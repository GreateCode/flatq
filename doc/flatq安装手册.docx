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800" w:rsidRDefault="00681800" w:rsidP="00681800"/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FC3180" w:rsidRDefault="00FC3180" w:rsidP="00FC3180">
      <w:pPr>
        <w:jc w:val="center"/>
        <w:rPr>
          <w:rFonts w:ascii="黑体" w:eastAsia="黑体"/>
          <w:sz w:val="56"/>
          <w:szCs w:val="56"/>
        </w:rPr>
      </w:pPr>
    </w:p>
    <w:p w:rsidR="000F734A" w:rsidRPr="004356CB" w:rsidRDefault="00A771E5" w:rsidP="000F734A">
      <w:pPr>
        <w:jc w:val="center"/>
        <w:rPr>
          <w:rFonts w:ascii="黑体" w:eastAsia="黑体"/>
          <w:sz w:val="56"/>
          <w:szCs w:val="56"/>
        </w:rPr>
      </w:pPr>
      <w:r>
        <w:rPr>
          <w:rFonts w:ascii="黑体" w:eastAsia="黑体" w:hint="eastAsia"/>
          <w:sz w:val="56"/>
          <w:szCs w:val="56"/>
        </w:rPr>
        <w:t>flatq</w:t>
      </w:r>
      <w:r w:rsidR="000F734A">
        <w:rPr>
          <w:rFonts w:ascii="黑体" w:eastAsia="黑体" w:hint="eastAsia"/>
          <w:sz w:val="56"/>
          <w:szCs w:val="56"/>
        </w:rPr>
        <w:t>安装手册</w:t>
      </w:r>
    </w:p>
    <w:p w:rsidR="00681800" w:rsidRPr="004356CB" w:rsidRDefault="00681800" w:rsidP="00FC3180">
      <w:pPr>
        <w:jc w:val="center"/>
        <w:rPr>
          <w:rFonts w:ascii="黑体" w:eastAsia="黑体"/>
          <w:sz w:val="56"/>
          <w:szCs w:val="56"/>
        </w:rPr>
      </w:pPr>
    </w:p>
    <w:p w:rsidR="00681800" w:rsidRPr="00EF7242" w:rsidRDefault="00945F21" w:rsidP="00FC3180">
      <w:pPr>
        <w:jc w:val="center"/>
        <w:rPr>
          <w:rFonts w:ascii="幼圆" w:eastAsia="幼圆" w:hAnsi="宋体"/>
          <w:b/>
          <w:szCs w:val="21"/>
        </w:rPr>
      </w:pPr>
      <w:r>
        <w:rPr>
          <w:rFonts w:ascii="幼圆" w:eastAsia="幼圆" w:hAnsi="宋体" w:hint="eastAsia"/>
          <w:b/>
          <w:sz w:val="21"/>
          <w:szCs w:val="21"/>
        </w:rPr>
        <w:t>(V1.0</w:t>
      </w:r>
      <w:r w:rsidR="00FC3180">
        <w:rPr>
          <w:rFonts w:ascii="幼圆" w:eastAsia="幼圆" w:hAnsi="宋体" w:hint="eastAsia"/>
          <w:b/>
          <w:sz w:val="21"/>
          <w:szCs w:val="21"/>
        </w:rPr>
        <w:t>)</w:t>
      </w:r>
    </w:p>
    <w:p w:rsidR="00681800" w:rsidRPr="00D31650" w:rsidRDefault="00681800" w:rsidP="00681800">
      <w:pPr>
        <w:jc w:val="right"/>
        <w:rPr>
          <w:rFonts w:ascii="宋体" w:eastAsia="宋体" w:hAnsi="宋体"/>
          <w:sz w:val="21"/>
          <w:szCs w:val="21"/>
        </w:rPr>
      </w:pPr>
    </w:p>
    <w:p w:rsidR="00681800" w:rsidRDefault="0068180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681800" w:rsidRDefault="00196B30" w:rsidP="00196B30">
      <w:pPr>
        <w:tabs>
          <w:tab w:val="left" w:pos="6711"/>
        </w:tabs>
      </w:pPr>
      <w:r>
        <w:tab/>
      </w:r>
    </w:p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Pr="00DF5A97" w:rsidRDefault="00681800" w:rsidP="00FC3180">
      <w:pPr>
        <w:jc w:val="center"/>
        <w:rPr>
          <w:rStyle w:val="af7"/>
          <w:i/>
        </w:rPr>
      </w:pPr>
      <w:r w:rsidRPr="00DF5A97">
        <w:rPr>
          <w:rStyle w:val="af7"/>
          <w:rFonts w:hint="eastAsia"/>
          <w:i/>
        </w:rPr>
        <w:lastRenderedPageBreak/>
        <w:t>变更记录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1134"/>
        <w:gridCol w:w="5670"/>
        <w:gridCol w:w="1417"/>
      </w:tblGrid>
      <w:tr w:rsidR="00681800" w:rsidRPr="00C354FE">
        <w:tc>
          <w:tcPr>
            <w:tcW w:w="1418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状态</w:t>
            </w:r>
          </w:p>
        </w:tc>
        <w:tc>
          <w:tcPr>
            <w:tcW w:w="5670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描述</w:t>
            </w:r>
          </w:p>
        </w:tc>
        <w:tc>
          <w:tcPr>
            <w:tcW w:w="1417" w:type="dxa"/>
            <w:shd w:val="clear" w:color="auto" w:fill="D9D9D9"/>
          </w:tcPr>
          <w:p w:rsidR="00681800" w:rsidRPr="00C354FE" w:rsidRDefault="00681800" w:rsidP="00CB1E39">
            <w:pPr>
              <w:jc w:val="center"/>
              <w:rPr>
                <w:b/>
              </w:rPr>
            </w:pPr>
            <w:r w:rsidRPr="00C354FE">
              <w:rPr>
                <w:rFonts w:hint="eastAsia"/>
                <w:b/>
              </w:rPr>
              <w:t>作者</w:t>
            </w:r>
          </w:p>
        </w:tc>
      </w:tr>
      <w:tr w:rsidR="00681800" w:rsidRPr="00C354FE">
        <w:tc>
          <w:tcPr>
            <w:tcW w:w="1418" w:type="dxa"/>
          </w:tcPr>
          <w:p w:rsidR="00681800" w:rsidRPr="003E4C23" w:rsidRDefault="00681800" w:rsidP="00FC31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A7603E"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-</w:t>
            </w:r>
            <w:r w:rsidR="00A7603E">
              <w:rPr>
                <w:rFonts w:hint="eastAsia"/>
                <w:sz w:val="18"/>
                <w:szCs w:val="18"/>
              </w:rPr>
              <w:t>01</w:t>
            </w:r>
            <w:r w:rsidR="00D70D60">
              <w:rPr>
                <w:rFonts w:hint="eastAsia"/>
                <w:sz w:val="18"/>
                <w:szCs w:val="18"/>
              </w:rPr>
              <w:t>-</w:t>
            </w:r>
            <w:r w:rsidR="00CA7B55">
              <w:rPr>
                <w:rFonts w:hint="eastAsia"/>
                <w:sz w:val="18"/>
                <w:szCs w:val="18"/>
              </w:rPr>
              <w:t>1</w:t>
            </w:r>
            <w:r w:rsidR="00A7603E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34" w:type="dxa"/>
          </w:tcPr>
          <w:p w:rsidR="00681800" w:rsidRPr="003E4C23" w:rsidRDefault="00AE7207" w:rsidP="00CB1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0.1</w:t>
            </w:r>
          </w:p>
        </w:tc>
        <w:tc>
          <w:tcPr>
            <w:tcW w:w="5670" w:type="dxa"/>
          </w:tcPr>
          <w:p w:rsidR="00681800" w:rsidRPr="003E4C23" w:rsidRDefault="00AE7207" w:rsidP="00CB1E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417" w:type="dxa"/>
          </w:tcPr>
          <w:p w:rsidR="00681800" w:rsidRPr="003E4C23" w:rsidRDefault="00E0371F" w:rsidP="00CB1E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denglei</w:t>
            </w:r>
          </w:p>
        </w:tc>
      </w:tr>
    </w:tbl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681800" w:rsidRDefault="0068180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FC3180" w:rsidRDefault="00FC3180" w:rsidP="00681800"/>
    <w:p w:rsidR="00634CAB" w:rsidRDefault="00634CAB" w:rsidP="00681800"/>
    <w:p w:rsidR="00634CAB" w:rsidRDefault="00634CAB" w:rsidP="00681800"/>
    <w:p w:rsidR="00634CAB" w:rsidRDefault="00634CAB" w:rsidP="00681800"/>
    <w:p w:rsidR="00634CAB" w:rsidRDefault="00634CAB" w:rsidP="00681800"/>
    <w:p w:rsidR="00FC3180" w:rsidRDefault="00FC3180" w:rsidP="00681800"/>
    <w:p w:rsidR="00FC3180" w:rsidRDefault="00FC3180" w:rsidP="00681800"/>
    <w:p w:rsidR="00557119" w:rsidRDefault="00557119" w:rsidP="00681800"/>
    <w:p w:rsidR="002F1438" w:rsidRDefault="002F1438" w:rsidP="00681800"/>
    <w:p w:rsidR="00681800" w:rsidRDefault="00681800" w:rsidP="00681800"/>
    <w:sdt>
      <w:sdtPr>
        <w:rPr>
          <w:rFonts w:ascii="Monaco" w:eastAsia="华文细黑" w:hAnsi="Monaco"/>
          <w:b w:val="0"/>
          <w:bCs w:val="0"/>
          <w:color w:val="auto"/>
          <w:kern w:val="2"/>
          <w:sz w:val="20"/>
          <w:szCs w:val="24"/>
          <w:lang w:val="zh-CN"/>
        </w:rPr>
        <w:id w:val="2531873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55A3D" w:rsidRDefault="00455A3D" w:rsidP="00455A3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768DE" w:rsidRDefault="003F706F">
          <w:pPr>
            <w:pStyle w:val="22"/>
            <w:tabs>
              <w:tab w:val="left" w:pos="630"/>
              <w:tab w:val="right" w:leader="dot" w:pos="973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r w:rsidRPr="003F706F">
            <w:rPr>
              <w:smallCaps w:val="0"/>
            </w:rPr>
            <w:fldChar w:fldCharType="begin"/>
          </w:r>
          <w:r w:rsidR="00455A3D">
            <w:rPr>
              <w:smallCaps w:val="0"/>
            </w:rPr>
            <w:instrText xml:space="preserve"> TOC \o "1-4" \h \z \u </w:instrText>
          </w:r>
          <w:r w:rsidRPr="003F706F">
            <w:rPr>
              <w:smallCaps w:val="0"/>
            </w:rPr>
            <w:fldChar w:fldCharType="separate"/>
          </w:r>
          <w:hyperlink w:anchor="_Toc410286707" w:history="1">
            <w:r w:rsidR="009768DE" w:rsidRPr="008E46AA">
              <w:rPr>
                <w:rStyle w:val="ac"/>
                <w:noProof/>
              </w:rPr>
              <w:t>1</w:t>
            </w:r>
            <w:r w:rsidR="009768DE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9768DE" w:rsidRPr="008E46AA">
              <w:rPr>
                <w:rStyle w:val="ac"/>
                <w:rFonts w:hint="eastAsia"/>
                <w:noProof/>
              </w:rPr>
              <w:t>编译、安装与配置</w:t>
            </w:r>
            <w:r w:rsidR="009768DE">
              <w:rPr>
                <w:noProof/>
                <w:webHidden/>
              </w:rPr>
              <w:tab/>
            </w:r>
            <w:r w:rsidR="009768DE">
              <w:rPr>
                <w:noProof/>
                <w:webHidden/>
              </w:rPr>
              <w:fldChar w:fldCharType="begin"/>
            </w:r>
            <w:r w:rsidR="009768DE">
              <w:rPr>
                <w:noProof/>
                <w:webHidden/>
              </w:rPr>
              <w:instrText xml:space="preserve"> PAGEREF _Toc410286707 \h </w:instrText>
            </w:r>
            <w:r w:rsidR="009768DE">
              <w:rPr>
                <w:noProof/>
                <w:webHidden/>
              </w:rPr>
            </w:r>
            <w:r w:rsidR="009768DE">
              <w:rPr>
                <w:noProof/>
                <w:webHidden/>
              </w:rPr>
              <w:fldChar w:fldCharType="separate"/>
            </w:r>
            <w:r w:rsidR="009768DE">
              <w:rPr>
                <w:noProof/>
                <w:webHidden/>
              </w:rPr>
              <w:t>4</w:t>
            </w:r>
            <w:r w:rsidR="009768DE">
              <w:rPr>
                <w:noProof/>
                <w:webHidden/>
              </w:rPr>
              <w:fldChar w:fldCharType="end"/>
            </w:r>
          </w:hyperlink>
        </w:p>
        <w:p w:rsidR="009768DE" w:rsidRDefault="009768DE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0286708" w:history="1">
            <w:r w:rsidRPr="008E46AA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8E46AA">
              <w:rPr>
                <w:rStyle w:val="ac"/>
                <w:rFonts w:hint="eastAsia"/>
                <w:noProof/>
              </w:rPr>
              <w:t>依赖软件包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_Toc410286708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8DE" w:rsidRDefault="009768DE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0286709" w:history="1">
            <w:r w:rsidRPr="008E46AA">
              <w:rPr>
                <w:rStyle w:val="ac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8E46AA">
              <w:rPr>
                <w:rStyle w:val="ac"/>
                <w:rFonts w:hint="eastAsia"/>
                <w:noProof/>
              </w:rPr>
              <w:t>依赖包安装编译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_Toc410286709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8DE" w:rsidRDefault="009768DE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286710" w:history="1">
            <w:r w:rsidRPr="008E46AA">
              <w:rPr>
                <w:rStyle w:val="ac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46AA">
              <w:rPr>
                <w:rStyle w:val="ac"/>
                <w:noProof/>
              </w:rPr>
              <w:t>Mysql client lib</w:t>
            </w:r>
            <w:r w:rsidRPr="008E46AA">
              <w:rPr>
                <w:rStyle w:val="ac"/>
                <w:rFonts w:hint="eastAsia"/>
                <w:noProof/>
              </w:rPr>
              <w:t>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_Toc410286710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8DE" w:rsidRDefault="009768DE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286711" w:history="1">
            <w:r w:rsidRPr="008E46AA">
              <w:rPr>
                <w:rStyle w:val="ac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46AA">
              <w:rPr>
                <w:rStyle w:val="ac"/>
                <w:noProof/>
              </w:rPr>
              <w:t xml:space="preserve">Openssl </w:t>
            </w:r>
            <w:r w:rsidRPr="008E46AA">
              <w:rPr>
                <w:rStyle w:val="ac"/>
                <w:rFonts w:hint="eastAsia"/>
                <w:noProof/>
              </w:rPr>
              <w:t>开发库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_Toc410286711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8DE" w:rsidRDefault="009768DE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286712" w:history="1">
            <w:r w:rsidRPr="008E46AA">
              <w:rPr>
                <w:rStyle w:val="ac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46AA">
              <w:rPr>
                <w:rStyle w:val="ac"/>
                <w:noProof/>
              </w:rPr>
              <w:t>Expat</w:t>
            </w:r>
            <w:r w:rsidRPr="008E46AA">
              <w:rPr>
                <w:rStyle w:val="ac"/>
                <w:rFonts w:hint="eastAsia"/>
                <w:noProof/>
              </w:rPr>
              <w:t>编译安装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_Toc410286712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8DE" w:rsidRDefault="009768DE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286713" w:history="1">
            <w:r w:rsidRPr="008E46AA">
              <w:rPr>
                <w:rStyle w:val="ac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46AA">
              <w:rPr>
                <w:rStyle w:val="ac"/>
                <w:noProof/>
              </w:rPr>
              <w:t>Cwinux</w:t>
            </w:r>
            <w:r w:rsidRPr="008E46AA">
              <w:rPr>
                <w:rStyle w:val="ac"/>
                <w:rFonts w:hint="eastAsia"/>
                <w:noProof/>
              </w:rPr>
              <w:t>编译安装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_Toc410286713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8DE" w:rsidRDefault="009768DE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0286714" w:history="1">
            <w:r w:rsidRPr="008E46AA">
              <w:rPr>
                <w:rStyle w:val="ac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8E46AA">
              <w:rPr>
                <w:rStyle w:val="ac"/>
                <w:noProof/>
              </w:rPr>
              <w:t>mq</w:t>
            </w:r>
            <w:r w:rsidRPr="008E46AA">
              <w:rPr>
                <w:rStyle w:val="ac"/>
                <w:rFonts w:hint="eastAsia"/>
                <w:noProof/>
              </w:rPr>
              <w:t>编译安装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_Toc410286714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8DE" w:rsidRDefault="009768DE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0286715" w:history="1">
            <w:r w:rsidRPr="008E46AA">
              <w:rPr>
                <w:rStyle w:val="ac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8E46AA">
              <w:rPr>
                <w:rStyle w:val="ac"/>
                <w:rFonts w:hint="eastAsia"/>
                <w:noProof/>
              </w:rPr>
              <w:t>配置与启动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_Toc410286715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8DE" w:rsidRDefault="009768DE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286716" w:history="1">
            <w:r w:rsidRPr="008E46AA">
              <w:rPr>
                <w:rStyle w:val="ac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46AA">
              <w:rPr>
                <w:rStyle w:val="ac"/>
                <w:noProof/>
              </w:rPr>
              <w:t>flatq</w:t>
            </w:r>
            <w:r w:rsidRPr="008E46AA">
              <w:rPr>
                <w:rStyle w:val="ac"/>
                <w:rFonts w:hint="eastAsia"/>
                <w:noProof/>
              </w:rPr>
              <w:t>的配置与启动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_Toc410286716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8DE" w:rsidRDefault="009768DE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286717" w:history="1">
            <w:r w:rsidRPr="008E46AA">
              <w:rPr>
                <w:rStyle w:val="ac"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46AA">
              <w:rPr>
                <w:rStyle w:val="ac"/>
                <w:noProof/>
              </w:rPr>
              <w:t>product_proxy(</w:t>
            </w:r>
            <w:r w:rsidRPr="008E46AA">
              <w:rPr>
                <w:rStyle w:val="ac"/>
                <w:rFonts w:hint="eastAsia"/>
                <w:noProof/>
              </w:rPr>
              <w:t>写代理</w:t>
            </w:r>
            <w:r w:rsidRPr="008E46AA">
              <w:rPr>
                <w:rStyle w:val="ac"/>
                <w:noProof/>
              </w:rPr>
              <w:t>)</w:t>
            </w:r>
            <w:r w:rsidRPr="008E46AA">
              <w:rPr>
                <w:rStyle w:val="ac"/>
                <w:rFonts w:hint="eastAsia"/>
                <w:noProof/>
              </w:rPr>
              <w:t>的配置与启动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_Toc410286717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8DE" w:rsidRDefault="009768DE">
          <w:pPr>
            <w:pStyle w:val="40"/>
            <w:tabs>
              <w:tab w:val="left" w:pos="147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0286718" w:history="1">
            <w:r w:rsidRPr="008E46AA">
              <w:rPr>
                <w:rStyle w:val="ac"/>
                <w:noProof/>
              </w:rPr>
              <w:t>1.4.3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8E46AA">
              <w:rPr>
                <w:rStyle w:val="ac"/>
                <w:noProof/>
              </w:rPr>
              <w:t>subscribe_proxy (</w:t>
            </w:r>
            <w:r w:rsidRPr="008E46AA">
              <w:rPr>
                <w:rStyle w:val="ac"/>
                <w:rFonts w:hint="eastAsia"/>
                <w:noProof/>
              </w:rPr>
              <w:t>读代理</w:t>
            </w:r>
            <w:r w:rsidRPr="008E46AA">
              <w:rPr>
                <w:rStyle w:val="ac"/>
                <w:noProof/>
              </w:rPr>
              <w:t>)</w:t>
            </w:r>
            <w:r w:rsidRPr="008E46AA">
              <w:rPr>
                <w:rStyle w:val="ac"/>
                <w:rFonts w:hint="eastAsia"/>
                <w:noProof/>
              </w:rPr>
              <w:t>的配置与启动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_Toc410286718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8DE" w:rsidRDefault="009768DE">
          <w:pPr>
            <w:pStyle w:val="22"/>
            <w:tabs>
              <w:tab w:val="left" w:pos="630"/>
              <w:tab w:val="right" w:leader="dot" w:pos="973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410286719" w:history="1">
            <w:r w:rsidRPr="008E46AA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8E46AA">
              <w:rPr>
                <w:rStyle w:val="ac"/>
                <w:rFonts w:hint="eastAsia"/>
                <w:noProof/>
              </w:rPr>
              <w:t>测试与接口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_Toc410286719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8DE" w:rsidRDefault="009768DE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0286720" w:history="1">
            <w:r w:rsidRPr="008E46AA">
              <w:rPr>
                <w:rStyle w:val="ac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8E46AA">
              <w:rPr>
                <w:rStyle w:val="ac"/>
                <w:rFonts w:hint="eastAsia"/>
                <w:noProof/>
              </w:rPr>
              <w:t>发送消息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_Toc410286720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8DE" w:rsidRDefault="009768DE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0286721" w:history="1">
            <w:r w:rsidRPr="008E46AA">
              <w:rPr>
                <w:rStyle w:val="ac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8E46AA">
              <w:rPr>
                <w:rStyle w:val="ac"/>
                <w:rFonts w:hint="eastAsia"/>
                <w:noProof/>
              </w:rPr>
              <w:t>同步消息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_Toc410286721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8DE" w:rsidRDefault="009768DE">
          <w:pPr>
            <w:pStyle w:val="32"/>
            <w:tabs>
              <w:tab w:val="left" w:pos="1050"/>
              <w:tab w:val="right" w:leader="dot" w:pos="973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1"/>
              <w:szCs w:val="22"/>
            </w:rPr>
          </w:pPr>
          <w:hyperlink w:anchor="_Toc410286722" w:history="1">
            <w:r w:rsidRPr="008E46AA">
              <w:rPr>
                <w:rStyle w:val="ac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8E46AA">
              <w:rPr>
                <w:rStyle w:val="ac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_Toc410286722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A3D" w:rsidRDefault="003F706F">
          <w:r>
            <w:rPr>
              <w:smallCaps/>
            </w:rPr>
            <w:fldChar w:fldCharType="end"/>
          </w:r>
        </w:p>
      </w:sdtContent>
    </w:sdt>
    <w:p w:rsidR="00470F24" w:rsidRDefault="00470F24" w:rsidP="00681800">
      <w:pPr>
        <w:rPr>
          <w:sz w:val="18"/>
          <w:szCs w:val="18"/>
        </w:rPr>
      </w:pPr>
    </w:p>
    <w:p w:rsidR="000F734A" w:rsidRDefault="00470F24" w:rsidP="00455A3D">
      <w:pPr>
        <w:pStyle w:val="2"/>
      </w:pPr>
      <w:r>
        <w:br w:type="page"/>
      </w:r>
      <w:bookmarkStart w:id="0" w:name="_Toc410286707"/>
      <w:r w:rsidR="000F734A">
        <w:rPr>
          <w:rFonts w:hint="eastAsia"/>
        </w:rPr>
        <w:lastRenderedPageBreak/>
        <w:t>编译、安装与配置</w:t>
      </w:r>
      <w:bookmarkEnd w:id="0"/>
    </w:p>
    <w:p w:rsidR="000F734A" w:rsidRDefault="000F734A" w:rsidP="000F734A">
      <w:pPr>
        <w:pStyle w:val="3"/>
      </w:pPr>
      <w:bookmarkStart w:id="1" w:name="_Toc410286708"/>
      <w:r>
        <w:rPr>
          <w:rFonts w:hint="eastAsia"/>
        </w:rPr>
        <w:t>依赖软件包</w:t>
      </w:r>
      <w:bookmarkEnd w:id="1"/>
    </w:p>
    <w:p w:rsidR="000F734A" w:rsidRDefault="000F734A" w:rsidP="000F734A">
      <w:pPr>
        <w:ind w:left="7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依赖如下的软件包：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mysql client lib：版本不低于5.0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openssl开发库: 版本不低于0.8</w:t>
      </w:r>
    </w:p>
    <w:p w:rsidR="00F95CC3" w:rsidRDefault="00F95CC3" w:rsidP="00F95CC3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expat： 版本不低于2.0</w:t>
      </w:r>
    </w:p>
    <w:p w:rsidR="000F734A" w:rsidRDefault="000F734A" w:rsidP="000F734A">
      <w:pPr>
        <w:pStyle w:val="af9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cwinux : 版本不低于2.4.1</w:t>
      </w:r>
    </w:p>
    <w:p w:rsidR="000F734A" w:rsidRPr="00F95CC3" w:rsidRDefault="000F734A" w:rsidP="00F95CC3">
      <w:pPr>
        <w:ind w:left="720"/>
        <w:rPr>
          <w:rFonts w:asciiTheme="minorEastAsia" w:eastAsiaTheme="minorEastAsia" w:hAnsiTheme="minorEastAsia"/>
          <w:sz w:val="24"/>
        </w:rPr>
      </w:pPr>
    </w:p>
    <w:p w:rsidR="000F734A" w:rsidRDefault="00A353E3" w:rsidP="000F734A">
      <w:pPr>
        <w:pStyle w:val="3"/>
      </w:pPr>
      <w:bookmarkStart w:id="2" w:name="_Toc410286709"/>
      <w:r>
        <w:rPr>
          <w:rFonts w:hint="eastAsia"/>
        </w:rPr>
        <w:t>依赖包安装</w:t>
      </w:r>
      <w:r w:rsidR="000F734A">
        <w:rPr>
          <w:rFonts w:hint="eastAsia"/>
        </w:rPr>
        <w:t>编译</w:t>
      </w:r>
      <w:bookmarkEnd w:id="2"/>
    </w:p>
    <w:p w:rsidR="00F95CC3" w:rsidRDefault="00F95CC3" w:rsidP="006D702F">
      <w:pPr>
        <w:pStyle w:val="4"/>
      </w:pPr>
      <w:bookmarkStart w:id="3" w:name="_Toc410286710"/>
      <w:r>
        <w:rPr>
          <w:rFonts w:hint="eastAsia"/>
        </w:rPr>
        <w:t>Mysql client lib</w:t>
      </w:r>
      <w:r>
        <w:rPr>
          <w:rFonts w:hint="eastAsia"/>
        </w:rPr>
        <w:t>的安装</w:t>
      </w:r>
      <w:bookmarkEnd w:id="3"/>
    </w:p>
    <w:p w:rsidR="00F95CC3" w:rsidRPr="00F95CC3" w:rsidRDefault="00F95CC3" w:rsidP="00F95CC3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#下面是centos64环境下的rpm安装，根据自己实际情况决定是否安装</w:t>
      </w:r>
    </w:p>
    <w:p w:rsidR="00F95CC3" w:rsidRPr="00F95CC3" w:rsidRDefault="00F95CC3" w:rsidP="00F95CC3">
      <w:pPr>
        <w:ind w:left="864"/>
        <w:rPr>
          <w:rFonts w:asciiTheme="minorEastAsia" w:eastAsiaTheme="minorEastAsia" w:hAnsiTheme="minorEastAsia"/>
          <w:sz w:val="24"/>
        </w:rPr>
      </w:pPr>
      <w:r w:rsidRPr="00F95CC3">
        <w:rPr>
          <w:rFonts w:asciiTheme="minorEastAsia" w:eastAsiaTheme="minorEastAsia" w:hAnsiTheme="minorEastAsia" w:hint="eastAsia"/>
          <w:sz w:val="24"/>
        </w:rPr>
        <w:t xml:space="preserve">#yum install </w:t>
      </w:r>
      <w:r w:rsidRPr="00F95CC3">
        <w:rPr>
          <w:rFonts w:asciiTheme="minorEastAsia" w:eastAsiaTheme="minorEastAsia" w:hAnsiTheme="minorEastAsia"/>
          <w:sz w:val="24"/>
        </w:rPr>
        <w:t>mysql-devel.x86_64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F95CC3" w:rsidRDefault="00F95CC3" w:rsidP="006D702F">
      <w:pPr>
        <w:pStyle w:val="4"/>
      </w:pPr>
      <w:bookmarkStart w:id="4" w:name="_Toc410286711"/>
      <w:r>
        <w:t>O</w:t>
      </w:r>
      <w:r>
        <w:rPr>
          <w:rFonts w:hint="eastAsia"/>
        </w:rPr>
        <w:t xml:space="preserve">penssl </w:t>
      </w:r>
      <w:r>
        <w:rPr>
          <w:rFonts w:hint="eastAsia"/>
        </w:rPr>
        <w:t>开发库</w:t>
      </w:r>
      <w:bookmarkEnd w:id="4"/>
    </w:p>
    <w:p w:rsidR="00F95CC3" w:rsidRPr="00F95CC3" w:rsidRDefault="00F95CC3" w:rsidP="00F95CC3">
      <w:pPr>
        <w:ind w:left="420" w:firstLine="420"/>
      </w:pPr>
      <w:r>
        <w:rPr>
          <w:rFonts w:asciiTheme="minorEastAsia" w:eastAsiaTheme="minorEastAsia" w:hAnsiTheme="minorEastAsia" w:hint="eastAsia"/>
          <w:sz w:val="24"/>
        </w:rPr>
        <w:t>#下面是centos64环境下的rpm安装，根据自己实际情况决定是否安装</w:t>
      </w:r>
    </w:p>
    <w:p w:rsidR="00F95CC3" w:rsidRDefault="00F95CC3" w:rsidP="00F95CC3">
      <w:pPr>
        <w:ind w:left="864"/>
        <w:rPr>
          <w:rFonts w:asciiTheme="minorEastAsia" w:eastAsiaTheme="minorEastAsia" w:hAnsiTheme="minorEastAsia"/>
          <w:sz w:val="24"/>
        </w:rPr>
      </w:pPr>
      <w:r w:rsidRPr="00F95CC3">
        <w:rPr>
          <w:rFonts w:asciiTheme="minorEastAsia" w:eastAsiaTheme="minorEastAsia" w:hAnsiTheme="minorEastAsia" w:hint="eastAsia"/>
          <w:sz w:val="24"/>
        </w:rPr>
        <w:t xml:space="preserve">#yum install </w:t>
      </w:r>
      <w:r w:rsidRPr="00F95CC3">
        <w:t>openssl-devel.x86_64</w:t>
      </w:r>
      <w:r>
        <w:rPr>
          <w:rFonts w:asciiTheme="minorEastAsia" w:eastAsiaTheme="minorEastAsia" w:hAnsiTheme="minorEastAsia" w:hint="eastAsia"/>
          <w:sz w:val="24"/>
        </w:rPr>
        <w:t xml:space="preserve">  </w:t>
      </w:r>
    </w:p>
    <w:p w:rsidR="00F95CC3" w:rsidRDefault="00F95CC3" w:rsidP="006D702F">
      <w:pPr>
        <w:pStyle w:val="4"/>
      </w:pPr>
      <w:bookmarkStart w:id="5" w:name="_Toc410286712"/>
      <w:r>
        <w:t>E</w:t>
      </w:r>
      <w:r>
        <w:rPr>
          <w:rFonts w:hint="eastAsia"/>
        </w:rPr>
        <w:t>xpat</w:t>
      </w:r>
      <w:r>
        <w:rPr>
          <w:rFonts w:hint="eastAsia"/>
        </w:rPr>
        <w:t>编译安装</w:t>
      </w:r>
      <w:bookmarkEnd w:id="5"/>
    </w:p>
    <w:p w:rsidR="00F95CC3" w:rsidRDefault="00F95CC3" w:rsidP="00F95CC3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F95CC3" w:rsidRPr="00661287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>
        <w:rPr>
          <w:rFonts w:asciiTheme="minorEastAsia" w:eastAsiaTheme="minorEastAsia" w:hAnsiTheme="minorEastAsia"/>
          <w:sz w:val="24"/>
          <w:szCs w:val="24"/>
        </w:rPr>
        <w:t xml:space="preserve">wget </w:t>
      </w:r>
      <w:hyperlink r:id="rId8" w:tgtFrame="_blank" w:history="1">
        <w:r>
          <w:rPr>
            <w:rStyle w:val="ac"/>
            <w:rFonts w:ascii="Segoe UI" w:hAnsi="Segoe UI" w:cs="Segoe UI"/>
            <w:color w:val="5566DD"/>
            <w:szCs w:val="20"/>
          </w:rPr>
          <w:t>http://jaist.dl.sourceforge.net/project/expat/expat/2.1.0/expat-2.1.0.tar.gz</w:t>
        </w:r>
      </w:hyperlink>
    </w:p>
    <w:p w:rsidR="00F95CC3" w:rsidRPr="00661287" w:rsidRDefault="00F95CC3" w:rsidP="00F95CC3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解压编译安装：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/>
          <w:sz w:val="24"/>
          <w:szCs w:val="24"/>
        </w:rPr>
        <w:t>tar  xvfz   expat-2.1.0.tar.gz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 xml:space="preserve">cd   </w:t>
      </w:r>
      <w:r w:rsidRPr="00F95CC3">
        <w:rPr>
          <w:rFonts w:asciiTheme="minorEastAsia" w:eastAsiaTheme="minorEastAsia" w:hAnsiTheme="minorEastAsia"/>
          <w:sz w:val="24"/>
          <w:szCs w:val="24"/>
        </w:rPr>
        <w:t>expat-2.1.0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/>
          <w:sz w:val="24"/>
          <w:szCs w:val="24"/>
        </w:rPr>
        <w:t>./configure --enable-shared=no</w:t>
      </w:r>
      <w:r w:rsidR="00241519">
        <w:rPr>
          <w:rFonts w:asciiTheme="minorEastAsia" w:eastAsiaTheme="minorEastAsia" w:hAnsiTheme="minorEastAsia" w:hint="eastAsia"/>
          <w:sz w:val="24"/>
          <w:szCs w:val="24"/>
        </w:rPr>
        <w:t xml:space="preserve">   ##形成静态库</w:t>
      </w:r>
    </w:p>
    <w:p w:rsid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ake</w:t>
      </w:r>
    </w:p>
    <w:p w:rsidR="00F95CC3" w:rsidRPr="00F95CC3" w:rsidRDefault="00F95CC3" w:rsidP="00F95CC3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F95CC3">
        <w:rPr>
          <w:rFonts w:asciiTheme="minorEastAsia" w:eastAsiaTheme="minorEastAsia" w:hAnsiTheme="minorEastAsia" w:hint="eastAsia"/>
          <w:sz w:val="24"/>
          <w:szCs w:val="24"/>
        </w:rPr>
        <w:t>make install</w:t>
      </w:r>
    </w:p>
    <w:p w:rsidR="00241519" w:rsidRPr="00241519" w:rsidRDefault="00241519" w:rsidP="00241519"/>
    <w:p w:rsidR="000F734A" w:rsidRDefault="000F734A" w:rsidP="006D702F">
      <w:pPr>
        <w:pStyle w:val="4"/>
      </w:pPr>
      <w:bookmarkStart w:id="6" w:name="_Toc410286713"/>
      <w:r>
        <w:lastRenderedPageBreak/>
        <w:t>C</w:t>
      </w:r>
      <w:r>
        <w:rPr>
          <w:rFonts w:hint="eastAsia"/>
        </w:rPr>
        <w:t>winux</w:t>
      </w:r>
      <w:r>
        <w:rPr>
          <w:rFonts w:hint="eastAsia"/>
        </w:rPr>
        <w:t>编译安装</w:t>
      </w:r>
      <w:bookmarkEnd w:id="6"/>
    </w:p>
    <w:p w:rsidR="000F734A" w:rsidRDefault="000F734A" w:rsidP="000F734A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661287" w:rsidRPr="00661287" w:rsidRDefault="00F95CC3" w:rsidP="00661287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E22FCF" w:rsidRPr="00E22FCF">
        <w:rPr>
          <w:rFonts w:asciiTheme="minorEastAsia" w:eastAsiaTheme="minorEastAsia" w:hAnsiTheme="minorEastAsia"/>
          <w:sz w:val="24"/>
          <w:szCs w:val="24"/>
        </w:rPr>
        <w:t>wget https://github.com/dengleitju/cwinux/archive/v2.4.1.tar.gz -O cwinux.2.4.1.tar.gz</w:t>
      </w:r>
    </w:p>
    <w:p w:rsidR="000F734A" w:rsidRPr="00661287" w:rsidRDefault="000F734A" w:rsidP="000F734A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解压编译安装：</w:t>
      </w:r>
    </w:p>
    <w:p w:rsidR="000F734A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0F734A" w:rsidRPr="00661287">
        <w:rPr>
          <w:rFonts w:asciiTheme="minorEastAsia" w:eastAsiaTheme="minorEastAsia" w:hAnsiTheme="minorEastAsia"/>
          <w:sz w:val="24"/>
          <w:szCs w:val="24"/>
        </w:rPr>
        <w:t>tar  xvfz   cwinux.2.4.1.tar.gz</w:t>
      </w:r>
    </w:p>
    <w:p w:rsidR="000F734A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0F734A" w:rsidRPr="00661287">
        <w:rPr>
          <w:rFonts w:asciiTheme="minorEastAsia" w:eastAsiaTheme="minorEastAsia" w:hAnsiTheme="minorEastAsia" w:hint="eastAsia"/>
          <w:sz w:val="24"/>
          <w:szCs w:val="24"/>
        </w:rPr>
        <w:t>cd   cwinux</w:t>
      </w:r>
    </w:p>
    <w:p w:rsidR="00241519" w:rsidRPr="00661287" w:rsidRDefault="00241519" w:rsidP="00241519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##########形成静态库</w:t>
      </w:r>
    </w:p>
    <w:p w:rsidR="000F734A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661287" w:rsidRPr="00661287">
        <w:rPr>
          <w:rFonts w:asciiTheme="minorEastAsia" w:eastAsiaTheme="minorEastAsia" w:hAnsiTheme="minorEastAsia"/>
          <w:sz w:val="24"/>
          <w:szCs w:val="24"/>
        </w:rPr>
        <w:t>./configure --prefix=/usr/local/cwinux --enable-shared=no</w:t>
      </w:r>
      <w:r w:rsidR="00241519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</w:p>
    <w:p w:rsidR="00661287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661287" w:rsidRPr="00661287">
        <w:rPr>
          <w:rFonts w:asciiTheme="minorEastAsia" w:eastAsiaTheme="minorEastAsia" w:hAnsiTheme="minorEastAsia" w:hint="eastAsia"/>
          <w:sz w:val="24"/>
          <w:szCs w:val="24"/>
        </w:rPr>
        <w:t>make</w:t>
      </w:r>
    </w:p>
    <w:p w:rsidR="00661287" w:rsidRPr="00661287" w:rsidRDefault="00F95CC3" w:rsidP="000F734A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661287" w:rsidRPr="00661287">
        <w:rPr>
          <w:rFonts w:asciiTheme="minorEastAsia" w:eastAsiaTheme="minorEastAsia" w:hAnsiTheme="minorEastAsia" w:hint="eastAsia"/>
          <w:sz w:val="24"/>
          <w:szCs w:val="24"/>
        </w:rPr>
        <w:t>make install</w:t>
      </w:r>
    </w:p>
    <w:p w:rsidR="00661287" w:rsidRPr="00F95CC3" w:rsidRDefault="00661287" w:rsidP="00F95CC3">
      <w:pPr>
        <w:ind w:left="840" w:firstLine="420"/>
        <w:rPr>
          <w:rFonts w:asciiTheme="minorEastAsia" w:eastAsiaTheme="minorEastAsia" w:hAnsiTheme="minorEastAsia"/>
          <w:sz w:val="24"/>
        </w:rPr>
      </w:pPr>
    </w:p>
    <w:p w:rsidR="00A01CE4" w:rsidRDefault="00A01CE4" w:rsidP="00661287">
      <w:pPr>
        <w:rPr>
          <w:rFonts w:asciiTheme="minorEastAsia" w:eastAsiaTheme="minorEastAsia" w:hAnsiTheme="minorEastAsia"/>
          <w:sz w:val="24"/>
        </w:rPr>
      </w:pPr>
    </w:p>
    <w:p w:rsidR="009B04E4" w:rsidRDefault="007F0D8A" w:rsidP="00241519">
      <w:pPr>
        <w:pStyle w:val="3"/>
      </w:pPr>
      <w:bookmarkStart w:id="7" w:name="_Toc410286714"/>
      <w:r>
        <w:rPr>
          <w:rFonts w:hint="eastAsia"/>
        </w:rPr>
        <w:t>mq</w:t>
      </w:r>
      <w:r w:rsidR="00241519">
        <w:rPr>
          <w:rFonts w:hint="eastAsia"/>
        </w:rPr>
        <w:t>编译</w:t>
      </w:r>
      <w:r w:rsidR="000267B6">
        <w:rPr>
          <w:rFonts w:hint="eastAsia"/>
        </w:rPr>
        <w:t>安装</w:t>
      </w:r>
      <w:bookmarkEnd w:id="7"/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下载软件包：</w:t>
      </w:r>
    </w:p>
    <w:p w:rsidR="009B04E4" w:rsidRPr="004B232C" w:rsidRDefault="009B04E4" w:rsidP="004B232C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416F4D" w:rsidRPr="00416F4D">
        <w:t xml:space="preserve"> </w:t>
      </w:r>
      <w:r w:rsidR="00416F4D" w:rsidRPr="00416F4D">
        <w:rPr>
          <w:rFonts w:asciiTheme="minorEastAsia" w:eastAsiaTheme="minorEastAsia" w:hAnsiTheme="minorEastAsia"/>
          <w:sz w:val="24"/>
          <w:szCs w:val="24"/>
        </w:rPr>
        <w:t>wget</w:t>
      </w:r>
      <w:hyperlink r:id="rId9" w:history="1">
        <w:r w:rsidR="00764C8A" w:rsidRPr="00040E1F">
          <w:rPr>
            <w:rStyle w:val="ac"/>
            <w:rFonts w:asciiTheme="minorEastAsia" w:eastAsiaTheme="minorEastAsia" w:hAnsiTheme="minorEastAsia"/>
            <w:sz w:val="24"/>
            <w:szCs w:val="24"/>
          </w:rPr>
          <w:t>https://github.com/dengleitju/</w:t>
        </w:r>
        <w:r w:rsidR="00764C8A" w:rsidRPr="00040E1F">
          <w:rPr>
            <w:rStyle w:val="ac"/>
            <w:rFonts w:asciiTheme="minorEastAsia" w:eastAsiaTheme="minorEastAsia" w:hAnsiTheme="minorEastAsia" w:hint="eastAsia"/>
            <w:sz w:val="24"/>
            <w:szCs w:val="24"/>
          </w:rPr>
          <w:t>flatq</w:t>
        </w:r>
        <w:r w:rsidR="00764C8A" w:rsidRPr="00040E1F">
          <w:rPr>
            <w:rStyle w:val="ac"/>
            <w:rFonts w:asciiTheme="minorEastAsia" w:eastAsiaTheme="minorEastAsia" w:hAnsiTheme="minorEastAsia"/>
            <w:sz w:val="24"/>
            <w:szCs w:val="24"/>
          </w:rPr>
          <w:t>/archive/v1.0.2.tar.gz</w:t>
        </w:r>
      </w:hyperlink>
      <w:r w:rsidR="00416F4D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416F4D" w:rsidRPr="004B232C">
        <w:rPr>
          <w:rFonts w:asciiTheme="minorEastAsia" w:eastAsiaTheme="minorEastAsia" w:hAnsiTheme="minorEastAsia"/>
          <w:sz w:val="24"/>
          <w:szCs w:val="24"/>
        </w:rPr>
        <w:t xml:space="preserve">-O </w:t>
      </w:r>
      <w:r w:rsidR="004B232C" w:rsidRPr="004B232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764C8A" w:rsidRPr="00764C8A">
        <w:rPr>
          <w:rFonts w:asciiTheme="minorEastAsia" w:eastAsiaTheme="minorEastAsia" w:hAnsiTheme="minorEastAsia" w:hint="eastAsia"/>
          <w:sz w:val="24"/>
          <w:szCs w:val="24"/>
        </w:rPr>
        <w:t>flatq</w:t>
      </w:r>
      <w:r w:rsidR="00416F4D" w:rsidRPr="004B232C">
        <w:rPr>
          <w:rFonts w:asciiTheme="minorEastAsia" w:eastAsiaTheme="minorEastAsia" w:hAnsiTheme="minorEastAsia"/>
          <w:sz w:val="24"/>
          <w:szCs w:val="24"/>
        </w:rPr>
        <w:t>.1.0.2.tar.gz</w:t>
      </w:r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61287">
        <w:rPr>
          <w:rFonts w:asciiTheme="minorEastAsia" w:eastAsiaTheme="minorEastAsia" w:hAnsiTheme="minorEastAsia" w:hint="eastAsia"/>
          <w:sz w:val="24"/>
          <w:szCs w:val="24"/>
        </w:rPr>
        <w:t>解压安装：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371F42">
        <w:rPr>
          <w:rFonts w:asciiTheme="minorEastAsia" w:eastAsiaTheme="minorEastAsia" w:hAnsiTheme="minorEastAsia"/>
          <w:sz w:val="24"/>
          <w:szCs w:val="24"/>
        </w:rPr>
        <w:t xml:space="preserve">tar xvfz </w:t>
      </w:r>
      <w:r w:rsidR="00764C8A" w:rsidRPr="00764C8A">
        <w:rPr>
          <w:rFonts w:asciiTheme="minorEastAsia" w:eastAsiaTheme="minorEastAsia" w:hAnsiTheme="minorEastAsia" w:hint="eastAsia"/>
          <w:sz w:val="24"/>
          <w:szCs w:val="24"/>
        </w:rPr>
        <w:t>flatq</w:t>
      </w:r>
      <w:r>
        <w:rPr>
          <w:rFonts w:asciiTheme="minorEastAsia" w:eastAsiaTheme="minorEastAsia" w:hAnsiTheme="minorEastAsia"/>
          <w:sz w:val="24"/>
          <w:szCs w:val="24"/>
        </w:rPr>
        <w:t>.1.0.2.tar.gz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#cd </w:t>
      </w:r>
      <w:r w:rsidR="00517EA2" w:rsidRPr="00517EA2">
        <w:rPr>
          <w:rFonts w:asciiTheme="minorEastAsia" w:eastAsiaTheme="minorEastAsia" w:hAnsiTheme="minorEastAsia" w:hint="eastAsia"/>
          <w:sz w:val="24"/>
          <w:szCs w:val="24"/>
        </w:rPr>
        <w:t>flatq</w:t>
      </w:r>
      <w:r w:rsidR="00E847C7">
        <w:rPr>
          <w:rFonts w:asciiTheme="minorEastAsia" w:eastAsiaTheme="minorEastAsia" w:hAnsiTheme="minorEastAsia"/>
          <w:sz w:val="24"/>
          <w:szCs w:val="24"/>
        </w:rPr>
        <w:t>-1.</w:t>
      </w:r>
      <w:r w:rsidR="00E847C7">
        <w:rPr>
          <w:rFonts w:asciiTheme="minorEastAsia" w:eastAsiaTheme="minorEastAsia" w:hAnsiTheme="minorEastAsia" w:hint="eastAsia"/>
          <w:sz w:val="24"/>
          <w:szCs w:val="24"/>
        </w:rPr>
        <w:t>0.2</w:t>
      </w:r>
    </w:p>
    <w:p w:rsidR="00BB0C01" w:rsidRPr="00BB0C01" w:rsidRDefault="002E6111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="00BB0C01" w:rsidRPr="00BB0C01">
        <w:rPr>
          <w:rFonts w:asciiTheme="minorEastAsia" w:eastAsiaTheme="minorEastAsia" w:hAnsiTheme="minorEastAsia"/>
          <w:sz w:val="24"/>
          <w:szCs w:val="24"/>
        </w:rPr>
        <w:t>export LD_LIBRARY_PATH=$LD</w:t>
      </w:r>
      <w:r w:rsidR="00BB0C01">
        <w:rPr>
          <w:rFonts w:asciiTheme="minorEastAsia" w:eastAsiaTheme="minorEastAsia" w:hAnsiTheme="minorEastAsia"/>
          <w:sz w:val="24"/>
          <w:szCs w:val="24"/>
        </w:rPr>
        <w:t>_LIBRARY_PATH:/usr/local/cwinux</w:t>
      </w:r>
      <w:r w:rsidR="00BB0C01">
        <w:rPr>
          <w:rFonts w:asciiTheme="minorEastAsia" w:eastAsiaTheme="minorEastAsia" w:hAnsiTheme="minorEastAsia" w:hint="eastAsia"/>
          <w:sz w:val="24"/>
          <w:szCs w:val="24"/>
        </w:rPr>
        <w:t>/lib/</w:t>
      </w:r>
    </w:p>
    <w:p w:rsidR="009B04E4" w:rsidRDefault="009B04E4" w:rsidP="009B04E4">
      <w:pPr>
        <w:pStyle w:val="af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编译安装</w:t>
      </w:r>
      <w:r w:rsidR="002E314B" w:rsidRPr="002E314B">
        <w:rPr>
          <w:rFonts w:asciiTheme="minorEastAsia" w:eastAsiaTheme="minorEastAsia" w:hAnsiTheme="minorEastAsia" w:hint="eastAsia"/>
          <w:sz w:val="24"/>
          <w:szCs w:val="24"/>
        </w:rPr>
        <w:t>flatq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06642B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</w:t>
      </w:r>
      <w:r w:rsidRPr="009B04E4">
        <w:rPr>
          <w:rFonts w:asciiTheme="minorEastAsia" w:eastAsiaTheme="minorEastAsia" w:hAnsiTheme="minorEastAsia"/>
          <w:sz w:val="24"/>
          <w:szCs w:val="24"/>
        </w:rPr>
        <w:t xml:space="preserve">./configure </w:t>
      </w:r>
      <w:r w:rsidR="0006642B" w:rsidRPr="0006642B">
        <w:rPr>
          <w:rFonts w:asciiTheme="minorEastAsia" w:eastAsiaTheme="minorEastAsia" w:hAnsiTheme="minorEastAsia"/>
          <w:sz w:val="24"/>
          <w:szCs w:val="24"/>
        </w:rPr>
        <w:t>--with-cwinux=/usr/local/cwinux/ --with-zk=/usr/local/ --with-openssl=/usr/</w:t>
      </w:r>
    </w:p>
    <w:p w:rsidR="009B04E4" w:rsidRDefault="009B04E4" w:rsidP="009B04E4">
      <w:pPr>
        <w:pStyle w:val="af9"/>
        <w:ind w:left="12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#make</w:t>
      </w:r>
    </w:p>
    <w:p w:rsidR="00B66E1F" w:rsidRDefault="000F734A" w:rsidP="000F734A">
      <w:pPr>
        <w:pStyle w:val="3"/>
      </w:pPr>
      <w:bookmarkStart w:id="8" w:name="_Toc410286715"/>
      <w:r>
        <w:rPr>
          <w:rFonts w:hint="eastAsia"/>
        </w:rPr>
        <w:t>配置</w:t>
      </w:r>
      <w:r w:rsidR="009B04E4">
        <w:rPr>
          <w:rFonts w:hint="eastAsia"/>
        </w:rPr>
        <w:t>与启动</w:t>
      </w:r>
      <w:bookmarkEnd w:id="8"/>
    </w:p>
    <w:p w:rsidR="00B66E1F" w:rsidRDefault="000F676A" w:rsidP="006D702F">
      <w:pPr>
        <w:pStyle w:val="4"/>
      </w:pPr>
      <w:bookmarkStart w:id="9" w:name="_Toc410286716"/>
      <w:r w:rsidRPr="000F676A">
        <w:rPr>
          <w:rFonts w:hint="eastAsia"/>
        </w:rPr>
        <w:t>flatq</w:t>
      </w:r>
      <w:r w:rsidR="00B66E1F">
        <w:rPr>
          <w:rFonts w:hint="eastAsia"/>
        </w:rPr>
        <w:t>的配置与启动</w:t>
      </w:r>
      <w:bookmarkEnd w:id="9"/>
    </w:p>
    <w:p w:rsidR="00B66E1F" w:rsidRPr="00B66E1F" w:rsidRDefault="00B66E1F" w:rsidP="00B66E1F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</w:t>
      </w:r>
      <w:r w:rsidRPr="00B66E1F">
        <w:rPr>
          <w:rFonts w:asciiTheme="minorEastAsia" w:eastAsiaTheme="minorEastAsia" w:hAnsiTheme="minorEastAsia" w:hint="eastAsia"/>
          <w:sz w:val="24"/>
        </w:rPr>
        <w:t>进入</w:t>
      </w:r>
      <w:r w:rsidR="00633BDB">
        <w:rPr>
          <w:rFonts w:hint="eastAsia"/>
        </w:rPr>
        <w:t>flatq</w:t>
      </w:r>
      <w:r w:rsidRPr="00B66E1F">
        <w:rPr>
          <w:rFonts w:asciiTheme="minorEastAsia" w:eastAsiaTheme="minorEastAsia" w:hAnsiTheme="minorEastAsia" w:hint="eastAsia"/>
          <w:sz w:val="24"/>
        </w:rPr>
        <w:t>的安装目录：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 w:rsidR="000F676A" w:rsidRPr="000F676A">
        <w:rPr>
          <w:rFonts w:hint="eastAsia"/>
        </w:rPr>
        <w:t>flatq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B66E1F" w:rsidRPr="00B66E1F" w:rsidRDefault="00B66E1F" w:rsidP="00B66E1F">
      <w:pPr>
        <w:rPr>
          <w:rFonts w:asciiTheme="minorEastAsia" w:eastAsiaTheme="minorEastAsia" w:hAnsiTheme="minorEastAsia"/>
          <w:sz w:val="24"/>
        </w:rPr>
      </w:pPr>
      <w:r w:rsidRPr="00B66E1F">
        <w:rPr>
          <w:rFonts w:asciiTheme="minorEastAsia" w:eastAsiaTheme="minorEastAsia" w:hAnsiTheme="minorEastAsia" w:hint="eastAsia"/>
          <w:sz w:val="24"/>
        </w:rPr>
        <w:t xml:space="preserve">     #cd 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 w:rsidR="000F676A">
        <w:rPr>
          <w:rFonts w:hint="eastAsia"/>
        </w:rPr>
        <w:t>flat</w:t>
      </w:r>
      <w:r w:rsidR="00D376F3">
        <w:rPr>
          <w:rFonts w:hint="eastAsia"/>
        </w:rPr>
        <w:t>q</w:t>
      </w:r>
      <w:r w:rsidRPr="00B66E1F">
        <w:rPr>
          <w:rFonts w:asciiTheme="minorEastAsia" w:eastAsiaTheme="minorEastAsia" w:hAnsiTheme="minorEastAsia" w:hint="eastAsia"/>
          <w:sz w:val="24"/>
        </w:rPr>
        <w:t>/bin</w:t>
      </w:r>
    </w:p>
    <w:p w:rsidR="00B66E1F" w:rsidRDefault="00B66E1F" w:rsidP="00B66E1F">
      <w:pPr>
        <w:pStyle w:val="5"/>
      </w:pPr>
      <w:r>
        <w:rPr>
          <w:rFonts w:hint="eastAsia"/>
        </w:rPr>
        <w:lastRenderedPageBreak/>
        <w:t>按实际环境配置</w:t>
      </w:r>
      <w:r w:rsidR="007B4F21">
        <w:rPr>
          <w:rFonts w:hint="eastAsia"/>
        </w:rPr>
        <w:t>flat</w:t>
      </w:r>
      <w:r w:rsidR="00347C12">
        <w:rPr>
          <w:rFonts w:hint="eastAsia"/>
        </w:rPr>
        <w:t>q</w:t>
      </w:r>
    </w:p>
    <w:p w:rsidR="00B66E1F" w:rsidRDefault="00B66E1F" w:rsidP="00B66E1F">
      <w:r>
        <w:rPr>
          <w:rFonts w:hint="eastAsia"/>
        </w:rPr>
        <w:t xml:space="preserve">      #vi  </w:t>
      </w:r>
      <w:r w:rsidR="00FE69A2">
        <w:rPr>
          <w:rFonts w:hint="eastAsia"/>
        </w:rPr>
        <w:t>mq</w:t>
      </w:r>
      <w:r>
        <w:rPr>
          <w:rFonts w:hint="eastAsia"/>
        </w:rPr>
        <w:t>.conf</w:t>
      </w:r>
    </w:p>
    <w:p w:rsidR="00FD01FB" w:rsidRDefault="00FD01FB" w:rsidP="00713A6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[cmn]</w:t>
      </w:r>
    </w:p>
    <w:p w:rsidR="00F102A0" w:rsidRPr="00FD01FB" w:rsidRDefault="00F102A0" w:rsidP="00713A6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#队列对应的根目录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home=/usr/home/mq/</w:t>
      </w:r>
    </w:p>
    <w:p w:rsidR="00F102A0" w:rsidRPr="00FD01FB" w:rsidRDefault="00F102A0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#运行类别:master:单机版的主mq, slave:单机版的从mq, zk:分布式版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server_type=master/slave/zk</w:t>
      </w:r>
    </w:p>
    <w:p w:rsidR="00AB3DD9" w:rsidRPr="00FD01FB" w:rsidRDefault="00AB3DD9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#socket的buffer大小单位K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sock_buf_kbyte=8192</w:t>
      </w:r>
    </w:p>
    <w:p w:rsidR="00AB3DD9" w:rsidRPr="00FD01FB" w:rsidRDefault="00AB3DD9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#最大传输chunk包大小单位K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max_chunk_kbyte=256</w:t>
      </w:r>
    </w:p>
    <w:p w:rsidR="00AB3DD9" w:rsidRPr="00FD01FB" w:rsidRDefault="00AB3DD9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#监控host:port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monitor=172.16.42.65:9900</w:t>
      </w:r>
    </w:p>
    <w:p w:rsidR="00D210B7" w:rsidRPr="00FD01FB" w:rsidRDefault="00D210B7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#同步连接数目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sync_conn_num=10</w:t>
      </w:r>
    </w:p>
    <w:p w:rsidR="00D210B7" w:rsidRPr="00FD01FB" w:rsidRDefault="00D210B7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#该实例队列的标示ID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mq_id=mq1</w:t>
      </w:r>
    </w:p>
    <w:p w:rsidR="00AC756D" w:rsidRPr="00FD01FB" w:rsidRDefault="00AC756D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#单机版时队列topic配置文件</w:t>
      </w:r>
      <w:r w:rsidR="00A82683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路径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topic=/usr/home/mq/conf/topic.cnf</w:t>
      </w:r>
    </w:p>
    <w:p w:rsidR="00F632D0" w:rsidRPr="00FD01FB" w:rsidRDefault="00F632D0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#是否打开debug</w:t>
      </w:r>
      <w:r w:rsidR="00513BC2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:yes:no</w:t>
      </w:r>
    </w:p>
    <w:p w:rsidR="00FD01FB" w:rsidRP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debug=yes</w:t>
      </w:r>
    </w:p>
    <w:p w:rsidR="00FD01FB" w:rsidRP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[binlog]</w:t>
      </w:r>
    </w:p>
    <w:p w:rsidR="00801503" w:rsidRPr="00FD01FB" w:rsidRDefault="00801503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#队列binlog的存放路径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path=/user/home/mq/data/binlog</w:t>
      </w:r>
    </w:p>
    <w:p w:rsidR="00801503" w:rsidRPr="00FD01FB" w:rsidRDefault="00801503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#binlog文件的前缀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file_prefix=binlog</w:t>
      </w:r>
    </w:p>
    <w:p w:rsidR="00801503" w:rsidRPr="00FD01FB" w:rsidRDefault="00801503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#binlog文件的最大大小单位M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file_max_mbyte=1024</w:t>
      </w:r>
    </w:p>
    <w:p w:rsidR="00801503" w:rsidRPr="00FD01FB" w:rsidRDefault="00801503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#binlog文件的最大数目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max_file_num=24</w:t>
      </w:r>
    </w:p>
    <w:p w:rsidR="00801503" w:rsidRPr="00FD01FB" w:rsidRDefault="00801503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#接收多少条消息刷新磁盘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flush_log_num=1000</w:t>
      </w:r>
    </w:p>
    <w:p w:rsidR="00801503" w:rsidRPr="00FD01FB" w:rsidRDefault="00801503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#多少秒刷新一次磁盘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flush_log_second=1</w:t>
      </w:r>
    </w:p>
    <w:p w:rsidR="00801503" w:rsidRPr="00FD01FB" w:rsidRDefault="00801503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#是否merge</w:t>
      </w:r>
    </w:p>
    <w:p w:rsidR="00FD01FB" w:rsidRP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is_merge=yes</w:t>
      </w:r>
    </w:p>
    <w:p w:rsidR="00FD01FB" w:rsidRPr="00FD01FB" w:rsidRDefault="00801503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color w:val="007000"/>
          <w:kern w:val="0"/>
          <w:sz w:val="21"/>
          <w:szCs w:val="21"/>
        </w:rPr>
        <w:t>#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merge的大小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merge_size=256</w:t>
      </w:r>
    </w:p>
    <w:p w:rsidR="00801503" w:rsidRPr="00FD01FB" w:rsidRDefault="00801503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#binlog文件保存天数</w:t>
      </w:r>
    </w:p>
    <w:p w:rsidR="00FD01FB" w:rsidRP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save_file_day=5</w:t>
      </w:r>
    </w:p>
    <w:p w:rsidR="00FD01FB" w:rsidRP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[outer_dispatch]</w:t>
      </w:r>
    </w:p>
    <w:p w:rsidR="00801503" w:rsidRPr="00FD01FB" w:rsidRDefault="00801503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#外部分发监听端口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listen=</w:t>
      </w:r>
      <w:r w:rsidR="00A8766E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127.0.0.1</w:t>
      </w: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:9903</w:t>
      </w:r>
    </w:p>
    <w:p w:rsidR="00801503" w:rsidRPr="00FD01FB" w:rsidRDefault="00801503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#单机版时保存source目录文件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source_path=/data2/mq_data/data/inner_source</w:t>
      </w:r>
    </w:p>
    <w:p w:rsidR="00801503" w:rsidRPr="00FD01FB" w:rsidRDefault="00801503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#source刷新</w:t>
      </w:r>
      <w:r w:rsidR="002A32F1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数目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source_flush_num=1</w:t>
      </w:r>
    </w:p>
    <w:p w:rsidR="002A32F1" w:rsidRPr="00FD01FB" w:rsidRDefault="002A32F1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#多少秒刷新次source信息</w:t>
      </w:r>
    </w:p>
    <w:p w:rsidR="00FD01FB" w:rsidRP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source_flush_second =10</w:t>
      </w:r>
    </w:p>
    <w:p w:rsidR="00FD01FB" w:rsidRP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[inner_dispatch]</w:t>
      </w:r>
    </w:p>
    <w:p w:rsidR="00970985" w:rsidRPr="00FD01FB" w:rsidRDefault="00970985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#内部分发监听端口</w:t>
      </w:r>
    </w:p>
    <w:p w:rsidR="00FD01FB" w:rsidRPr="00FD01FB" w:rsidRDefault="00721281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color w:val="007000"/>
          <w:kern w:val="0"/>
          <w:sz w:val="21"/>
          <w:szCs w:val="21"/>
        </w:rPr>
        <w:t>listen=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127.0.0.1</w:t>
      </w:r>
      <w:r>
        <w:rPr>
          <w:rFonts w:ascii="宋体" w:eastAsia="宋体" w:hAnsi="宋体" w:cs="Courier New"/>
          <w:color w:val="007000"/>
          <w:kern w:val="0"/>
          <w:sz w:val="21"/>
          <w:szCs w:val="21"/>
        </w:rPr>
        <w:t>:</w:t>
      </w:r>
      <w:r w:rsidR="00FD01FB"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9904</w:t>
      </w:r>
    </w:p>
    <w:p w:rsidR="00FD01FB" w:rsidRP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[recv]</w:t>
      </w:r>
    </w:p>
    <w:p w:rsidR="00970985" w:rsidRPr="00FD01FB" w:rsidRDefault="00970985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#消息接收端口</w:t>
      </w:r>
    </w:p>
    <w:p w:rsidR="00FD01FB" w:rsidRP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listen=</w:t>
      </w:r>
      <w:r w:rsidR="00A8766E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127.0.0.1</w:t>
      </w: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:9901</w:t>
      </w:r>
    </w:p>
    <w:p w:rsidR="00FD01FB" w:rsidRP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[master]</w:t>
      </w:r>
    </w:p>
    <w:p w:rsidR="00970985" w:rsidRPr="00FD01FB" w:rsidRDefault="00970985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#单机版且为slave模式时，master-mq的host:port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listen=</w:t>
      </w:r>
      <w:r w:rsidR="00A8766E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127.0.0.1</w:t>
      </w: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:9903</w:t>
      </w:r>
    </w:p>
    <w:p w:rsidR="00970985" w:rsidRPr="00FD01FB" w:rsidRDefault="00970985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#是否支持压缩</w:t>
      </w:r>
    </w:p>
    <w:p w:rsidR="00FD01FB" w:rsidRP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zip=yes</w:t>
      </w:r>
    </w:p>
    <w:p w:rsidR="00FD01FB" w:rsidRP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[zk]</w:t>
      </w:r>
    </w:p>
    <w:p w:rsidR="00970985" w:rsidRPr="00FD01FB" w:rsidRDefault="00970985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#分布式模式时对应zk的ip:port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server=ip:port;ip:port</w:t>
      </w:r>
    </w:p>
    <w:p w:rsidR="00970985" w:rsidRPr="00FD01FB" w:rsidRDefault="00970985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#zk的认证信息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auth=</w:t>
      </w:r>
    </w:p>
    <w:p w:rsidR="00970985" w:rsidRPr="00FD01FB" w:rsidRDefault="00970985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#zk的根目录</w:t>
      </w:r>
    </w:p>
    <w:p w:rsidR="00FD01FB" w:rsidRDefault="00EE4882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/>
          <w:color w:val="007000"/>
          <w:kern w:val="0"/>
          <w:sz w:val="21"/>
          <w:szCs w:val="21"/>
        </w:rPr>
        <w:t>root=/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flat</w:t>
      </w:r>
      <w:r w:rsidR="00FD01FB"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q</w:t>
      </w:r>
    </w:p>
    <w:p w:rsidR="00970985" w:rsidRPr="00FD01FB" w:rsidRDefault="00970985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#该实例所属组名</w:t>
      </w:r>
    </w:p>
    <w:p w:rsidR="00FD01FB" w:rsidRDefault="00FD01FB" w:rsidP="00FD01F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FD01FB">
        <w:rPr>
          <w:rFonts w:ascii="宋体" w:eastAsia="宋体" w:hAnsi="宋体" w:cs="Courier New"/>
          <w:color w:val="007000"/>
          <w:kern w:val="0"/>
          <w:sz w:val="21"/>
          <w:szCs w:val="21"/>
        </w:rPr>
        <w:t>group=group1</w:t>
      </w:r>
    </w:p>
    <w:p w:rsidR="00B66E1F" w:rsidRPr="00B66E1F" w:rsidRDefault="00B66E1F" w:rsidP="00B66E1F"/>
    <w:p w:rsidR="009614DD" w:rsidRDefault="00941701" w:rsidP="009614DD">
      <w:pPr>
        <w:pStyle w:val="5"/>
      </w:pPr>
      <w:r>
        <w:rPr>
          <w:rFonts w:hint="eastAsia"/>
        </w:rPr>
        <w:t>flat</w:t>
      </w:r>
      <w:r w:rsidR="00270AAA">
        <w:rPr>
          <w:rFonts w:hint="eastAsia"/>
        </w:rPr>
        <w:t>q</w:t>
      </w:r>
      <w:r w:rsidR="009614DD">
        <w:rPr>
          <w:rFonts w:hint="eastAsia"/>
        </w:rPr>
        <w:t>的启动与停止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 xml:space="preserve">      </w:t>
      </w:r>
      <w:r w:rsidRPr="009614DD">
        <w:rPr>
          <w:rFonts w:asciiTheme="minorEastAsia" w:eastAsiaTheme="minorEastAsia" w:hAnsiTheme="minorEastAsia" w:hint="eastAsia"/>
          <w:sz w:val="24"/>
        </w:rPr>
        <w:t xml:space="preserve">  在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 w:rsidR="002B2C37">
        <w:rPr>
          <w:rFonts w:asciiTheme="minorEastAsia" w:eastAsiaTheme="minorEastAsia" w:hAnsiTheme="minorEastAsia" w:hint="eastAsia"/>
          <w:sz w:val="24"/>
        </w:rPr>
        <w:t>flat</w:t>
      </w:r>
      <w:r w:rsidR="00C05C0A">
        <w:rPr>
          <w:rFonts w:asciiTheme="minorEastAsia" w:eastAsiaTheme="minorEastAsia" w:hAnsiTheme="minorEastAsia" w:hint="eastAsia"/>
          <w:sz w:val="24"/>
        </w:rPr>
        <w:t>q</w:t>
      </w:r>
      <w:r w:rsidR="00C05C0A" w:rsidRPr="00B66E1F">
        <w:rPr>
          <w:rFonts w:asciiTheme="minorEastAsia" w:eastAsiaTheme="minorEastAsia" w:hAnsiTheme="minorEastAsia" w:hint="eastAsia"/>
          <w:sz w:val="24"/>
        </w:rPr>
        <w:t xml:space="preserve"> </w:t>
      </w:r>
      <w:r w:rsidRPr="00B66E1F">
        <w:rPr>
          <w:rFonts w:asciiTheme="minorEastAsia" w:eastAsiaTheme="minorEastAsia" w:hAnsiTheme="minorEastAsia" w:hint="eastAsia"/>
          <w:sz w:val="24"/>
        </w:rPr>
        <w:t>/</w:t>
      </w:r>
      <w:r>
        <w:rPr>
          <w:rFonts w:asciiTheme="minorEastAsia" w:eastAsiaTheme="minorEastAsia" w:hAnsiTheme="minorEastAsia" w:hint="eastAsia"/>
          <w:sz w:val="24"/>
        </w:rPr>
        <w:t>目录下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</w:t>
      </w: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    启动：</w:t>
      </w:r>
    </w:p>
    <w:p w:rsidR="009614DD" w:rsidRDefault="00FD3653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</w:t>
      </w:r>
      <w:r w:rsidRPr="00FD3653">
        <w:rPr>
          <w:rFonts w:asciiTheme="minorEastAsia" w:eastAsiaTheme="minorEastAsia" w:hAnsiTheme="minorEastAsia"/>
          <w:sz w:val="24"/>
        </w:rPr>
        <w:t>./</w:t>
      </w:r>
      <w:r w:rsidR="00CB6B18">
        <w:rPr>
          <w:rFonts w:asciiTheme="minorEastAsia" w:eastAsiaTheme="minorEastAsia" w:hAnsiTheme="minorEastAsia" w:hint="eastAsia"/>
          <w:sz w:val="24"/>
        </w:rPr>
        <w:t>flat</w:t>
      </w:r>
      <w:r w:rsidRPr="00FD3653">
        <w:rPr>
          <w:rFonts w:asciiTheme="minorEastAsia" w:eastAsiaTheme="minorEastAsia" w:hAnsiTheme="minorEastAsia"/>
          <w:sz w:val="24"/>
        </w:rPr>
        <w:t>q -f ./mq.conf &gt;/dev/null 2&gt;&amp;1 &amp;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 xml:space="preserve">              ##############运行日志输出在bin的log目录下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</w:t>
      </w: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停止：</w:t>
      </w:r>
    </w:p>
    <w:p w:rsidR="009614DD" w:rsidRPr="009614DD" w:rsidRDefault="009614DD" w:rsidP="009614DD">
      <w:r>
        <w:rPr>
          <w:rFonts w:asciiTheme="minorEastAsia" w:eastAsiaTheme="minorEastAsia" w:hAnsiTheme="minorEastAsia" w:hint="eastAsia"/>
          <w:sz w:val="24"/>
        </w:rPr>
        <w:t xml:space="preserve">              #</w:t>
      </w:r>
      <w:r w:rsidR="00494C18">
        <w:rPr>
          <w:rFonts w:asciiTheme="minorEastAsia" w:eastAsiaTheme="minorEastAsia" w:hAnsiTheme="minorEastAsia" w:hint="eastAsia"/>
          <w:sz w:val="24"/>
        </w:rPr>
        <w:t>./</w:t>
      </w:r>
      <w:r w:rsidR="00633BDB">
        <w:rPr>
          <w:rFonts w:asciiTheme="minorEastAsia" w:eastAsiaTheme="minorEastAsia" w:hAnsiTheme="minorEastAsia" w:hint="eastAsia"/>
          <w:sz w:val="24"/>
        </w:rPr>
        <w:t>flatq</w:t>
      </w:r>
      <w:r w:rsidR="00494C18">
        <w:rPr>
          <w:rFonts w:asciiTheme="minorEastAsia" w:eastAsiaTheme="minorEastAsia" w:hAnsiTheme="minorEastAsia" w:hint="eastAsia"/>
          <w:sz w:val="24"/>
        </w:rPr>
        <w:t xml:space="preserve"> --stop</w:t>
      </w:r>
    </w:p>
    <w:p w:rsidR="000F734A" w:rsidRDefault="00EA0B99" w:rsidP="006D702F">
      <w:pPr>
        <w:pStyle w:val="4"/>
      </w:pPr>
      <w:bookmarkStart w:id="10" w:name="_Toc410286717"/>
      <w:r w:rsidRPr="00EA0B99">
        <w:t>product_proxy</w:t>
      </w:r>
      <w:r w:rsidR="003C174B">
        <w:rPr>
          <w:rFonts w:hint="eastAsia"/>
        </w:rPr>
        <w:t>(</w:t>
      </w:r>
      <w:r w:rsidR="003C174B">
        <w:rPr>
          <w:rFonts w:hint="eastAsia"/>
        </w:rPr>
        <w:t>写代理</w:t>
      </w:r>
      <w:r w:rsidR="003C174B">
        <w:rPr>
          <w:rFonts w:hint="eastAsia"/>
        </w:rPr>
        <w:t>)</w:t>
      </w:r>
      <w:r w:rsidR="00B66E1F">
        <w:rPr>
          <w:rFonts w:hint="eastAsia"/>
        </w:rPr>
        <w:t>的配置与启动</w:t>
      </w:r>
      <w:bookmarkEnd w:id="10"/>
    </w:p>
    <w:p w:rsidR="009614DD" w:rsidRPr="00B66E1F" w:rsidRDefault="009614DD" w:rsidP="009614DD">
      <w:pPr>
        <w:ind w:firstLineChars="150" w:firstLine="360"/>
        <w:rPr>
          <w:rFonts w:asciiTheme="minorEastAsia" w:eastAsiaTheme="minorEastAsia" w:hAnsiTheme="minorEastAsia"/>
          <w:sz w:val="24"/>
        </w:rPr>
      </w:pPr>
      <w:r w:rsidRPr="00B66E1F">
        <w:rPr>
          <w:rFonts w:asciiTheme="minorEastAsia" w:eastAsiaTheme="minorEastAsia" w:hAnsiTheme="minorEastAsia" w:hint="eastAsia"/>
          <w:sz w:val="24"/>
        </w:rPr>
        <w:t>进入</w:t>
      </w:r>
      <w:r w:rsidR="009549EC" w:rsidRPr="009549EC">
        <w:rPr>
          <w:rFonts w:asciiTheme="minorEastAsia" w:eastAsiaTheme="minorEastAsia" w:hAnsiTheme="minorEastAsia"/>
          <w:sz w:val="24"/>
        </w:rPr>
        <w:t>product_proxy</w:t>
      </w:r>
      <w:r w:rsidRPr="00B66E1F">
        <w:rPr>
          <w:rFonts w:asciiTheme="minorEastAsia" w:eastAsiaTheme="minorEastAsia" w:hAnsiTheme="minorEastAsia" w:hint="eastAsia"/>
          <w:sz w:val="24"/>
        </w:rPr>
        <w:t>的安装目录：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 w:rsidR="00633BDB">
        <w:rPr>
          <w:rFonts w:asciiTheme="minorEastAsia" w:eastAsiaTheme="minorEastAsia" w:hAnsiTheme="minorEastAsia" w:hint="eastAsia"/>
          <w:sz w:val="24"/>
        </w:rPr>
        <w:t>flatq</w:t>
      </w:r>
      <w:r w:rsidR="009549EC">
        <w:rPr>
          <w:rFonts w:asciiTheme="minorEastAsia" w:eastAsiaTheme="minorEastAsia" w:hAnsiTheme="minorEastAsia" w:hint="eastAsia"/>
          <w:sz w:val="24"/>
        </w:rPr>
        <w:t>/</w:t>
      </w:r>
      <w:r w:rsidR="009549EC" w:rsidRPr="009549EC">
        <w:rPr>
          <w:rFonts w:asciiTheme="minorEastAsia" w:eastAsiaTheme="minorEastAsia" w:hAnsiTheme="minorEastAsia"/>
          <w:sz w:val="24"/>
        </w:rPr>
        <w:t>product_proxy</w:t>
      </w:r>
    </w:p>
    <w:p w:rsidR="009614DD" w:rsidRPr="00B66E1F" w:rsidRDefault="009614DD" w:rsidP="009614DD">
      <w:pPr>
        <w:rPr>
          <w:rFonts w:asciiTheme="minorEastAsia" w:eastAsiaTheme="minorEastAsia" w:hAnsiTheme="minorEastAsia"/>
          <w:sz w:val="24"/>
        </w:rPr>
      </w:pPr>
      <w:r w:rsidRPr="00B66E1F">
        <w:rPr>
          <w:rFonts w:asciiTheme="minorEastAsia" w:eastAsiaTheme="minorEastAsia" w:hAnsiTheme="minorEastAsia" w:hint="eastAsia"/>
          <w:sz w:val="24"/>
        </w:rPr>
        <w:t xml:space="preserve">     #cd 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 w:rsidR="00633BDB">
        <w:rPr>
          <w:rFonts w:asciiTheme="minorEastAsia" w:eastAsiaTheme="minorEastAsia" w:hAnsiTheme="minorEastAsia" w:hint="eastAsia"/>
          <w:sz w:val="24"/>
        </w:rPr>
        <w:t>flatq</w:t>
      </w:r>
      <w:r w:rsidR="009549EC">
        <w:rPr>
          <w:rFonts w:asciiTheme="minorEastAsia" w:eastAsiaTheme="minorEastAsia" w:hAnsiTheme="minorEastAsia" w:hint="eastAsia"/>
          <w:sz w:val="24"/>
        </w:rPr>
        <w:t>/</w:t>
      </w:r>
      <w:r w:rsidR="009549EC" w:rsidRPr="009549EC">
        <w:rPr>
          <w:rFonts w:asciiTheme="minorEastAsia" w:eastAsiaTheme="minorEastAsia" w:hAnsiTheme="minorEastAsia"/>
          <w:sz w:val="24"/>
        </w:rPr>
        <w:t>product_proxy</w:t>
      </w:r>
    </w:p>
    <w:p w:rsidR="009614DD" w:rsidRDefault="009614DD" w:rsidP="009614DD">
      <w:pPr>
        <w:pStyle w:val="5"/>
      </w:pPr>
      <w:r>
        <w:rPr>
          <w:rFonts w:hint="eastAsia"/>
        </w:rPr>
        <w:t>按实际环境配置</w:t>
      </w:r>
      <w:r w:rsidR="00F6261C" w:rsidRPr="00F6261C">
        <w:t>product_proxy</w:t>
      </w:r>
    </w:p>
    <w:p w:rsidR="009614DD" w:rsidRDefault="009614DD" w:rsidP="009614DD">
      <w:r>
        <w:rPr>
          <w:rFonts w:hint="eastAsia"/>
        </w:rPr>
        <w:t xml:space="preserve">      #vi  </w:t>
      </w:r>
      <w:r w:rsidR="00365DDB" w:rsidRPr="00365DDB">
        <w:t>product_prox</w:t>
      </w:r>
      <w:r w:rsidR="00553608">
        <w:rPr>
          <w:rFonts w:hint="eastAsia"/>
        </w:rPr>
        <w:t>y</w:t>
      </w:r>
      <w:r>
        <w:rPr>
          <w:rFonts w:hint="eastAsia"/>
        </w:rPr>
        <w:t>.conf</w:t>
      </w:r>
    </w:p>
    <w:p w:rsidR="00553608" w:rsidRDefault="00553608" w:rsidP="0055360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553608">
        <w:rPr>
          <w:rFonts w:ascii="宋体" w:eastAsia="宋体" w:hAnsi="宋体" w:cs="Courier New"/>
          <w:color w:val="007000"/>
          <w:kern w:val="0"/>
          <w:sz w:val="21"/>
          <w:szCs w:val="21"/>
        </w:rPr>
        <w:t>[cmn]</w:t>
      </w:r>
    </w:p>
    <w:p w:rsidR="00553608" w:rsidRPr="00553608" w:rsidRDefault="00553608" w:rsidP="0055360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#product_proxy运行的home目录，为product_proxy所在的目录</w:t>
      </w:r>
    </w:p>
    <w:p w:rsidR="00553608" w:rsidRDefault="00553608" w:rsidP="0055360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553608">
        <w:rPr>
          <w:rFonts w:ascii="宋体" w:eastAsia="宋体" w:hAnsi="宋体" w:cs="Courier New"/>
          <w:color w:val="007000"/>
          <w:kern w:val="0"/>
          <w:sz w:val="21"/>
          <w:szCs w:val="21"/>
        </w:rPr>
        <w:t>home=/root/smothmq/src/product_proxy</w:t>
      </w:r>
    </w:p>
    <w:p w:rsidR="00553608" w:rsidRPr="00553608" w:rsidRDefault="00553608" w:rsidP="0055360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#socket-buffer的大小</w:t>
      </w:r>
    </w:p>
    <w:p w:rsidR="00553608" w:rsidRDefault="00553608" w:rsidP="0055360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553608">
        <w:rPr>
          <w:rFonts w:ascii="宋体" w:eastAsia="宋体" w:hAnsi="宋体" w:cs="Courier New"/>
          <w:color w:val="007000"/>
          <w:kern w:val="0"/>
          <w:sz w:val="21"/>
          <w:szCs w:val="21"/>
        </w:rPr>
        <w:t>sock_buf_kbyte=8192</w:t>
      </w:r>
    </w:p>
    <w:p w:rsidR="00553608" w:rsidRPr="00553608" w:rsidRDefault="00553608" w:rsidP="0055360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#监听接收消息host:port</w:t>
      </w:r>
    </w:p>
    <w:p w:rsidR="00553608" w:rsidRDefault="00553608" w:rsidP="0055360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553608">
        <w:rPr>
          <w:rFonts w:ascii="宋体" w:eastAsia="宋体" w:hAnsi="宋体" w:cs="Courier New"/>
          <w:color w:val="007000"/>
          <w:kern w:val="0"/>
          <w:sz w:val="21"/>
          <w:szCs w:val="21"/>
        </w:rPr>
        <w:t>listen=127.0.0.1:9990</w:t>
      </w:r>
    </w:p>
    <w:p w:rsidR="00553608" w:rsidRPr="00553608" w:rsidRDefault="00553608" w:rsidP="0055360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#发送消息给mq的超时时间</w:t>
      </w:r>
    </w:p>
    <w:p w:rsidR="00553608" w:rsidRDefault="00553608" w:rsidP="0055360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553608">
        <w:rPr>
          <w:rFonts w:ascii="宋体" w:eastAsia="宋体" w:hAnsi="宋体" w:cs="Courier New"/>
          <w:color w:val="007000"/>
          <w:kern w:val="0"/>
          <w:sz w:val="21"/>
          <w:szCs w:val="21"/>
        </w:rPr>
        <w:t>send_timeout=3</w:t>
      </w:r>
    </w:p>
    <w:p w:rsidR="00553608" w:rsidRPr="00553608" w:rsidRDefault="00553608" w:rsidP="0055360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#最大发送队列消息数</w:t>
      </w:r>
    </w:p>
    <w:p w:rsidR="00553608" w:rsidRPr="00553608" w:rsidRDefault="00553608" w:rsidP="0055360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553608">
        <w:rPr>
          <w:rFonts w:ascii="宋体" w:eastAsia="宋体" w:hAnsi="宋体" w:cs="Courier New"/>
          <w:color w:val="007000"/>
          <w:kern w:val="0"/>
          <w:sz w:val="21"/>
          <w:szCs w:val="21"/>
        </w:rPr>
        <w:t>max_queue_num=1000</w:t>
      </w:r>
    </w:p>
    <w:p w:rsidR="00553608" w:rsidRDefault="00553608" w:rsidP="0055360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553608">
        <w:rPr>
          <w:rFonts w:ascii="宋体" w:eastAsia="宋体" w:hAnsi="宋体" w:cs="Courier New"/>
          <w:color w:val="007000"/>
          <w:kern w:val="0"/>
          <w:sz w:val="21"/>
          <w:szCs w:val="21"/>
        </w:rPr>
        <w:t>[zk]</w:t>
      </w:r>
    </w:p>
    <w:p w:rsidR="00553608" w:rsidRPr="00553608" w:rsidRDefault="00553608" w:rsidP="0055360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#zk的hosrt:port</w:t>
      </w:r>
    </w:p>
    <w:p w:rsidR="00553608" w:rsidRDefault="00553608" w:rsidP="0055360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553608">
        <w:rPr>
          <w:rFonts w:ascii="宋体" w:eastAsia="宋体" w:hAnsi="宋体" w:cs="Courier New"/>
          <w:color w:val="007000"/>
          <w:kern w:val="0"/>
          <w:sz w:val="21"/>
          <w:szCs w:val="21"/>
        </w:rPr>
        <w:t>server=127.0.0.1:2181</w:t>
      </w:r>
    </w:p>
    <w:p w:rsidR="00553608" w:rsidRPr="00553608" w:rsidRDefault="00553608" w:rsidP="0055360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#zk认证信息</w:t>
      </w:r>
    </w:p>
    <w:p w:rsidR="00553608" w:rsidRDefault="00553608" w:rsidP="0055360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553608">
        <w:rPr>
          <w:rFonts w:ascii="宋体" w:eastAsia="宋体" w:hAnsi="宋体" w:cs="Courier New"/>
          <w:color w:val="007000"/>
          <w:kern w:val="0"/>
          <w:sz w:val="21"/>
          <w:szCs w:val="21"/>
        </w:rPr>
        <w:t>auth=</w:t>
      </w:r>
    </w:p>
    <w:p w:rsidR="00553608" w:rsidRPr="00553608" w:rsidRDefault="00553608" w:rsidP="0055360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#zk的根目录(</w:t>
      </w:r>
      <w:r w:rsidR="00633BDB"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flatq</w:t>
      </w: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配置相同)</w:t>
      </w:r>
    </w:p>
    <w:p w:rsidR="00553608" w:rsidRDefault="00553608" w:rsidP="0055360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553608">
        <w:rPr>
          <w:rFonts w:ascii="宋体" w:eastAsia="宋体" w:hAnsi="宋体" w:cs="Courier New"/>
          <w:color w:val="007000"/>
          <w:kern w:val="0"/>
          <w:sz w:val="21"/>
          <w:szCs w:val="21"/>
        </w:rPr>
        <w:t>root=/</w:t>
      </w:r>
      <w:r w:rsidR="00633BDB">
        <w:rPr>
          <w:rFonts w:ascii="宋体" w:eastAsia="宋体" w:hAnsi="宋体" w:cs="Courier New"/>
          <w:color w:val="007000"/>
          <w:kern w:val="0"/>
          <w:sz w:val="21"/>
          <w:szCs w:val="21"/>
        </w:rPr>
        <w:t>flatq</w:t>
      </w:r>
    </w:p>
    <w:p w:rsidR="00553608" w:rsidRDefault="00553608" w:rsidP="00553608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</w:p>
    <w:p w:rsidR="009614DD" w:rsidRDefault="002C0906" w:rsidP="009614DD">
      <w:pPr>
        <w:pStyle w:val="5"/>
      </w:pPr>
      <w:r w:rsidRPr="00F6261C">
        <w:t>product_proxy</w:t>
      </w:r>
      <w:r w:rsidR="009614DD">
        <w:rPr>
          <w:rFonts w:hint="eastAsia"/>
        </w:rPr>
        <w:t>的启动与停止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 xml:space="preserve">      </w:t>
      </w:r>
      <w:r w:rsidRPr="009614DD">
        <w:rPr>
          <w:rFonts w:asciiTheme="minorEastAsia" w:eastAsiaTheme="minorEastAsia" w:hAnsiTheme="minorEastAsia" w:hint="eastAsia"/>
          <w:sz w:val="24"/>
        </w:rPr>
        <w:t xml:space="preserve">  在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 w:rsidR="00633BDB">
        <w:rPr>
          <w:rFonts w:asciiTheme="minorEastAsia" w:eastAsiaTheme="minorEastAsia" w:hAnsiTheme="minorEastAsia" w:hint="eastAsia"/>
          <w:sz w:val="24"/>
        </w:rPr>
        <w:t>flatq</w:t>
      </w:r>
      <w:r w:rsidR="002C0906">
        <w:rPr>
          <w:rFonts w:asciiTheme="minorEastAsia" w:eastAsiaTheme="minorEastAsia" w:hAnsiTheme="minorEastAsia" w:hint="eastAsia"/>
          <w:sz w:val="24"/>
        </w:rPr>
        <w:t>/</w:t>
      </w:r>
      <w:r w:rsidR="002C0906" w:rsidRPr="00F6261C">
        <w:t>product_proxy</w:t>
      </w:r>
      <w:r>
        <w:rPr>
          <w:rFonts w:asciiTheme="minorEastAsia" w:eastAsiaTheme="minorEastAsia" w:hAnsiTheme="minorEastAsia" w:hint="eastAsia"/>
          <w:sz w:val="24"/>
        </w:rPr>
        <w:t>的目录下</w:t>
      </w:r>
    </w:p>
    <w:p w:rsidR="009614DD" w:rsidRPr="009614DD" w:rsidRDefault="009614DD" w:rsidP="009614DD">
      <w:pPr>
        <w:rPr>
          <w:rFonts w:asciiTheme="minorEastAsia" w:eastAsiaTheme="minorEastAsia" w:hAnsiTheme="minorEastAsia"/>
          <w:b/>
          <w:sz w:val="24"/>
        </w:rPr>
      </w:pP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      启动：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 xml:space="preserve">              #</w:t>
      </w:r>
      <w:r w:rsidR="00BE443E" w:rsidRPr="00BE443E">
        <w:rPr>
          <w:rFonts w:asciiTheme="minorEastAsia" w:eastAsiaTheme="minorEastAsia" w:hAnsiTheme="minorEastAsia"/>
          <w:sz w:val="24"/>
        </w:rPr>
        <w:t>./</w:t>
      </w:r>
      <w:r w:rsidR="00633BDB">
        <w:rPr>
          <w:rFonts w:asciiTheme="minorEastAsia" w:eastAsiaTheme="minorEastAsia" w:hAnsiTheme="minorEastAsia"/>
          <w:sz w:val="24"/>
        </w:rPr>
        <w:t>flatq</w:t>
      </w:r>
      <w:r w:rsidR="00BE443E" w:rsidRPr="00BE443E">
        <w:rPr>
          <w:rFonts w:asciiTheme="minorEastAsia" w:eastAsiaTheme="minorEastAsia" w:hAnsiTheme="minorEastAsia"/>
          <w:sz w:val="24"/>
        </w:rPr>
        <w:t>_proproxy -f ./product_proxy.conf &gt;/dev/null 2&gt;&amp;1 &amp;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##############运行日志输出在bin的log目录下</w:t>
      </w:r>
    </w:p>
    <w:p w:rsidR="009614DD" w:rsidRDefault="009614DD" w:rsidP="009614DD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</w:t>
      </w:r>
    </w:p>
    <w:p w:rsidR="009614DD" w:rsidRPr="009614DD" w:rsidRDefault="009614DD" w:rsidP="009614DD">
      <w:pPr>
        <w:rPr>
          <w:rFonts w:asciiTheme="minorEastAsia" w:eastAsiaTheme="minorEastAsia" w:hAnsiTheme="minorEastAsia"/>
          <w:b/>
          <w:sz w:val="24"/>
        </w:rPr>
      </w:pP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     停止：</w:t>
      </w:r>
    </w:p>
    <w:p w:rsidR="00457E17" w:rsidRPr="00E90FF0" w:rsidRDefault="009614DD" w:rsidP="00E90FF0">
      <w:r>
        <w:rPr>
          <w:rFonts w:asciiTheme="minorEastAsia" w:eastAsiaTheme="minorEastAsia" w:hAnsiTheme="minorEastAsia" w:hint="eastAsia"/>
          <w:sz w:val="24"/>
        </w:rPr>
        <w:t xml:space="preserve">              #</w:t>
      </w:r>
      <w:r w:rsidR="00BE443E">
        <w:rPr>
          <w:rFonts w:asciiTheme="minorEastAsia" w:eastAsiaTheme="minorEastAsia" w:hAnsiTheme="minorEastAsia" w:hint="eastAsia"/>
          <w:sz w:val="24"/>
        </w:rPr>
        <w:t>./</w:t>
      </w:r>
      <w:r w:rsidR="00633BDB">
        <w:rPr>
          <w:rFonts w:asciiTheme="minorEastAsia" w:eastAsiaTheme="minorEastAsia" w:hAnsiTheme="minorEastAsia" w:hint="eastAsia"/>
          <w:sz w:val="24"/>
        </w:rPr>
        <w:t>flatq</w:t>
      </w:r>
      <w:r w:rsidR="00BE443E">
        <w:rPr>
          <w:rFonts w:asciiTheme="minorEastAsia" w:eastAsiaTheme="minorEastAsia" w:hAnsiTheme="minorEastAsia" w:hint="eastAsia"/>
          <w:sz w:val="24"/>
        </w:rPr>
        <w:t>_proproxy --stop</w:t>
      </w:r>
    </w:p>
    <w:p w:rsidR="0075148E" w:rsidRPr="007D771C" w:rsidRDefault="0075148E" w:rsidP="0075148E">
      <w:pPr>
        <w:ind w:left="420" w:firstLine="420"/>
        <w:rPr>
          <w:rFonts w:asciiTheme="minorEastAsia" w:eastAsiaTheme="minorEastAsia" w:hAnsiTheme="minorEastAsia"/>
          <w:sz w:val="24"/>
        </w:rPr>
      </w:pPr>
    </w:p>
    <w:p w:rsidR="00050C98" w:rsidRDefault="00050C98" w:rsidP="00050C98">
      <w:pPr>
        <w:pStyle w:val="4"/>
      </w:pPr>
      <w:bookmarkStart w:id="11" w:name="_Toc410286718"/>
      <w:r w:rsidRPr="00050C98">
        <w:t>subscribe_proxy</w:t>
      </w:r>
      <w:r w:rsidRPr="00050C98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读代理</w:t>
      </w:r>
      <w:r>
        <w:rPr>
          <w:rFonts w:hint="eastAsia"/>
        </w:rPr>
        <w:t>)</w:t>
      </w:r>
      <w:r>
        <w:rPr>
          <w:rFonts w:hint="eastAsia"/>
        </w:rPr>
        <w:t>的配置与启动</w:t>
      </w:r>
      <w:bookmarkEnd w:id="11"/>
    </w:p>
    <w:p w:rsidR="00050C98" w:rsidRPr="00B66E1F" w:rsidRDefault="00050C98" w:rsidP="00050C98">
      <w:pPr>
        <w:ind w:firstLineChars="150" w:firstLine="360"/>
        <w:rPr>
          <w:rFonts w:asciiTheme="minorEastAsia" w:eastAsiaTheme="minorEastAsia" w:hAnsiTheme="minorEastAsia"/>
          <w:sz w:val="24"/>
        </w:rPr>
      </w:pPr>
      <w:r w:rsidRPr="00B66E1F">
        <w:rPr>
          <w:rFonts w:asciiTheme="minorEastAsia" w:eastAsiaTheme="minorEastAsia" w:hAnsiTheme="minorEastAsia" w:hint="eastAsia"/>
          <w:sz w:val="24"/>
        </w:rPr>
        <w:t>进入</w:t>
      </w:r>
      <w:r w:rsidR="00E778C1" w:rsidRPr="00E778C1">
        <w:rPr>
          <w:rFonts w:asciiTheme="minorEastAsia" w:eastAsiaTheme="minorEastAsia" w:hAnsiTheme="minorEastAsia"/>
          <w:sz w:val="24"/>
        </w:rPr>
        <w:t>subscribe_proxy</w:t>
      </w:r>
      <w:r w:rsidRPr="00B66E1F">
        <w:rPr>
          <w:rFonts w:asciiTheme="minorEastAsia" w:eastAsiaTheme="minorEastAsia" w:hAnsiTheme="minorEastAsia" w:hint="eastAsia"/>
          <w:sz w:val="24"/>
        </w:rPr>
        <w:t>的安装目录：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 w:rsidR="00633BDB">
        <w:rPr>
          <w:rFonts w:asciiTheme="minorEastAsia" w:eastAsiaTheme="minorEastAsia" w:hAnsiTheme="minorEastAsia" w:hint="eastAsia"/>
          <w:sz w:val="24"/>
        </w:rPr>
        <w:t>flatq</w:t>
      </w:r>
      <w:r>
        <w:rPr>
          <w:rFonts w:asciiTheme="minorEastAsia" w:eastAsiaTheme="minorEastAsia" w:hAnsiTheme="minorEastAsia" w:hint="eastAsia"/>
          <w:sz w:val="24"/>
        </w:rPr>
        <w:t>/</w:t>
      </w:r>
      <w:r w:rsidR="00E778C1" w:rsidRPr="00E778C1">
        <w:t xml:space="preserve"> </w:t>
      </w:r>
      <w:r w:rsidR="00E778C1" w:rsidRPr="00E778C1">
        <w:rPr>
          <w:rFonts w:asciiTheme="minorEastAsia" w:eastAsiaTheme="minorEastAsia" w:hAnsiTheme="minorEastAsia"/>
          <w:sz w:val="24"/>
        </w:rPr>
        <w:t>subscribe_proxy</w:t>
      </w:r>
    </w:p>
    <w:p w:rsidR="00050C98" w:rsidRPr="00B66E1F" w:rsidRDefault="00050C98" w:rsidP="00050C98">
      <w:pPr>
        <w:rPr>
          <w:rFonts w:asciiTheme="minorEastAsia" w:eastAsiaTheme="minorEastAsia" w:hAnsiTheme="minorEastAsia"/>
          <w:sz w:val="24"/>
        </w:rPr>
      </w:pPr>
      <w:r w:rsidRPr="00B66E1F">
        <w:rPr>
          <w:rFonts w:asciiTheme="minorEastAsia" w:eastAsiaTheme="minorEastAsia" w:hAnsiTheme="minorEastAsia" w:hint="eastAsia"/>
          <w:sz w:val="24"/>
        </w:rPr>
        <w:t xml:space="preserve">     #cd 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 w:rsidR="00633BDB">
        <w:rPr>
          <w:rFonts w:asciiTheme="minorEastAsia" w:eastAsiaTheme="minorEastAsia" w:hAnsiTheme="minorEastAsia" w:hint="eastAsia"/>
          <w:sz w:val="24"/>
        </w:rPr>
        <w:t>flatq</w:t>
      </w:r>
      <w:r>
        <w:rPr>
          <w:rFonts w:asciiTheme="minorEastAsia" w:eastAsiaTheme="minorEastAsia" w:hAnsiTheme="minorEastAsia" w:hint="eastAsia"/>
          <w:sz w:val="24"/>
        </w:rPr>
        <w:t>/</w:t>
      </w:r>
      <w:r w:rsidR="00E778C1" w:rsidRPr="00E778C1">
        <w:t xml:space="preserve"> </w:t>
      </w:r>
      <w:r w:rsidR="00E778C1" w:rsidRPr="00E778C1">
        <w:rPr>
          <w:rFonts w:asciiTheme="minorEastAsia" w:eastAsiaTheme="minorEastAsia" w:hAnsiTheme="minorEastAsia"/>
          <w:sz w:val="24"/>
        </w:rPr>
        <w:t>subscribe_proxy</w:t>
      </w:r>
    </w:p>
    <w:p w:rsidR="00050C98" w:rsidRDefault="00050C98" w:rsidP="00050C98">
      <w:pPr>
        <w:pStyle w:val="5"/>
      </w:pPr>
      <w:r>
        <w:rPr>
          <w:rFonts w:hint="eastAsia"/>
        </w:rPr>
        <w:t>按实际环境配置</w:t>
      </w:r>
      <w:r w:rsidR="00E778C1" w:rsidRPr="00E778C1">
        <w:t>subscribe_proxy</w:t>
      </w:r>
    </w:p>
    <w:p w:rsidR="00D9650B" w:rsidRDefault="00D9650B" w:rsidP="00D9650B">
      <w:r>
        <w:rPr>
          <w:rFonts w:hint="eastAsia"/>
        </w:rPr>
        <w:t xml:space="preserve">    #vi  </w:t>
      </w:r>
      <w:r w:rsidRPr="00E778C1">
        <w:t>subscribe_proxy</w:t>
      </w:r>
      <w:r>
        <w:rPr>
          <w:rFonts w:hint="eastAsia"/>
        </w:rPr>
        <w:t>.conf</w:t>
      </w:r>
    </w:p>
    <w:p w:rsidR="00D9650B" w:rsidRDefault="00D9650B" w:rsidP="00D9650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553608">
        <w:rPr>
          <w:rFonts w:ascii="宋体" w:eastAsia="宋体" w:hAnsi="宋体" w:cs="Courier New"/>
          <w:color w:val="007000"/>
          <w:kern w:val="0"/>
          <w:sz w:val="21"/>
          <w:szCs w:val="21"/>
        </w:rPr>
        <w:t>[cmn]</w:t>
      </w:r>
    </w:p>
    <w:p w:rsidR="00A339B3" w:rsidRDefault="00A339B3" w:rsidP="00D9650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#subscribe_proxy运行的home目录，为subscribe_proxy所在目录</w:t>
      </w:r>
    </w:p>
    <w:p w:rsidR="00A339B3" w:rsidRDefault="00A339B3" w:rsidP="00A339B3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A339B3">
        <w:rPr>
          <w:rFonts w:ascii="宋体" w:eastAsia="宋体" w:hAnsi="宋体" w:cs="Courier New"/>
          <w:color w:val="007000"/>
          <w:kern w:val="0"/>
          <w:sz w:val="21"/>
          <w:szCs w:val="21"/>
        </w:rPr>
        <w:t>home=/root/smothmq/src/subscribe_proxy</w:t>
      </w:r>
    </w:p>
    <w:p w:rsidR="00A339B3" w:rsidRPr="00A339B3" w:rsidRDefault="00A339B3" w:rsidP="00A339B3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#socket-buffer大小</w:t>
      </w:r>
    </w:p>
    <w:p w:rsidR="00A339B3" w:rsidRDefault="00A339B3" w:rsidP="00A339B3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A339B3">
        <w:rPr>
          <w:rFonts w:ascii="宋体" w:eastAsia="宋体" w:hAnsi="宋体" w:cs="Courier New"/>
          <w:color w:val="007000"/>
          <w:kern w:val="0"/>
          <w:sz w:val="21"/>
          <w:szCs w:val="21"/>
        </w:rPr>
        <w:t>sock_buf_kbyte=8192</w:t>
      </w:r>
    </w:p>
    <w:p w:rsidR="00A339B3" w:rsidRPr="00A339B3" w:rsidRDefault="00A339B3" w:rsidP="00A339B3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#同步链接数目</w:t>
      </w:r>
    </w:p>
    <w:p w:rsidR="00A339B3" w:rsidRDefault="00A339B3" w:rsidP="00A339B3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A339B3">
        <w:rPr>
          <w:rFonts w:ascii="宋体" w:eastAsia="宋体" w:hAnsi="宋体" w:cs="Courier New"/>
          <w:color w:val="007000"/>
          <w:kern w:val="0"/>
          <w:sz w:val="21"/>
          <w:szCs w:val="21"/>
        </w:rPr>
        <w:t>sync_conn_num=3</w:t>
      </w:r>
    </w:p>
    <w:p w:rsidR="00A339B3" w:rsidRPr="00A339B3" w:rsidRDefault="00A339B3" w:rsidP="00A339B3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#监听端口</w:t>
      </w:r>
    </w:p>
    <w:p w:rsidR="00A339B3" w:rsidRDefault="00A339B3" w:rsidP="00A339B3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A339B3">
        <w:rPr>
          <w:rFonts w:ascii="宋体" w:eastAsia="宋体" w:hAnsi="宋体" w:cs="Courier New"/>
          <w:color w:val="007000"/>
          <w:kern w:val="0"/>
          <w:sz w:val="21"/>
          <w:szCs w:val="21"/>
        </w:rPr>
        <w:t>listen=127.0.0.1:9930</w:t>
      </w:r>
    </w:p>
    <w:p w:rsidR="00A339B3" w:rsidRPr="00A339B3" w:rsidRDefault="00A339B3" w:rsidP="00A339B3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#最大chunk包大小</w:t>
      </w:r>
    </w:p>
    <w:p w:rsidR="00A339B3" w:rsidRPr="00A339B3" w:rsidRDefault="00A339B3" w:rsidP="00A339B3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A339B3">
        <w:rPr>
          <w:rFonts w:ascii="宋体" w:eastAsia="宋体" w:hAnsi="宋体" w:cs="Courier New"/>
          <w:color w:val="007000"/>
          <w:kern w:val="0"/>
          <w:sz w:val="21"/>
          <w:szCs w:val="21"/>
        </w:rPr>
        <w:t>max_chunk_kbyte=2048</w:t>
      </w:r>
    </w:p>
    <w:p w:rsidR="00A339B3" w:rsidRPr="00A339B3" w:rsidRDefault="00A339B3" w:rsidP="00A339B3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</w:p>
    <w:p w:rsidR="00A339B3" w:rsidRDefault="00A339B3" w:rsidP="00A339B3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A339B3">
        <w:rPr>
          <w:rFonts w:ascii="宋体" w:eastAsia="宋体" w:hAnsi="宋体" w:cs="Courier New"/>
          <w:color w:val="007000"/>
          <w:kern w:val="0"/>
          <w:sz w:val="21"/>
          <w:szCs w:val="21"/>
        </w:rPr>
        <w:t>[zk]</w:t>
      </w:r>
    </w:p>
    <w:p w:rsidR="00A339B3" w:rsidRPr="00A339B3" w:rsidRDefault="00A339B3" w:rsidP="00A339B3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#zk-server的host:port信息</w:t>
      </w:r>
    </w:p>
    <w:p w:rsidR="00A339B3" w:rsidRDefault="00A339B3" w:rsidP="00A339B3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A339B3">
        <w:rPr>
          <w:rFonts w:ascii="宋体" w:eastAsia="宋体" w:hAnsi="宋体" w:cs="Courier New"/>
          <w:color w:val="007000"/>
          <w:kern w:val="0"/>
          <w:sz w:val="21"/>
          <w:szCs w:val="21"/>
        </w:rPr>
        <w:t>server=127.0.0.1:2181</w:t>
      </w:r>
    </w:p>
    <w:p w:rsidR="00A339B3" w:rsidRPr="00A339B3" w:rsidRDefault="00A339B3" w:rsidP="00A339B3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#zk认证信息</w:t>
      </w:r>
    </w:p>
    <w:p w:rsidR="00A339B3" w:rsidRDefault="00A339B3" w:rsidP="00A339B3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A339B3">
        <w:rPr>
          <w:rFonts w:ascii="宋体" w:eastAsia="宋体" w:hAnsi="宋体" w:cs="Courier New"/>
          <w:color w:val="007000"/>
          <w:kern w:val="0"/>
          <w:sz w:val="21"/>
          <w:szCs w:val="21"/>
        </w:rPr>
        <w:t>auth=</w:t>
      </w:r>
    </w:p>
    <w:p w:rsidR="00A339B3" w:rsidRPr="00A339B3" w:rsidRDefault="00A339B3" w:rsidP="00A339B3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>
        <w:rPr>
          <w:rFonts w:ascii="宋体" w:eastAsia="宋体" w:hAnsi="宋体" w:cs="Courier New" w:hint="eastAsia"/>
          <w:color w:val="007000"/>
          <w:kern w:val="0"/>
          <w:sz w:val="21"/>
          <w:szCs w:val="21"/>
        </w:rPr>
        <w:t>#zk根目录</w:t>
      </w:r>
    </w:p>
    <w:p w:rsidR="00A339B3" w:rsidRDefault="00A339B3" w:rsidP="00A339B3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  <w:r w:rsidRPr="00A339B3">
        <w:rPr>
          <w:rFonts w:ascii="宋体" w:eastAsia="宋体" w:hAnsi="宋体" w:cs="Courier New"/>
          <w:color w:val="007000"/>
          <w:kern w:val="0"/>
          <w:sz w:val="21"/>
          <w:szCs w:val="21"/>
        </w:rPr>
        <w:t>root=/</w:t>
      </w:r>
      <w:r w:rsidR="00633BDB">
        <w:rPr>
          <w:rFonts w:ascii="宋体" w:eastAsia="宋体" w:hAnsi="宋体" w:cs="Courier New"/>
          <w:color w:val="007000"/>
          <w:kern w:val="0"/>
          <w:sz w:val="21"/>
          <w:szCs w:val="21"/>
        </w:rPr>
        <w:t>flatq</w:t>
      </w:r>
    </w:p>
    <w:p w:rsidR="00A339B3" w:rsidRDefault="00A339B3" w:rsidP="00A339B3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</w:p>
    <w:p w:rsidR="00D9650B" w:rsidRDefault="00D9650B" w:rsidP="00D9650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219" w:left="438"/>
        <w:jc w:val="left"/>
        <w:textAlignment w:val="baseline"/>
        <w:rPr>
          <w:rFonts w:ascii="宋体" w:eastAsia="宋体" w:hAnsi="宋体" w:cs="Courier New"/>
          <w:color w:val="007000"/>
          <w:kern w:val="0"/>
          <w:sz w:val="21"/>
          <w:szCs w:val="21"/>
        </w:rPr>
      </w:pPr>
    </w:p>
    <w:p w:rsidR="007A6C76" w:rsidRDefault="00FE22D0" w:rsidP="007A6C76">
      <w:pPr>
        <w:pStyle w:val="5"/>
      </w:pPr>
      <w:r w:rsidRPr="00FE22D0">
        <w:lastRenderedPageBreak/>
        <w:t>subscribe_proxy</w:t>
      </w:r>
      <w:r w:rsidR="007A6C76">
        <w:rPr>
          <w:rFonts w:hint="eastAsia"/>
        </w:rPr>
        <w:t>的启动与停止</w:t>
      </w:r>
    </w:p>
    <w:p w:rsidR="007A6C76" w:rsidRDefault="007A6C76" w:rsidP="007A6C76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 xml:space="preserve">      </w:t>
      </w:r>
      <w:r w:rsidRPr="009614DD">
        <w:rPr>
          <w:rFonts w:asciiTheme="minorEastAsia" w:eastAsiaTheme="minorEastAsia" w:hAnsiTheme="minorEastAsia" w:hint="eastAsia"/>
          <w:sz w:val="24"/>
        </w:rPr>
        <w:t xml:space="preserve">  在</w:t>
      </w:r>
      <w:r w:rsidRPr="009B04E4">
        <w:rPr>
          <w:rFonts w:asciiTheme="minorEastAsia" w:eastAsiaTheme="minorEastAsia" w:hAnsiTheme="minorEastAsia"/>
          <w:sz w:val="24"/>
        </w:rPr>
        <w:t>/var/</w:t>
      </w:r>
      <w:r>
        <w:rPr>
          <w:rFonts w:asciiTheme="minorEastAsia" w:eastAsiaTheme="minorEastAsia" w:hAnsiTheme="minorEastAsia" w:hint="eastAsia"/>
          <w:sz w:val="24"/>
        </w:rPr>
        <w:t>myproject</w:t>
      </w:r>
      <w:r>
        <w:rPr>
          <w:rFonts w:asciiTheme="minorEastAsia" w:eastAsiaTheme="minorEastAsia" w:hAnsiTheme="minorEastAsia"/>
          <w:sz w:val="24"/>
        </w:rPr>
        <w:t>/</w:t>
      </w:r>
      <w:r w:rsidR="00633BDB">
        <w:rPr>
          <w:rFonts w:asciiTheme="minorEastAsia" w:eastAsiaTheme="minorEastAsia" w:hAnsiTheme="minorEastAsia" w:hint="eastAsia"/>
          <w:sz w:val="24"/>
        </w:rPr>
        <w:t>flatq</w:t>
      </w:r>
      <w:r>
        <w:rPr>
          <w:rFonts w:asciiTheme="minorEastAsia" w:eastAsiaTheme="minorEastAsia" w:hAnsiTheme="minorEastAsia" w:hint="eastAsia"/>
          <w:sz w:val="24"/>
        </w:rPr>
        <w:t>/</w:t>
      </w:r>
      <w:r w:rsidR="00FE22D0" w:rsidRPr="00FE22D0">
        <w:t>subscribe_proxy</w:t>
      </w:r>
      <w:r>
        <w:rPr>
          <w:rFonts w:asciiTheme="minorEastAsia" w:eastAsiaTheme="minorEastAsia" w:hAnsiTheme="minorEastAsia" w:hint="eastAsia"/>
          <w:sz w:val="24"/>
        </w:rPr>
        <w:t>的目录下</w:t>
      </w:r>
    </w:p>
    <w:p w:rsidR="007A6C76" w:rsidRPr="009614DD" w:rsidRDefault="007A6C76" w:rsidP="007A6C76">
      <w:pPr>
        <w:rPr>
          <w:rFonts w:asciiTheme="minorEastAsia" w:eastAsiaTheme="minorEastAsia" w:hAnsiTheme="minorEastAsia"/>
          <w:b/>
          <w:sz w:val="24"/>
        </w:rPr>
      </w:pP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      启动：</w:t>
      </w:r>
    </w:p>
    <w:p w:rsidR="007A6C76" w:rsidRDefault="007A6C76" w:rsidP="007A6C76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</w:t>
      </w:r>
      <w:r w:rsidR="003B3E01" w:rsidRPr="003B3E01">
        <w:t xml:space="preserve"> </w:t>
      </w:r>
      <w:r w:rsidR="003B3E01" w:rsidRPr="003B3E01">
        <w:rPr>
          <w:rFonts w:asciiTheme="minorEastAsia" w:eastAsiaTheme="minorEastAsia" w:hAnsiTheme="minorEastAsia"/>
          <w:sz w:val="24"/>
        </w:rPr>
        <w:t>./</w:t>
      </w:r>
      <w:r w:rsidR="00633BDB">
        <w:rPr>
          <w:rFonts w:asciiTheme="minorEastAsia" w:eastAsiaTheme="minorEastAsia" w:hAnsiTheme="minorEastAsia"/>
          <w:sz w:val="24"/>
        </w:rPr>
        <w:t>flatq</w:t>
      </w:r>
      <w:r w:rsidR="003B3E01" w:rsidRPr="003B3E01">
        <w:rPr>
          <w:rFonts w:asciiTheme="minorEastAsia" w:eastAsiaTheme="minorEastAsia" w:hAnsiTheme="minorEastAsia"/>
          <w:sz w:val="24"/>
        </w:rPr>
        <w:t>_subproxy -f ./subscribe_proxy.cnf &gt;/dev/null 2&gt;&amp;1 &amp;</w:t>
      </w:r>
    </w:p>
    <w:p w:rsidR="007A6C76" w:rsidRDefault="007A6C76" w:rsidP="007A6C76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##############运行日志输出在bin的log目录下</w:t>
      </w:r>
    </w:p>
    <w:p w:rsidR="007A6C76" w:rsidRDefault="007A6C76" w:rsidP="007A6C76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    </w:t>
      </w:r>
    </w:p>
    <w:p w:rsidR="007A6C76" w:rsidRPr="009614DD" w:rsidRDefault="007A6C76" w:rsidP="007A6C76">
      <w:pPr>
        <w:rPr>
          <w:rFonts w:asciiTheme="minorEastAsia" w:eastAsiaTheme="minorEastAsia" w:hAnsiTheme="minorEastAsia"/>
          <w:b/>
          <w:sz w:val="24"/>
        </w:rPr>
      </w:pPr>
      <w:r w:rsidRPr="009614DD">
        <w:rPr>
          <w:rFonts w:asciiTheme="minorEastAsia" w:eastAsiaTheme="minorEastAsia" w:hAnsiTheme="minorEastAsia" w:hint="eastAsia"/>
          <w:b/>
          <w:sz w:val="24"/>
        </w:rPr>
        <w:t xml:space="preserve">      停止：</w:t>
      </w:r>
    </w:p>
    <w:p w:rsidR="00D9650B" w:rsidRPr="007A6C76" w:rsidRDefault="007A6C76" w:rsidP="00D9650B">
      <w:r>
        <w:rPr>
          <w:rFonts w:asciiTheme="minorEastAsia" w:eastAsiaTheme="minorEastAsia" w:hAnsiTheme="minorEastAsia" w:hint="eastAsia"/>
          <w:sz w:val="24"/>
        </w:rPr>
        <w:t xml:space="preserve">              #</w:t>
      </w:r>
      <w:r w:rsidR="00D17D51" w:rsidRPr="00D17D51">
        <w:t xml:space="preserve"> </w:t>
      </w:r>
      <w:r w:rsidR="00D17D51" w:rsidRPr="00D17D51">
        <w:rPr>
          <w:rFonts w:asciiTheme="minorEastAsia" w:eastAsiaTheme="minorEastAsia" w:hAnsiTheme="minorEastAsia"/>
          <w:sz w:val="24"/>
        </w:rPr>
        <w:t>./</w:t>
      </w:r>
      <w:r w:rsidR="00633BDB">
        <w:rPr>
          <w:rFonts w:asciiTheme="minorEastAsia" w:eastAsiaTheme="minorEastAsia" w:hAnsiTheme="minorEastAsia"/>
          <w:sz w:val="24"/>
        </w:rPr>
        <w:t>flatq</w:t>
      </w:r>
      <w:r w:rsidR="00D17D51" w:rsidRPr="00D17D51">
        <w:rPr>
          <w:rFonts w:asciiTheme="minorEastAsia" w:eastAsiaTheme="minorEastAsia" w:hAnsiTheme="minorEastAsia"/>
          <w:sz w:val="24"/>
        </w:rPr>
        <w:t>_subproxy --stop</w:t>
      </w:r>
    </w:p>
    <w:p w:rsidR="00050C98" w:rsidRPr="007D771C" w:rsidRDefault="00050C98" w:rsidP="007D771C">
      <w:pPr>
        <w:ind w:left="420" w:firstLine="420"/>
        <w:rPr>
          <w:rFonts w:asciiTheme="minorEastAsia" w:eastAsiaTheme="minorEastAsia" w:hAnsiTheme="minorEastAsia"/>
          <w:sz w:val="24"/>
        </w:rPr>
      </w:pPr>
    </w:p>
    <w:p w:rsidR="00A504BA" w:rsidRDefault="00076F58" w:rsidP="003D626C">
      <w:pPr>
        <w:pStyle w:val="2"/>
      </w:pPr>
      <w:bookmarkStart w:id="12" w:name="_Toc410286719"/>
      <w:r>
        <w:rPr>
          <w:rFonts w:hint="eastAsia"/>
        </w:rPr>
        <w:t>测试</w:t>
      </w:r>
      <w:r w:rsidR="00CD24A6">
        <w:rPr>
          <w:rFonts w:hint="eastAsia"/>
        </w:rPr>
        <w:t>与接口</w:t>
      </w:r>
      <w:bookmarkEnd w:id="12"/>
    </w:p>
    <w:p w:rsidR="00A504BA" w:rsidRDefault="00ED472D" w:rsidP="00A504BA">
      <w:pPr>
        <w:pStyle w:val="3"/>
      </w:pPr>
      <w:bookmarkStart w:id="13" w:name="_Toc410286720"/>
      <w:r>
        <w:rPr>
          <w:rFonts w:hint="eastAsia"/>
        </w:rPr>
        <w:t>发送消息</w:t>
      </w:r>
      <w:bookmarkEnd w:id="13"/>
    </w:p>
    <w:p w:rsidR="00886315" w:rsidRDefault="005A0321" w:rsidP="000673AC">
      <w:pPr>
        <w:ind w:left="720"/>
      </w:pPr>
      <w:r>
        <w:rPr>
          <w:rFonts w:hint="eastAsia"/>
        </w:rPr>
        <w:t>切换到</w:t>
      </w:r>
      <w:r w:rsidR="000F5BC1">
        <w:rPr>
          <w:rFonts w:hint="eastAsia"/>
        </w:rPr>
        <w:t>test</w:t>
      </w:r>
      <w:r>
        <w:rPr>
          <w:rFonts w:hint="eastAsia"/>
        </w:rPr>
        <w:t>目录</w:t>
      </w:r>
    </w:p>
    <w:p w:rsidR="00886315" w:rsidRDefault="00886315" w:rsidP="000673AC">
      <w:pPr>
        <w:ind w:left="720"/>
      </w:pPr>
      <w:r>
        <w:rPr>
          <w:rFonts w:hint="eastAsia"/>
        </w:rPr>
        <w:t>#</w:t>
      </w:r>
      <w:r w:rsidR="005A0321">
        <w:rPr>
          <w:rFonts w:hint="eastAsia"/>
        </w:rPr>
        <w:t xml:space="preserve">cd </w:t>
      </w:r>
      <w:r w:rsidR="00700815">
        <w:rPr>
          <w:rFonts w:hint="eastAsia"/>
        </w:rPr>
        <w:t>test</w:t>
      </w:r>
    </w:p>
    <w:p w:rsidR="000673AC" w:rsidRDefault="005A0321" w:rsidP="000673AC">
      <w:pPr>
        <w:ind w:left="720"/>
      </w:pPr>
      <w:r>
        <w:rPr>
          <w:rFonts w:hint="eastAsia"/>
        </w:rPr>
        <w:t>根据环境修改</w:t>
      </w:r>
      <w:r>
        <w:rPr>
          <w:rFonts w:hint="eastAsia"/>
        </w:rPr>
        <w:t>send_data.py</w:t>
      </w:r>
      <w:r>
        <w:rPr>
          <w:rFonts w:hint="eastAsia"/>
        </w:rPr>
        <w:t>脚本</w:t>
      </w:r>
    </w:p>
    <w:p w:rsidR="000673AC" w:rsidRDefault="000673AC" w:rsidP="007F7DAF">
      <w:pPr>
        <w:ind w:left="720"/>
      </w:pPr>
      <w:r>
        <w:rPr>
          <w:rFonts w:hint="eastAsia"/>
        </w:rPr>
        <w:t>#</w:t>
      </w:r>
      <w:r w:rsidRPr="000673AC">
        <w:t xml:space="preserve"> </w:t>
      </w:r>
      <w:r w:rsidR="005A0321">
        <w:rPr>
          <w:rFonts w:hint="eastAsia"/>
        </w:rPr>
        <w:t>vim send_data.py</w:t>
      </w:r>
    </w:p>
    <w:p w:rsidR="002C4B08" w:rsidRDefault="005A0321" w:rsidP="002C4B08">
      <w:pPr>
        <w:ind w:left="720"/>
      </w:pPr>
      <w:r>
        <w:rPr>
          <w:rFonts w:hint="eastAsia"/>
        </w:rPr>
        <w:t>修改</w:t>
      </w:r>
      <w:r w:rsidR="00821EED">
        <w:rPr>
          <w:rFonts w:hint="eastAsia"/>
        </w:rPr>
        <w:t>host/send_info</w:t>
      </w:r>
      <w:r>
        <w:rPr>
          <w:rFonts w:hint="eastAsia"/>
        </w:rPr>
        <w:t>为对应</w:t>
      </w:r>
      <w:r>
        <w:rPr>
          <w:rFonts w:hint="eastAsia"/>
        </w:rPr>
        <w:t>product_proxy</w:t>
      </w:r>
      <w:r>
        <w:rPr>
          <w:rFonts w:hint="eastAsia"/>
        </w:rPr>
        <w:t>的</w:t>
      </w:r>
      <w:r>
        <w:rPr>
          <w:rFonts w:hint="eastAsia"/>
        </w:rPr>
        <w:t>listen host</w:t>
      </w:r>
      <w:r>
        <w:rPr>
          <w:rFonts w:hint="eastAsia"/>
        </w:rPr>
        <w:t>和</w:t>
      </w:r>
      <w:r>
        <w:rPr>
          <w:rFonts w:hint="eastAsia"/>
        </w:rPr>
        <w:t>port</w:t>
      </w:r>
    </w:p>
    <w:p w:rsidR="00821EED" w:rsidRDefault="00821EED" w:rsidP="002C4B08">
      <w:pPr>
        <w:ind w:left="720"/>
      </w:pPr>
      <w:r>
        <w:t>H</w:t>
      </w:r>
      <w:r>
        <w:rPr>
          <w:rFonts w:hint="eastAsia"/>
        </w:rPr>
        <w:t xml:space="preserve">ost = </w:t>
      </w:r>
      <w:r>
        <w:t>‘</w:t>
      </w:r>
      <w:r>
        <w:rPr>
          <w:rFonts w:hint="eastAsia"/>
        </w:rPr>
        <w:t>127.0.0.1</w:t>
      </w:r>
      <w:r>
        <w:t>’</w:t>
      </w:r>
    </w:p>
    <w:p w:rsidR="00BF5D54" w:rsidRDefault="00821EED" w:rsidP="00BF5D54">
      <w:pPr>
        <w:ind w:left="720"/>
      </w:pPr>
      <w:r>
        <w:t>S</w:t>
      </w:r>
      <w:r>
        <w:rPr>
          <w:rFonts w:hint="eastAsia"/>
        </w:rPr>
        <w:t>end_info = {</w:t>
      </w:r>
      <w:r>
        <w:t>“</w:t>
      </w:r>
      <w:r>
        <w:rPr>
          <w:rFonts w:hint="eastAsia"/>
        </w:rPr>
        <w:t>port</w:t>
      </w:r>
      <w:r>
        <w:t>”</w:t>
      </w:r>
      <w:r>
        <w:rPr>
          <w:rFonts w:hint="eastAsia"/>
        </w:rPr>
        <w:t xml:space="preserve">:9990, </w:t>
      </w:r>
      <w:r>
        <w:t>“</w:t>
      </w:r>
      <w:r>
        <w:rPr>
          <w:rFonts w:hint="eastAsia"/>
        </w:rPr>
        <w:t>zip</w:t>
      </w:r>
      <w:r>
        <w:t>”</w:t>
      </w:r>
      <w:r>
        <w:rPr>
          <w:rFonts w:hint="eastAsia"/>
        </w:rPr>
        <w:t>:False}</w:t>
      </w:r>
    </w:p>
    <w:p w:rsidR="00821EED" w:rsidRDefault="00821EED" w:rsidP="002C4B08">
      <w:pPr>
        <w:ind w:left="720"/>
      </w:pPr>
      <w:r>
        <w:rPr>
          <w:rFonts w:hint="eastAsia"/>
        </w:rPr>
        <w:t>运行发送脚本</w:t>
      </w:r>
    </w:p>
    <w:p w:rsidR="008251C9" w:rsidRDefault="00821EED" w:rsidP="00E855C4">
      <w:pPr>
        <w:ind w:left="720"/>
      </w:pPr>
      <w:r>
        <w:rPr>
          <w:rFonts w:hint="eastAsia"/>
        </w:rPr>
        <w:t>#python send_data.py</w:t>
      </w:r>
    </w:p>
    <w:p w:rsidR="00BF5D54" w:rsidRDefault="00BF5D54" w:rsidP="00E855C4">
      <w:pPr>
        <w:ind w:left="720"/>
        <w:rPr>
          <w:color w:val="FF0000"/>
        </w:rPr>
      </w:pPr>
      <w:r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刚启动</w:t>
      </w:r>
      <w:r>
        <w:rPr>
          <w:rFonts w:hint="eastAsia"/>
          <w:color w:val="FF0000"/>
        </w:rPr>
        <w:t>mq</w:t>
      </w:r>
      <w:r>
        <w:rPr>
          <w:rFonts w:hint="eastAsia"/>
          <w:color w:val="FF0000"/>
        </w:rPr>
        <w:t>时，需要到</w:t>
      </w:r>
      <w:r>
        <w:rPr>
          <w:rFonts w:hint="eastAsia"/>
          <w:color w:val="FF0000"/>
        </w:rPr>
        <w:t>zk</w:t>
      </w:r>
      <w:r>
        <w:rPr>
          <w:rFonts w:hint="eastAsia"/>
          <w:color w:val="FF0000"/>
        </w:rPr>
        <w:t>中添加</w:t>
      </w:r>
      <w:r>
        <w:rPr>
          <w:rFonts w:hint="eastAsia"/>
          <w:color w:val="FF0000"/>
        </w:rPr>
        <w:t>topic</w:t>
      </w:r>
      <w:r>
        <w:rPr>
          <w:rFonts w:hint="eastAsia"/>
          <w:color w:val="FF0000"/>
        </w:rPr>
        <w:t>才可发送消息，否则非法</w:t>
      </w:r>
      <w:r>
        <w:rPr>
          <w:rFonts w:hint="eastAsia"/>
          <w:color w:val="FF0000"/>
        </w:rPr>
        <w:t>topic</w:t>
      </w:r>
      <w:r>
        <w:rPr>
          <w:rFonts w:hint="eastAsia"/>
          <w:color w:val="FF0000"/>
        </w:rPr>
        <w:t>消息拒绝接收。</w:t>
      </w:r>
    </w:p>
    <w:p w:rsidR="00BF5D54" w:rsidRPr="00BF5D54" w:rsidRDefault="00BF5D54" w:rsidP="00E855C4">
      <w:pPr>
        <w:ind w:left="720"/>
        <w:rPr>
          <w:color w:val="FF0000"/>
        </w:rPr>
      </w:pPr>
      <w:r>
        <w:rPr>
          <w:rFonts w:hint="eastAsia"/>
          <w:color w:val="FF0000"/>
        </w:rPr>
        <w:t>连上</w:t>
      </w:r>
      <w:r>
        <w:rPr>
          <w:rFonts w:hint="eastAsia"/>
          <w:color w:val="FF0000"/>
        </w:rPr>
        <w:t>zk</w:t>
      </w:r>
      <w:r>
        <w:rPr>
          <w:rFonts w:hint="eastAsia"/>
          <w:color w:val="FF0000"/>
        </w:rPr>
        <w:t>创建</w:t>
      </w:r>
      <w:r>
        <w:rPr>
          <w:rFonts w:hint="eastAsia"/>
          <w:color w:val="FF0000"/>
        </w:rPr>
        <w:t>topic: create /</w:t>
      </w:r>
      <w:r w:rsidR="00633BDB">
        <w:rPr>
          <w:rFonts w:hint="eastAsia"/>
          <w:color w:val="FF0000"/>
        </w:rPr>
        <w:t>flatq</w:t>
      </w:r>
      <w:r>
        <w:rPr>
          <w:rFonts w:hint="eastAsia"/>
          <w:color w:val="FF0000"/>
        </w:rPr>
        <w:t>/group1/topic/topic1 0</w:t>
      </w:r>
    </w:p>
    <w:p w:rsidR="00A504BA" w:rsidRDefault="001A11F6" w:rsidP="00A504BA">
      <w:pPr>
        <w:pStyle w:val="3"/>
      </w:pPr>
      <w:bookmarkStart w:id="14" w:name="_Toc410286721"/>
      <w:r>
        <w:rPr>
          <w:rFonts w:hint="eastAsia"/>
        </w:rPr>
        <w:t>同步</w:t>
      </w:r>
      <w:r w:rsidR="005D20E8">
        <w:rPr>
          <w:rFonts w:hint="eastAsia"/>
        </w:rPr>
        <w:t>消息</w:t>
      </w:r>
      <w:bookmarkEnd w:id="14"/>
    </w:p>
    <w:p w:rsidR="00132467" w:rsidRDefault="00E016BE" w:rsidP="006D702F">
      <w:pPr>
        <w:ind w:left="840"/>
      </w:pPr>
      <w:r>
        <w:t>C</w:t>
      </w:r>
      <w:r>
        <w:rPr>
          <w:rFonts w:hint="eastAsia"/>
        </w:rPr>
        <w:t>d</w:t>
      </w:r>
      <w:r>
        <w:rPr>
          <w:rFonts w:hint="eastAsia"/>
        </w:rPr>
        <w:t>到</w:t>
      </w:r>
      <w:r w:rsidR="00747A88">
        <w:rPr>
          <w:rFonts w:hint="eastAsia"/>
        </w:rPr>
        <w:t>test</w:t>
      </w:r>
      <w:r>
        <w:rPr>
          <w:rFonts w:hint="eastAsia"/>
        </w:rPr>
        <w:t>目录</w:t>
      </w:r>
    </w:p>
    <w:p w:rsidR="00132467" w:rsidRDefault="00132467" w:rsidP="006D702F">
      <w:pPr>
        <w:ind w:left="840"/>
      </w:pPr>
      <w:r>
        <w:rPr>
          <w:rFonts w:hint="eastAsia"/>
        </w:rPr>
        <w:t>#</w:t>
      </w:r>
      <w:r w:rsidR="001A11F6">
        <w:rPr>
          <w:rFonts w:hint="eastAsia"/>
        </w:rPr>
        <w:t xml:space="preserve">cd </w:t>
      </w:r>
      <w:r w:rsidR="0099619E">
        <w:rPr>
          <w:rFonts w:hint="eastAsia"/>
        </w:rPr>
        <w:t>test</w:t>
      </w:r>
    </w:p>
    <w:p w:rsidR="001A11F6" w:rsidRDefault="001A11F6" w:rsidP="006D702F">
      <w:pPr>
        <w:ind w:left="840"/>
      </w:pPr>
      <w:r>
        <w:rPr>
          <w:rFonts w:hint="eastAsia"/>
        </w:rPr>
        <w:lastRenderedPageBreak/>
        <w:t>根据环境修改</w:t>
      </w:r>
      <w:r>
        <w:rPr>
          <w:rFonts w:hint="eastAsia"/>
        </w:rPr>
        <w:t>sync_data.py</w:t>
      </w:r>
      <w:r>
        <w:rPr>
          <w:rFonts w:hint="eastAsia"/>
        </w:rPr>
        <w:t>脚本</w:t>
      </w:r>
    </w:p>
    <w:p w:rsidR="001A11F6" w:rsidRDefault="001A11F6" w:rsidP="006D702F">
      <w:pPr>
        <w:ind w:left="840"/>
      </w:pPr>
      <w:r>
        <w:rPr>
          <w:rFonts w:hint="eastAsia"/>
        </w:rPr>
        <w:t xml:space="preserve">#vim </w:t>
      </w:r>
      <w:r w:rsidR="005B63E7">
        <w:rPr>
          <w:rFonts w:hint="eastAsia"/>
        </w:rPr>
        <w:t>sync</w:t>
      </w:r>
      <w:r>
        <w:rPr>
          <w:rFonts w:hint="eastAsia"/>
        </w:rPr>
        <w:t>_data.py</w:t>
      </w:r>
    </w:p>
    <w:p w:rsidR="006A49CE" w:rsidRDefault="006A49CE" w:rsidP="002D67D3">
      <w:pPr>
        <w:ind w:left="840"/>
      </w:pPr>
      <w:r>
        <w:rPr>
          <w:rFonts w:hint="eastAsia"/>
        </w:rPr>
        <w:t>修改</w:t>
      </w:r>
      <w:r>
        <w:rPr>
          <w:rFonts w:hint="eastAsia"/>
        </w:rPr>
        <w:t>host/sync_info</w:t>
      </w:r>
      <w:r>
        <w:rPr>
          <w:rFonts w:hint="eastAsia"/>
        </w:rPr>
        <w:t>为</w:t>
      </w:r>
      <w:r>
        <w:rPr>
          <w:rFonts w:hint="eastAsia"/>
        </w:rPr>
        <w:t>subscribe_proxy</w:t>
      </w:r>
      <w:r>
        <w:rPr>
          <w:rFonts w:hint="eastAsia"/>
        </w:rPr>
        <w:t>的</w:t>
      </w:r>
      <w:r>
        <w:rPr>
          <w:rFonts w:hint="eastAsia"/>
        </w:rPr>
        <w:t>listen host:port</w:t>
      </w:r>
    </w:p>
    <w:p w:rsidR="006A49CE" w:rsidRDefault="006A49CE" w:rsidP="002D67D3">
      <w:pPr>
        <w:ind w:left="840"/>
      </w:pPr>
      <w:r>
        <w:t>H</w:t>
      </w:r>
      <w:r>
        <w:rPr>
          <w:rFonts w:hint="eastAsia"/>
        </w:rPr>
        <w:t>ost=</w:t>
      </w:r>
      <w:r>
        <w:t>”</w:t>
      </w:r>
      <w:r>
        <w:rPr>
          <w:rFonts w:hint="eastAsia"/>
        </w:rPr>
        <w:t>127.0.0.1</w:t>
      </w:r>
      <w:r>
        <w:t>”</w:t>
      </w:r>
    </w:p>
    <w:p w:rsidR="006A49CE" w:rsidRDefault="006A49CE" w:rsidP="002D67D3">
      <w:pPr>
        <w:ind w:left="840"/>
      </w:pPr>
      <w:r>
        <w:t>S</w:t>
      </w:r>
      <w:r>
        <w:rPr>
          <w:rFonts w:hint="eastAsia"/>
        </w:rPr>
        <w:t>ync_info = {</w:t>
      </w:r>
      <w:r>
        <w:t>“</w:t>
      </w:r>
      <w:r>
        <w:rPr>
          <w:rFonts w:hint="eastAsia"/>
        </w:rPr>
        <w:t>port</w:t>
      </w:r>
      <w:r>
        <w:t>”</w:t>
      </w:r>
      <w:r>
        <w:rPr>
          <w:rFonts w:hint="eastAsia"/>
        </w:rPr>
        <w:t>:9930}</w:t>
      </w:r>
    </w:p>
    <w:p w:rsidR="006A49CE" w:rsidRDefault="006A49CE" w:rsidP="002D67D3">
      <w:pPr>
        <w:ind w:left="840"/>
      </w:pPr>
      <w:r>
        <w:rPr>
          <w:rFonts w:hint="eastAsia"/>
        </w:rPr>
        <w:t>修改从哪个组接收哪个</w:t>
      </w:r>
      <w:r>
        <w:rPr>
          <w:rFonts w:hint="eastAsia"/>
        </w:rPr>
        <w:t>topic</w:t>
      </w:r>
      <w:r>
        <w:rPr>
          <w:rFonts w:hint="eastAsia"/>
        </w:rPr>
        <w:t>消息</w:t>
      </w:r>
    </w:p>
    <w:p w:rsidR="006A49CE" w:rsidRDefault="006A49CE" w:rsidP="002D67D3">
      <w:pPr>
        <w:ind w:left="840"/>
      </w:pPr>
      <w:r w:rsidRPr="006A49CE">
        <w:t>pack = poco.pack_sync_report(0, 0, 1, "group1", "topic1", "source1", True)</w:t>
      </w:r>
    </w:p>
    <w:p w:rsidR="006A49CE" w:rsidRPr="006A49CE" w:rsidRDefault="006A49CE" w:rsidP="002D67D3">
      <w:pPr>
        <w:ind w:left="840"/>
      </w:pPr>
      <w:r>
        <w:rPr>
          <w:rFonts w:hint="eastAsia"/>
        </w:rPr>
        <w:t>启动同步消息脚本</w:t>
      </w:r>
    </w:p>
    <w:p w:rsidR="002D67D3" w:rsidRDefault="002D67D3" w:rsidP="002D67D3">
      <w:pPr>
        <w:ind w:left="840"/>
      </w:pPr>
      <w:r>
        <w:rPr>
          <w:rFonts w:hint="eastAsia"/>
        </w:rPr>
        <w:t>#</w:t>
      </w:r>
      <w:r w:rsidR="000E09B6">
        <w:rPr>
          <w:rFonts w:hint="eastAsia"/>
        </w:rPr>
        <w:t>python sync_data.py</w:t>
      </w:r>
    </w:p>
    <w:p w:rsidR="00C0547E" w:rsidRPr="00C0547E" w:rsidRDefault="00C0547E" w:rsidP="00C0547E"/>
    <w:p w:rsidR="00AE6283" w:rsidRDefault="00D9651E" w:rsidP="00A504BA">
      <w:pPr>
        <w:pStyle w:val="3"/>
      </w:pPr>
      <w:bookmarkStart w:id="15" w:name="_Toc410286722"/>
      <w:r>
        <w:rPr>
          <w:rFonts w:hint="eastAsia"/>
        </w:rPr>
        <w:t>接口</w:t>
      </w:r>
      <w:bookmarkEnd w:id="15"/>
    </w:p>
    <w:p w:rsidR="00D148D2" w:rsidRDefault="00643A05" w:rsidP="00102B7F">
      <w:pPr>
        <w:ind w:left="420" w:firstLine="420"/>
      </w:pPr>
      <w:r>
        <w:rPr>
          <w:rFonts w:hint="eastAsia"/>
        </w:rPr>
        <w:t>消息接口文档参见</w:t>
      </w:r>
      <w:r>
        <w:rPr>
          <w:rFonts w:hint="eastAsia"/>
        </w:rPr>
        <w:t>doc/interface.xml</w:t>
      </w:r>
      <w:r>
        <w:rPr>
          <w:rFonts w:hint="eastAsia"/>
        </w:rPr>
        <w:t>文件。</w:t>
      </w:r>
    </w:p>
    <w:p w:rsidR="00643A05" w:rsidRDefault="00643A05" w:rsidP="00102B7F">
      <w:pPr>
        <w:ind w:left="420" w:firstLine="42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的接口参见</w:t>
      </w:r>
      <w:r>
        <w:rPr>
          <w:rFonts w:hint="eastAsia"/>
        </w:rPr>
        <w:t>interface/</w:t>
      </w:r>
      <w:r>
        <w:rPr>
          <w:rFonts w:hint="eastAsia"/>
        </w:rPr>
        <w:t>目录下的</w:t>
      </w:r>
      <w:r>
        <w:rPr>
          <w:rFonts w:hint="eastAsia"/>
        </w:rPr>
        <w:t>send_data.py, sync_data.py</w:t>
      </w:r>
    </w:p>
    <w:p w:rsidR="00FC66FE" w:rsidRPr="00D148D2" w:rsidRDefault="00FC66FE" w:rsidP="000E640E"/>
    <w:sectPr w:rsidR="00FC66FE" w:rsidRPr="00D148D2" w:rsidSect="00E97E7A">
      <w:headerReference w:type="default" r:id="rId10"/>
      <w:footerReference w:type="default" r:id="rId11"/>
      <w:pgSz w:w="11907" w:h="16839" w:code="9"/>
      <w:pgMar w:top="1440" w:right="1080" w:bottom="1440" w:left="108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F3F" w:rsidRDefault="00525F3F">
      <w:pPr>
        <w:spacing w:line="240" w:lineRule="auto"/>
      </w:pPr>
      <w:r>
        <w:separator/>
      </w:r>
    </w:p>
  </w:endnote>
  <w:endnote w:type="continuationSeparator" w:id="1">
    <w:p w:rsidR="00525F3F" w:rsidRDefault="00525F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985" w:rsidRDefault="00151985" w:rsidP="002F1438">
    <w:pPr>
      <w:pStyle w:val="af"/>
      <w:ind w:firstLineChars="2450" w:firstLine="441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3F706F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3F706F">
      <w:rPr>
        <w:kern w:val="0"/>
        <w:szCs w:val="21"/>
      </w:rPr>
      <w:fldChar w:fldCharType="separate"/>
    </w:r>
    <w:r w:rsidR="009768DE">
      <w:rPr>
        <w:noProof/>
        <w:kern w:val="0"/>
        <w:szCs w:val="21"/>
      </w:rPr>
      <w:t>11</w:t>
    </w:r>
    <w:r w:rsidR="003F706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F3F" w:rsidRDefault="00525F3F">
      <w:pPr>
        <w:spacing w:line="240" w:lineRule="auto"/>
      </w:pPr>
      <w:r>
        <w:separator/>
      </w:r>
    </w:p>
  </w:footnote>
  <w:footnote w:type="continuationSeparator" w:id="1">
    <w:p w:rsidR="00525F3F" w:rsidRDefault="00525F3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985" w:rsidRDefault="00151985" w:rsidP="00F62E41">
    <w:pPr>
      <w:pStyle w:val="ad"/>
      <w:wordWrap w:val="0"/>
      <w:jc w:val="right"/>
    </w:pPr>
    <w:r>
      <w:rPr>
        <w:rFonts w:hint="eastAsia"/>
      </w:rPr>
      <w:t>【</w:t>
    </w:r>
    <w:r>
      <w:rPr>
        <w:rFonts w:hint="eastAsia"/>
      </w:rPr>
      <w:t>Ducter</w:t>
    </w:r>
    <w:r w:rsidR="008C31F1">
      <w:rPr>
        <w:rFonts w:hint="eastAsia"/>
      </w:rPr>
      <w:t>安装手册</w:t>
    </w:r>
    <w:r>
      <w:rPr>
        <w:rFonts w:hint="eastAsia"/>
      </w:rPr>
      <w:t>】【</w:t>
    </w:r>
    <w:r>
      <w:rPr>
        <w:rFonts w:hint="eastAsia"/>
      </w:rPr>
      <w:t>1</w:t>
    </w:r>
    <w:r>
      <w:rPr>
        <w:rFonts w:hint="eastAsia"/>
      </w:rPr>
      <w:t>。</w:t>
    </w:r>
    <w:r>
      <w:rPr>
        <w:rFonts w:hint="eastAsia"/>
      </w:rPr>
      <w:t>0</w:t>
    </w:r>
    <w:r>
      <w:rPr>
        <w:rFonts w:hint="eastAsia"/>
      </w:rPr>
      <w:t>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344E"/>
    <w:multiLevelType w:val="hybridMultilevel"/>
    <w:tmpl w:val="9E9C719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E910792"/>
    <w:multiLevelType w:val="hybridMultilevel"/>
    <w:tmpl w:val="2864EAA6"/>
    <w:lvl w:ilvl="0" w:tplc="606EB0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3C5F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C8B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00FA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743A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7E79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C6C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421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9E95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0C6B97"/>
    <w:multiLevelType w:val="hybridMultilevel"/>
    <w:tmpl w:val="7CAC6E52"/>
    <w:lvl w:ilvl="0" w:tplc="0409000B">
      <w:start w:val="1"/>
      <w:numFmt w:val="bullet"/>
      <w:lvlText w:val=""/>
      <w:lvlJc w:val="left"/>
      <w:pPr>
        <w:ind w:left="8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20"/>
      </w:pPr>
      <w:rPr>
        <w:rFonts w:ascii="Wingdings" w:hAnsi="Wingdings" w:hint="default"/>
      </w:rPr>
    </w:lvl>
  </w:abstractNum>
  <w:abstractNum w:abstractNumId="3">
    <w:nsid w:val="18FE6CD6"/>
    <w:multiLevelType w:val="hybridMultilevel"/>
    <w:tmpl w:val="231EA4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4C67C81"/>
    <w:multiLevelType w:val="hybridMultilevel"/>
    <w:tmpl w:val="52D4045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8B25F5D"/>
    <w:multiLevelType w:val="hybridMultilevel"/>
    <w:tmpl w:val="9850D278"/>
    <w:lvl w:ilvl="0" w:tplc="7A7C478C">
      <w:start w:val="1"/>
      <w:numFmt w:val="lowerLetter"/>
      <w:pStyle w:val="a2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EE441B"/>
    <w:multiLevelType w:val="hybridMultilevel"/>
    <w:tmpl w:val="F3D4C99E"/>
    <w:lvl w:ilvl="0" w:tplc="5DE211B6">
      <w:start w:val="1"/>
      <w:numFmt w:val="bullet"/>
      <w:pStyle w:val="a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29F3860"/>
    <w:multiLevelType w:val="hybridMultilevel"/>
    <w:tmpl w:val="F692061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3D906EC3"/>
    <w:multiLevelType w:val="hybridMultilevel"/>
    <w:tmpl w:val="F3161E62"/>
    <w:lvl w:ilvl="0" w:tplc="5F5CBB5E">
      <w:start w:val="1"/>
      <w:numFmt w:val="chineseCountingThousand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36235E"/>
    <w:multiLevelType w:val="hybridMultilevel"/>
    <w:tmpl w:val="F6ACEE88"/>
    <w:lvl w:ilvl="0" w:tplc="5F5CBB5E">
      <w:start w:val="1"/>
      <w:numFmt w:val="chineseCountingThousand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BE41BCA"/>
    <w:multiLevelType w:val="hybridMultilevel"/>
    <w:tmpl w:val="92DCA63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C9D5928"/>
    <w:multiLevelType w:val="hybridMultilevel"/>
    <w:tmpl w:val="AC7CB512"/>
    <w:lvl w:ilvl="0" w:tplc="E27C5E5A">
      <w:start w:val="1"/>
      <w:numFmt w:val="bullet"/>
      <w:pStyle w:val="OP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E3D2EEF"/>
    <w:multiLevelType w:val="hybridMultilevel"/>
    <w:tmpl w:val="526A167E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FCC07A1"/>
    <w:multiLevelType w:val="hybridMultilevel"/>
    <w:tmpl w:val="CA02643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527F0D1E"/>
    <w:multiLevelType w:val="hybridMultilevel"/>
    <w:tmpl w:val="EE18C77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5B1153F7"/>
    <w:multiLevelType w:val="hybridMultilevel"/>
    <w:tmpl w:val="DA105B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E1D40E5"/>
    <w:multiLevelType w:val="hybridMultilevel"/>
    <w:tmpl w:val="BC92E34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71C72685"/>
    <w:multiLevelType w:val="singleLevel"/>
    <w:tmpl w:val="30BCE6EE"/>
    <w:lvl w:ilvl="0">
      <w:start w:val="1"/>
      <w:numFmt w:val="bullet"/>
      <w:pStyle w:val="a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0C30C0"/>
    <w:multiLevelType w:val="multilevel"/>
    <w:tmpl w:val="2C46CABC"/>
    <w:lvl w:ilvl="0">
      <w:start w:val="1"/>
      <w:numFmt w:val="chineseCountingThousand"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2.%3.%4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1582"/>
        </w:tabs>
        <w:ind w:left="1150" w:hanging="1008"/>
      </w:pPr>
      <w:rPr>
        <w:rFonts w:hint="eastAsia"/>
      </w:rPr>
    </w:lvl>
    <w:lvl w:ilvl="5">
      <w:start w:val="1"/>
      <w:numFmt w:val="decimal"/>
      <w:pStyle w:val="6"/>
      <w:lvlText w:val="%2.%3.%4.%5.%6"/>
      <w:lvlJc w:val="left"/>
      <w:pPr>
        <w:tabs>
          <w:tab w:val="num" w:pos="180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7B4A1A02"/>
    <w:multiLevelType w:val="hybridMultilevel"/>
    <w:tmpl w:val="F3767B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11"/>
  </w:num>
  <w:num w:numId="5">
    <w:abstractNumId w:val="5"/>
  </w:num>
  <w:num w:numId="6">
    <w:abstractNumId w:val="3"/>
  </w:num>
  <w:num w:numId="7">
    <w:abstractNumId w:val="12"/>
  </w:num>
  <w:num w:numId="8">
    <w:abstractNumId w:val="4"/>
  </w:num>
  <w:num w:numId="9">
    <w:abstractNumId w:val="19"/>
  </w:num>
  <w:num w:numId="10">
    <w:abstractNumId w:val="14"/>
  </w:num>
  <w:num w:numId="11">
    <w:abstractNumId w:val="8"/>
  </w:num>
  <w:num w:numId="12">
    <w:abstractNumId w:val="9"/>
  </w:num>
  <w:num w:numId="13">
    <w:abstractNumId w:val="18"/>
  </w:num>
  <w:num w:numId="14">
    <w:abstractNumId w:val="1"/>
  </w:num>
  <w:num w:numId="15">
    <w:abstractNumId w:val="18"/>
  </w:num>
  <w:num w:numId="16">
    <w:abstractNumId w:val="15"/>
  </w:num>
  <w:num w:numId="17">
    <w:abstractNumId w:val="18"/>
  </w:num>
  <w:num w:numId="18">
    <w:abstractNumId w:val="18"/>
  </w:num>
  <w:num w:numId="19">
    <w:abstractNumId w:val="2"/>
  </w:num>
  <w:num w:numId="20">
    <w:abstractNumId w:val="10"/>
  </w:num>
  <w:num w:numId="21">
    <w:abstractNumId w:val="18"/>
  </w:num>
  <w:num w:numId="22">
    <w:abstractNumId w:val="18"/>
  </w:num>
  <w:num w:numId="23">
    <w:abstractNumId w:val="18"/>
  </w:num>
  <w:num w:numId="24">
    <w:abstractNumId w:val="13"/>
  </w:num>
  <w:num w:numId="25">
    <w:abstractNumId w:val="0"/>
  </w:num>
  <w:num w:numId="26">
    <w:abstractNumId w:val="16"/>
  </w:num>
  <w:num w:numId="27">
    <w:abstractNumId w:val="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42" fillcolor="#8fbe31" stroke="f">
      <v:fill color="#8fbe31"/>
      <v:stroke on="f"/>
      <o:colormenu v:ext="edit" fillcolor="none [3212]" strokecolor="#00b0f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141"/>
    <w:rsid w:val="0000069C"/>
    <w:rsid w:val="00000B1D"/>
    <w:rsid w:val="00000C0A"/>
    <w:rsid w:val="00000F2C"/>
    <w:rsid w:val="00001926"/>
    <w:rsid w:val="00001D2D"/>
    <w:rsid w:val="000028D9"/>
    <w:rsid w:val="00002913"/>
    <w:rsid w:val="00003101"/>
    <w:rsid w:val="000037AE"/>
    <w:rsid w:val="0000391D"/>
    <w:rsid w:val="00003B4A"/>
    <w:rsid w:val="00004085"/>
    <w:rsid w:val="000041CA"/>
    <w:rsid w:val="00004722"/>
    <w:rsid w:val="00005042"/>
    <w:rsid w:val="00005C56"/>
    <w:rsid w:val="000064F1"/>
    <w:rsid w:val="00006FCA"/>
    <w:rsid w:val="00007862"/>
    <w:rsid w:val="00007FA7"/>
    <w:rsid w:val="00010071"/>
    <w:rsid w:val="000100CD"/>
    <w:rsid w:val="000106BB"/>
    <w:rsid w:val="00010B9A"/>
    <w:rsid w:val="00010F30"/>
    <w:rsid w:val="00011588"/>
    <w:rsid w:val="0001192E"/>
    <w:rsid w:val="000119DE"/>
    <w:rsid w:val="00011B02"/>
    <w:rsid w:val="000121D1"/>
    <w:rsid w:val="000122B9"/>
    <w:rsid w:val="0001295D"/>
    <w:rsid w:val="0001300A"/>
    <w:rsid w:val="00013403"/>
    <w:rsid w:val="0001342F"/>
    <w:rsid w:val="000138B0"/>
    <w:rsid w:val="000138BF"/>
    <w:rsid w:val="00013C68"/>
    <w:rsid w:val="00013CCA"/>
    <w:rsid w:val="00014B1A"/>
    <w:rsid w:val="00015380"/>
    <w:rsid w:val="000153CA"/>
    <w:rsid w:val="000155BA"/>
    <w:rsid w:val="0001560E"/>
    <w:rsid w:val="00015A11"/>
    <w:rsid w:val="000160CE"/>
    <w:rsid w:val="000162A3"/>
    <w:rsid w:val="00016810"/>
    <w:rsid w:val="0001747F"/>
    <w:rsid w:val="00017C31"/>
    <w:rsid w:val="00017CDC"/>
    <w:rsid w:val="000201B7"/>
    <w:rsid w:val="000205C6"/>
    <w:rsid w:val="000206B8"/>
    <w:rsid w:val="00020A7C"/>
    <w:rsid w:val="00020AD7"/>
    <w:rsid w:val="00020BD0"/>
    <w:rsid w:val="00020FB2"/>
    <w:rsid w:val="000210BF"/>
    <w:rsid w:val="00021175"/>
    <w:rsid w:val="00021178"/>
    <w:rsid w:val="00021304"/>
    <w:rsid w:val="000217B8"/>
    <w:rsid w:val="00021E96"/>
    <w:rsid w:val="00022066"/>
    <w:rsid w:val="00022224"/>
    <w:rsid w:val="00022440"/>
    <w:rsid w:val="00022611"/>
    <w:rsid w:val="000226AE"/>
    <w:rsid w:val="0002295F"/>
    <w:rsid w:val="000245D2"/>
    <w:rsid w:val="00024606"/>
    <w:rsid w:val="000246DD"/>
    <w:rsid w:val="000249CB"/>
    <w:rsid w:val="000255BC"/>
    <w:rsid w:val="00025D6A"/>
    <w:rsid w:val="00025FB8"/>
    <w:rsid w:val="00026629"/>
    <w:rsid w:val="000266CB"/>
    <w:rsid w:val="000267B6"/>
    <w:rsid w:val="00026D98"/>
    <w:rsid w:val="00026F17"/>
    <w:rsid w:val="00026FD1"/>
    <w:rsid w:val="00027303"/>
    <w:rsid w:val="00027357"/>
    <w:rsid w:val="000274B9"/>
    <w:rsid w:val="00027E3F"/>
    <w:rsid w:val="0003016B"/>
    <w:rsid w:val="000302A8"/>
    <w:rsid w:val="000305A1"/>
    <w:rsid w:val="00030B3A"/>
    <w:rsid w:val="00030E7E"/>
    <w:rsid w:val="00030EFF"/>
    <w:rsid w:val="00031574"/>
    <w:rsid w:val="00031735"/>
    <w:rsid w:val="000317B0"/>
    <w:rsid w:val="00031921"/>
    <w:rsid w:val="00031C15"/>
    <w:rsid w:val="00031E7D"/>
    <w:rsid w:val="0003207F"/>
    <w:rsid w:val="00032D45"/>
    <w:rsid w:val="00033321"/>
    <w:rsid w:val="000336A6"/>
    <w:rsid w:val="000340CD"/>
    <w:rsid w:val="00034C2C"/>
    <w:rsid w:val="00034D50"/>
    <w:rsid w:val="00034E7F"/>
    <w:rsid w:val="00035474"/>
    <w:rsid w:val="00035725"/>
    <w:rsid w:val="00035877"/>
    <w:rsid w:val="00035EC8"/>
    <w:rsid w:val="00035FA8"/>
    <w:rsid w:val="000360BF"/>
    <w:rsid w:val="00036523"/>
    <w:rsid w:val="00036640"/>
    <w:rsid w:val="00036D91"/>
    <w:rsid w:val="00036FF9"/>
    <w:rsid w:val="00037239"/>
    <w:rsid w:val="0003737D"/>
    <w:rsid w:val="000400FC"/>
    <w:rsid w:val="0004083F"/>
    <w:rsid w:val="000408A1"/>
    <w:rsid w:val="00040A1F"/>
    <w:rsid w:val="00040EFC"/>
    <w:rsid w:val="00040F70"/>
    <w:rsid w:val="000418F0"/>
    <w:rsid w:val="00041AF3"/>
    <w:rsid w:val="00041E1F"/>
    <w:rsid w:val="00042182"/>
    <w:rsid w:val="000430CD"/>
    <w:rsid w:val="00043204"/>
    <w:rsid w:val="00043688"/>
    <w:rsid w:val="00043824"/>
    <w:rsid w:val="00043C2A"/>
    <w:rsid w:val="00043C5F"/>
    <w:rsid w:val="00043D44"/>
    <w:rsid w:val="0004491C"/>
    <w:rsid w:val="000449D5"/>
    <w:rsid w:val="000451D7"/>
    <w:rsid w:val="00045264"/>
    <w:rsid w:val="00045374"/>
    <w:rsid w:val="000455FB"/>
    <w:rsid w:val="00045764"/>
    <w:rsid w:val="00045866"/>
    <w:rsid w:val="00045D12"/>
    <w:rsid w:val="000464CE"/>
    <w:rsid w:val="000465B1"/>
    <w:rsid w:val="00046AA7"/>
    <w:rsid w:val="00046BC3"/>
    <w:rsid w:val="00046DAA"/>
    <w:rsid w:val="0004711F"/>
    <w:rsid w:val="00047335"/>
    <w:rsid w:val="00047674"/>
    <w:rsid w:val="0005051C"/>
    <w:rsid w:val="00050802"/>
    <w:rsid w:val="00050923"/>
    <w:rsid w:val="00050C98"/>
    <w:rsid w:val="0005110C"/>
    <w:rsid w:val="000511E1"/>
    <w:rsid w:val="0005124B"/>
    <w:rsid w:val="00051DF2"/>
    <w:rsid w:val="00052017"/>
    <w:rsid w:val="000521F2"/>
    <w:rsid w:val="000521F6"/>
    <w:rsid w:val="00052793"/>
    <w:rsid w:val="00052882"/>
    <w:rsid w:val="00053466"/>
    <w:rsid w:val="00053D23"/>
    <w:rsid w:val="00053EB1"/>
    <w:rsid w:val="00054281"/>
    <w:rsid w:val="000548FD"/>
    <w:rsid w:val="00054A98"/>
    <w:rsid w:val="00054B97"/>
    <w:rsid w:val="00054F0A"/>
    <w:rsid w:val="0005521B"/>
    <w:rsid w:val="0005532D"/>
    <w:rsid w:val="0005567B"/>
    <w:rsid w:val="000557AF"/>
    <w:rsid w:val="00055F0B"/>
    <w:rsid w:val="000560EB"/>
    <w:rsid w:val="000562CF"/>
    <w:rsid w:val="00056D3A"/>
    <w:rsid w:val="000576F9"/>
    <w:rsid w:val="00057C04"/>
    <w:rsid w:val="00057E62"/>
    <w:rsid w:val="000600E3"/>
    <w:rsid w:val="00060368"/>
    <w:rsid w:val="00060437"/>
    <w:rsid w:val="000605BE"/>
    <w:rsid w:val="00060674"/>
    <w:rsid w:val="00060CF4"/>
    <w:rsid w:val="00060DA2"/>
    <w:rsid w:val="0006104F"/>
    <w:rsid w:val="00061271"/>
    <w:rsid w:val="00061338"/>
    <w:rsid w:val="00061523"/>
    <w:rsid w:val="00061B24"/>
    <w:rsid w:val="00061C0C"/>
    <w:rsid w:val="00061D5F"/>
    <w:rsid w:val="00062068"/>
    <w:rsid w:val="00062B21"/>
    <w:rsid w:val="0006332B"/>
    <w:rsid w:val="00063AB9"/>
    <w:rsid w:val="00063B0B"/>
    <w:rsid w:val="00063CB7"/>
    <w:rsid w:val="0006419B"/>
    <w:rsid w:val="00064821"/>
    <w:rsid w:val="00064A68"/>
    <w:rsid w:val="00064F75"/>
    <w:rsid w:val="00065011"/>
    <w:rsid w:val="00065252"/>
    <w:rsid w:val="0006542C"/>
    <w:rsid w:val="00065717"/>
    <w:rsid w:val="00065CA9"/>
    <w:rsid w:val="0006642B"/>
    <w:rsid w:val="00066748"/>
    <w:rsid w:val="00067017"/>
    <w:rsid w:val="00067084"/>
    <w:rsid w:val="000673AC"/>
    <w:rsid w:val="000673F9"/>
    <w:rsid w:val="0006740C"/>
    <w:rsid w:val="00067565"/>
    <w:rsid w:val="000677A8"/>
    <w:rsid w:val="000677C9"/>
    <w:rsid w:val="000678A0"/>
    <w:rsid w:val="0007008F"/>
    <w:rsid w:val="00070C2E"/>
    <w:rsid w:val="00071651"/>
    <w:rsid w:val="0007167D"/>
    <w:rsid w:val="00071D67"/>
    <w:rsid w:val="00071E18"/>
    <w:rsid w:val="00071E56"/>
    <w:rsid w:val="00071FF9"/>
    <w:rsid w:val="00072123"/>
    <w:rsid w:val="000723C4"/>
    <w:rsid w:val="00072402"/>
    <w:rsid w:val="000728B5"/>
    <w:rsid w:val="00072AD5"/>
    <w:rsid w:val="00072CEB"/>
    <w:rsid w:val="000731CB"/>
    <w:rsid w:val="00073528"/>
    <w:rsid w:val="000739E6"/>
    <w:rsid w:val="00073B7F"/>
    <w:rsid w:val="00074194"/>
    <w:rsid w:val="00074F8D"/>
    <w:rsid w:val="000750FE"/>
    <w:rsid w:val="000752D5"/>
    <w:rsid w:val="00075752"/>
    <w:rsid w:val="00075AAE"/>
    <w:rsid w:val="0007641C"/>
    <w:rsid w:val="00076429"/>
    <w:rsid w:val="000767A4"/>
    <w:rsid w:val="000767B1"/>
    <w:rsid w:val="0007694C"/>
    <w:rsid w:val="00076BEA"/>
    <w:rsid w:val="00076F58"/>
    <w:rsid w:val="0007702B"/>
    <w:rsid w:val="000771B7"/>
    <w:rsid w:val="000778B8"/>
    <w:rsid w:val="00077AE8"/>
    <w:rsid w:val="00077C2B"/>
    <w:rsid w:val="00080102"/>
    <w:rsid w:val="00080BC6"/>
    <w:rsid w:val="0008125A"/>
    <w:rsid w:val="0008138D"/>
    <w:rsid w:val="00081486"/>
    <w:rsid w:val="00081681"/>
    <w:rsid w:val="0008188C"/>
    <w:rsid w:val="00081A96"/>
    <w:rsid w:val="00081DE7"/>
    <w:rsid w:val="000820C7"/>
    <w:rsid w:val="000820E8"/>
    <w:rsid w:val="0008220E"/>
    <w:rsid w:val="000823BC"/>
    <w:rsid w:val="000830E9"/>
    <w:rsid w:val="0008326C"/>
    <w:rsid w:val="000833EF"/>
    <w:rsid w:val="000835FA"/>
    <w:rsid w:val="00083BF1"/>
    <w:rsid w:val="0008402D"/>
    <w:rsid w:val="00084186"/>
    <w:rsid w:val="000841DC"/>
    <w:rsid w:val="00084361"/>
    <w:rsid w:val="00084E83"/>
    <w:rsid w:val="00085D59"/>
    <w:rsid w:val="00085DC5"/>
    <w:rsid w:val="000863E6"/>
    <w:rsid w:val="00086630"/>
    <w:rsid w:val="0008676E"/>
    <w:rsid w:val="00086C66"/>
    <w:rsid w:val="00086C7D"/>
    <w:rsid w:val="00087D16"/>
    <w:rsid w:val="00090150"/>
    <w:rsid w:val="000901D7"/>
    <w:rsid w:val="00090276"/>
    <w:rsid w:val="00090549"/>
    <w:rsid w:val="00090631"/>
    <w:rsid w:val="00090680"/>
    <w:rsid w:val="00090CE7"/>
    <w:rsid w:val="00091840"/>
    <w:rsid w:val="00092189"/>
    <w:rsid w:val="0009234A"/>
    <w:rsid w:val="000924F6"/>
    <w:rsid w:val="00092745"/>
    <w:rsid w:val="00092A60"/>
    <w:rsid w:val="00092C06"/>
    <w:rsid w:val="000930D4"/>
    <w:rsid w:val="000931C2"/>
    <w:rsid w:val="000936F5"/>
    <w:rsid w:val="00093996"/>
    <w:rsid w:val="00093B8F"/>
    <w:rsid w:val="00093EA5"/>
    <w:rsid w:val="00094C56"/>
    <w:rsid w:val="00094C9B"/>
    <w:rsid w:val="00094D0D"/>
    <w:rsid w:val="00094D19"/>
    <w:rsid w:val="00094FB3"/>
    <w:rsid w:val="000957D1"/>
    <w:rsid w:val="000957F6"/>
    <w:rsid w:val="00095A4D"/>
    <w:rsid w:val="00095B01"/>
    <w:rsid w:val="00095BF5"/>
    <w:rsid w:val="00095D35"/>
    <w:rsid w:val="00095D5A"/>
    <w:rsid w:val="000961D0"/>
    <w:rsid w:val="00096297"/>
    <w:rsid w:val="0009632C"/>
    <w:rsid w:val="00096572"/>
    <w:rsid w:val="000965A5"/>
    <w:rsid w:val="00096644"/>
    <w:rsid w:val="000967B5"/>
    <w:rsid w:val="00096FF0"/>
    <w:rsid w:val="000975A4"/>
    <w:rsid w:val="0009775D"/>
    <w:rsid w:val="00097895"/>
    <w:rsid w:val="000978FC"/>
    <w:rsid w:val="000A0E25"/>
    <w:rsid w:val="000A0E82"/>
    <w:rsid w:val="000A115A"/>
    <w:rsid w:val="000A148F"/>
    <w:rsid w:val="000A161D"/>
    <w:rsid w:val="000A170D"/>
    <w:rsid w:val="000A1C14"/>
    <w:rsid w:val="000A1CB2"/>
    <w:rsid w:val="000A2039"/>
    <w:rsid w:val="000A2163"/>
    <w:rsid w:val="000A258A"/>
    <w:rsid w:val="000A2804"/>
    <w:rsid w:val="000A2C6F"/>
    <w:rsid w:val="000A2E2C"/>
    <w:rsid w:val="000A3512"/>
    <w:rsid w:val="000A380C"/>
    <w:rsid w:val="000A39C4"/>
    <w:rsid w:val="000A39D5"/>
    <w:rsid w:val="000A3CFB"/>
    <w:rsid w:val="000A3FDB"/>
    <w:rsid w:val="000A40CB"/>
    <w:rsid w:val="000A480F"/>
    <w:rsid w:val="000A4AAC"/>
    <w:rsid w:val="000A52DD"/>
    <w:rsid w:val="000A57D7"/>
    <w:rsid w:val="000A58D6"/>
    <w:rsid w:val="000A5B43"/>
    <w:rsid w:val="000A5C1A"/>
    <w:rsid w:val="000A5D40"/>
    <w:rsid w:val="000A60CE"/>
    <w:rsid w:val="000A6821"/>
    <w:rsid w:val="000A7387"/>
    <w:rsid w:val="000B068B"/>
    <w:rsid w:val="000B06E1"/>
    <w:rsid w:val="000B07BA"/>
    <w:rsid w:val="000B0944"/>
    <w:rsid w:val="000B0A59"/>
    <w:rsid w:val="000B0D80"/>
    <w:rsid w:val="000B0E8E"/>
    <w:rsid w:val="000B0F8E"/>
    <w:rsid w:val="000B14EC"/>
    <w:rsid w:val="000B1501"/>
    <w:rsid w:val="000B1513"/>
    <w:rsid w:val="000B17F3"/>
    <w:rsid w:val="000B195E"/>
    <w:rsid w:val="000B1BE8"/>
    <w:rsid w:val="000B237E"/>
    <w:rsid w:val="000B27C3"/>
    <w:rsid w:val="000B2B8B"/>
    <w:rsid w:val="000B2C7B"/>
    <w:rsid w:val="000B2FAD"/>
    <w:rsid w:val="000B3168"/>
    <w:rsid w:val="000B32DF"/>
    <w:rsid w:val="000B37E8"/>
    <w:rsid w:val="000B3815"/>
    <w:rsid w:val="000B3934"/>
    <w:rsid w:val="000B3BC7"/>
    <w:rsid w:val="000B42B0"/>
    <w:rsid w:val="000B5405"/>
    <w:rsid w:val="000B5AD4"/>
    <w:rsid w:val="000B62C6"/>
    <w:rsid w:val="000B6777"/>
    <w:rsid w:val="000B6785"/>
    <w:rsid w:val="000B6862"/>
    <w:rsid w:val="000B6C93"/>
    <w:rsid w:val="000B6E39"/>
    <w:rsid w:val="000B78FC"/>
    <w:rsid w:val="000B7A4E"/>
    <w:rsid w:val="000B7C09"/>
    <w:rsid w:val="000B7E95"/>
    <w:rsid w:val="000C0291"/>
    <w:rsid w:val="000C030B"/>
    <w:rsid w:val="000C0AB8"/>
    <w:rsid w:val="000C0AF6"/>
    <w:rsid w:val="000C0DB9"/>
    <w:rsid w:val="000C0E70"/>
    <w:rsid w:val="000C12A4"/>
    <w:rsid w:val="000C15AE"/>
    <w:rsid w:val="000C16A1"/>
    <w:rsid w:val="000C16BE"/>
    <w:rsid w:val="000C20E4"/>
    <w:rsid w:val="000C213C"/>
    <w:rsid w:val="000C26D6"/>
    <w:rsid w:val="000C29AD"/>
    <w:rsid w:val="000C2BFB"/>
    <w:rsid w:val="000C2EA5"/>
    <w:rsid w:val="000C3524"/>
    <w:rsid w:val="000C36AA"/>
    <w:rsid w:val="000C3879"/>
    <w:rsid w:val="000C3A46"/>
    <w:rsid w:val="000C471B"/>
    <w:rsid w:val="000C4A74"/>
    <w:rsid w:val="000C5455"/>
    <w:rsid w:val="000C559C"/>
    <w:rsid w:val="000C59DE"/>
    <w:rsid w:val="000C5AD1"/>
    <w:rsid w:val="000C62EE"/>
    <w:rsid w:val="000C6345"/>
    <w:rsid w:val="000C651E"/>
    <w:rsid w:val="000C65A7"/>
    <w:rsid w:val="000C671F"/>
    <w:rsid w:val="000C6AD6"/>
    <w:rsid w:val="000C6F14"/>
    <w:rsid w:val="000C756D"/>
    <w:rsid w:val="000C7B6E"/>
    <w:rsid w:val="000D0BED"/>
    <w:rsid w:val="000D0BFC"/>
    <w:rsid w:val="000D1366"/>
    <w:rsid w:val="000D1485"/>
    <w:rsid w:val="000D16B2"/>
    <w:rsid w:val="000D1AEE"/>
    <w:rsid w:val="000D1D86"/>
    <w:rsid w:val="000D2429"/>
    <w:rsid w:val="000D3B07"/>
    <w:rsid w:val="000D3E75"/>
    <w:rsid w:val="000D3F34"/>
    <w:rsid w:val="000D4127"/>
    <w:rsid w:val="000D4197"/>
    <w:rsid w:val="000D472E"/>
    <w:rsid w:val="000D4A6D"/>
    <w:rsid w:val="000D5160"/>
    <w:rsid w:val="000D56B5"/>
    <w:rsid w:val="000D56BE"/>
    <w:rsid w:val="000D585A"/>
    <w:rsid w:val="000D5D21"/>
    <w:rsid w:val="000D6DC1"/>
    <w:rsid w:val="000D6E67"/>
    <w:rsid w:val="000D720B"/>
    <w:rsid w:val="000D79B2"/>
    <w:rsid w:val="000D7A98"/>
    <w:rsid w:val="000D7FBC"/>
    <w:rsid w:val="000E01B3"/>
    <w:rsid w:val="000E0386"/>
    <w:rsid w:val="000E0679"/>
    <w:rsid w:val="000E09B6"/>
    <w:rsid w:val="000E0B2B"/>
    <w:rsid w:val="000E0B33"/>
    <w:rsid w:val="000E0BB9"/>
    <w:rsid w:val="000E0BBC"/>
    <w:rsid w:val="000E0BE7"/>
    <w:rsid w:val="000E0C09"/>
    <w:rsid w:val="000E0CC5"/>
    <w:rsid w:val="000E0F81"/>
    <w:rsid w:val="000E14A9"/>
    <w:rsid w:val="000E199A"/>
    <w:rsid w:val="000E2368"/>
    <w:rsid w:val="000E246C"/>
    <w:rsid w:val="000E25EA"/>
    <w:rsid w:val="000E260C"/>
    <w:rsid w:val="000E2928"/>
    <w:rsid w:val="000E2D33"/>
    <w:rsid w:val="000E2D60"/>
    <w:rsid w:val="000E3238"/>
    <w:rsid w:val="000E325A"/>
    <w:rsid w:val="000E37AB"/>
    <w:rsid w:val="000E3853"/>
    <w:rsid w:val="000E3EC3"/>
    <w:rsid w:val="000E423D"/>
    <w:rsid w:val="000E46DD"/>
    <w:rsid w:val="000E4A0E"/>
    <w:rsid w:val="000E4B7F"/>
    <w:rsid w:val="000E4F94"/>
    <w:rsid w:val="000E51A6"/>
    <w:rsid w:val="000E521E"/>
    <w:rsid w:val="000E5491"/>
    <w:rsid w:val="000E56D5"/>
    <w:rsid w:val="000E59BB"/>
    <w:rsid w:val="000E5A85"/>
    <w:rsid w:val="000E5DF3"/>
    <w:rsid w:val="000E6370"/>
    <w:rsid w:val="000E640E"/>
    <w:rsid w:val="000E6555"/>
    <w:rsid w:val="000E715B"/>
    <w:rsid w:val="000E7407"/>
    <w:rsid w:val="000E7554"/>
    <w:rsid w:val="000E7BA1"/>
    <w:rsid w:val="000E7DDA"/>
    <w:rsid w:val="000F027C"/>
    <w:rsid w:val="000F073E"/>
    <w:rsid w:val="000F0945"/>
    <w:rsid w:val="000F09BA"/>
    <w:rsid w:val="000F0A2E"/>
    <w:rsid w:val="000F0CC2"/>
    <w:rsid w:val="000F104A"/>
    <w:rsid w:val="000F1427"/>
    <w:rsid w:val="000F190E"/>
    <w:rsid w:val="000F1E95"/>
    <w:rsid w:val="000F21E4"/>
    <w:rsid w:val="000F22A6"/>
    <w:rsid w:val="000F22E4"/>
    <w:rsid w:val="000F23D8"/>
    <w:rsid w:val="000F2465"/>
    <w:rsid w:val="000F2503"/>
    <w:rsid w:val="000F2B3E"/>
    <w:rsid w:val="000F2EC5"/>
    <w:rsid w:val="000F3000"/>
    <w:rsid w:val="000F3195"/>
    <w:rsid w:val="000F31FE"/>
    <w:rsid w:val="000F390C"/>
    <w:rsid w:val="000F4150"/>
    <w:rsid w:val="000F449E"/>
    <w:rsid w:val="000F44E0"/>
    <w:rsid w:val="000F4C0A"/>
    <w:rsid w:val="000F5317"/>
    <w:rsid w:val="000F566B"/>
    <w:rsid w:val="000F5683"/>
    <w:rsid w:val="000F5BC1"/>
    <w:rsid w:val="000F5E29"/>
    <w:rsid w:val="000F5F5F"/>
    <w:rsid w:val="000F5F98"/>
    <w:rsid w:val="000F6072"/>
    <w:rsid w:val="000F6089"/>
    <w:rsid w:val="000F66DE"/>
    <w:rsid w:val="000F676A"/>
    <w:rsid w:val="000F67CB"/>
    <w:rsid w:val="000F6958"/>
    <w:rsid w:val="000F69B3"/>
    <w:rsid w:val="000F6BC1"/>
    <w:rsid w:val="000F730B"/>
    <w:rsid w:val="000F734A"/>
    <w:rsid w:val="000F7803"/>
    <w:rsid w:val="000F7FF2"/>
    <w:rsid w:val="0010002F"/>
    <w:rsid w:val="0010031F"/>
    <w:rsid w:val="001003BF"/>
    <w:rsid w:val="001006BD"/>
    <w:rsid w:val="00100A46"/>
    <w:rsid w:val="00100C1A"/>
    <w:rsid w:val="0010144B"/>
    <w:rsid w:val="0010189C"/>
    <w:rsid w:val="00101928"/>
    <w:rsid w:val="00101BFF"/>
    <w:rsid w:val="00101DC6"/>
    <w:rsid w:val="00101FF1"/>
    <w:rsid w:val="0010227A"/>
    <w:rsid w:val="00102380"/>
    <w:rsid w:val="0010238A"/>
    <w:rsid w:val="001026F7"/>
    <w:rsid w:val="0010276E"/>
    <w:rsid w:val="001027F2"/>
    <w:rsid w:val="001027FC"/>
    <w:rsid w:val="00102B0E"/>
    <w:rsid w:val="00102B2E"/>
    <w:rsid w:val="00102B7F"/>
    <w:rsid w:val="00102CF6"/>
    <w:rsid w:val="001034C3"/>
    <w:rsid w:val="00103AAD"/>
    <w:rsid w:val="00103ADE"/>
    <w:rsid w:val="00103C43"/>
    <w:rsid w:val="00104EA0"/>
    <w:rsid w:val="00104FA5"/>
    <w:rsid w:val="0010500B"/>
    <w:rsid w:val="001052E9"/>
    <w:rsid w:val="00106273"/>
    <w:rsid w:val="00106630"/>
    <w:rsid w:val="00106C46"/>
    <w:rsid w:val="00106F12"/>
    <w:rsid w:val="00107C1D"/>
    <w:rsid w:val="001108D6"/>
    <w:rsid w:val="00110FD3"/>
    <w:rsid w:val="001111AB"/>
    <w:rsid w:val="00111322"/>
    <w:rsid w:val="001116E5"/>
    <w:rsid w:val="00111EC2"/>
    <w:rsid w:val="001123ED"/>
    <w:rsid w:val="00113077"/>
    <w:rsid w:val="001131C7"/>
    <w:rsid w:val="00113443"/>
    <w:rsid w:val="0011345E"/>
    <w:rsid w:val="001139D1"/>
    <w:rsid w:val="00113A06"/>
    <w:rsid w:val="00113BE1"/>
    <w:rsid w:val="00114207"/>
    <w:rsid w:val="00114CA7"/>
    <w:rsid w:val="00114E92"/>
    <w:rsid w:val="0011534F"/>
    <w:rsid w:val="00115861"/>
    <w:rsid w:val="00115A93"/>
    <w:rsid w:val="00115B06"/>
    <w:rsid w:val="00116202"/>
    <w:rsid w:val="0011620E"/>
    <w:rsid w:val="00116557"/>
    <w:rsid w:val="001165BA"/>
    <w:rsid w:val="00116770"/>
    <w:rsid w:val="001168EC"/>
    <w:rsid w:val="00116950"/>
    <w:rsid w:val="00116FE8"/>
    <w:rsid w:val="00117149"/>
    <w:rsid w:val="001172A9"/>
    <w:rsid w:val="001173F6"/>
    <w:rsid w:val="0011742B"/>
    <w:rsid w:val="00117592"/>
    <w:rsid w:val="0011781F"/>
    <w:rsid w:val="00117A8C"/>
    <w:rsid w:val="00117ACE"/>
    <w:rsid w:val="00117B37"/>
    <w:rsid w:val="00120FCD"/>
    <w:rsid w:val="0012122B"/>
    <w:rsid w:val="00121347"/>
    <w:rsid w:val="00121525"/>
    <w:rsid w:val="001216FA"/>
    <w:rsid w:val="00121B1F"/>
    <w:rsid w:val="0012203E"/>
    <w:rsid w:val="00122090"/>
    <w:rsid w:val="00122737"/>
    <w:rsid w:val="0012278E"/>
    <w:rsid w:val="001229F3"/>
    <w:rsid w:val="00122DEB"/>
    <w:rsid w:val="00122E45"/>
    <w:rsid w:val="0012468E"/>
    <w:rsid w:val="001247BB"/>
    <w:rsid w:val="00124B9D"/>
    <w:rsid w:val="00124C49"/>
    <w:rsid w:val="00124D04"/>
    <w:rsid w:val="0012577D"/>
    <w:rsid w:val="00125FBA"/>
    <w:rsid w:val="001264FC"/>
    <w:rsid w:val="001266C0"/>
    <w:rsid w:val="00126AB7"/>
    <w:rsid w:val="00126C0E"/>
    <w:rsid w:val="00127327"/>
    <w:rsid w:val="001274EA"/>
    <w:rsid w:val="001275BD"/>
    <w:rsid w:val="001275DD"/>
    <w:rsid w:val="0012797A"/>
    <w:rsid w:val="001279C1"/>
    <w:rsid w:val="00127F91"/>
    <w:rsid w:val="001305E9"/>
    <w:rsid w:val="00130F63"/>
    <w:rsid w:val="001319C2"/>
    <w:rsid w:val="00131C7C"/>
    <w:rsid w:val="001322ED"/>
    <w:rsid w:val="00132467"/>
    <w:rsid w:val="001324F6"/>
    <w:rsid w:val="0013268E"/>
    <w:rsid w:val="00132741"/>
    <w:rsid w:val="001328FA"/>
    <w:rsid w:val="00132902"/>
    <w:rsid w:val="00132DF8"/>
    <w:rsid w:val="00132E45"/>
    <w:rsid w:val="0013316D"/>
    <w:rsid w:val="0013425B"/>
    <w:rsid w:val="0013425F"/>
    <w:rsid w:val="001345B5"/>
    <w:rsid w:val="001347CB"/>
    <w:rsid w:val="00134DF9"/>
    <w:rsid w:val="001352BA"/>
    <w:rsid w:val="001354CE"/>
    <w:rsid w:val="001357A1"/>
    <w:rsid w:val="00135CA7"/>
    <w:rsid w:val="0013618E"/>
    <w:rsid w:val="00136653"/>
    <w:rsid w:val="00136B77"/>
    <w:rsid w:val="00137450"/>
    <w:rsid w:val="0013762B"/>
    <w:rsid w:val="00137753"/>
    <w:rsid w:val="00137CAC"/>
    <w:rsid w:val="00137EA4"/>
    <w:rsid w:val="00137ED3"/>
    <w:rsid w:val="00140478"/>
    <w:rsid w:val="00140674"/>
    <w:rsid w:val="00140BCB"/>
    <w:rsid w:val="00140BFF"/>
    <w:rsid w:val="00140CDE"/>
    <w:rsid w:val="00141048"/>
    <w:rsid w:val="00141216"/>
    <w:rsid w:val="00141AC4"/>
    <w:rsid w:val="00141D83"/>
    <w:rsid w:val="00141DD3"/>
    <w:rsid w:val="00142140"/>
    <w:rsid w:val="00142582"/>
    <w:rsid w:val="0014326E"/>
    <w:rsid w:val="001434F9"/>
    <w:rsid w:val="00143952"/>
    <w:rsid w:val="0014401F"/>
    <w:rsid w:val="001442AB"/>
    <w:rsid w:val="00144E99"/>
    <w:rsid w:val="0014542C"/>
    <w:rsid w:val="0014596F"/>
    <w:rsid w:val="00145989"/>
    <w:rsid w:val="001459BD"/>
    <w:rsid w:val="001463F0"/>
    <w:rsid w:val="0014740E"/>
    <w:rsid w:val="00147434"/>
    <w:rsid w:val="00150429"/>
    <w:rsid w:val="00150587"/>
    <w:rsid w:val="0015087F"/>
    <w:rsid w:val="00150D24"/>
    <w:rsid w:val="001514C5"/>
    <w:rsid w:val="001515B5"/>
    <w:rsid w:val="00151985"/>
    <w:rsid w:val="00151F88"/>
    <w:rsid w:val="00152045"/>
    <w:rsid w:val="001520BC"/>
    <w:rsid w:val="00152362"/>
    <w:rsid w:val="001529B4"/>
    <w:rsid w:val="00152C7A"/>
    <w:rsid w:val="00152E50"/>
    <w:rsid w:val="0015321F"/>
    <w:rsid w:val="001532A9"/>
    <w:rsid w:val="001536AA"/>
    <w:rsid w:val="0015446E"/>
    <w:rsid w:val="001547DA"/>
    <w:rsid w:val="00154861"/>
    <w:rsid w:val="00155277"/>
    <w:rsid w:val="001557BD"/>
    <w:rsid w:val="00155C68"/>
    <w:rsid w:val="001561A2"/>
    <w:rsid w:val="0015624B"/>
    <w:rsid w:val="001564CE"/>
    <w:rsid w:val="00156764"/>
    <w:rsid w:val="00156842"/>
    <w:rsid w:val="00156955"/>
    <w:rsid w:val="0015709F"/>
    <w:rsid w:val="001574FF"/>
    <w:rsid w:val="0015784B"/>
    <w:rsid w:val="00157AE7"/>
    <w:rsid w:val="00157C1B"/>
    <w:rsid w:val="00157D1E"/>
    <w:rsid w:val="00160634"/>
    <w:rsid w:val="001606EE"/>
    <w:rsid w:val="001607D2"/>
    <w:rsid w:val="00160C2D"/>
    <w:rsid w:val="00161487"/>
    <w:rsid w:val="00162BEE"/>
    <w:rsid w:val="00162E9C"/>
    <w:rsid w:val="00162F4D"/>
    <w:rsid w:val="00162F97"/>
    <w:rsid w:val="001631D7"/>
    <w:rsid w:val="00163BC8"/>
    <w:rsid w:val="00163DB1"/>
    <w:rsid w:val="00164134"/>
    <w:rsid w:val="001644AC"/>
    <w:rsid w:val="001646C3"/>
    <w:rsid w:val="001648B7"/>
    <w:rsid w:val="00164BF5"/>
    <w:rsid w:val="00165B8E"/>
    <w:rsid w:val="00165D83"/>
    <w:rsid w:val="0016602F"/>
    <w:rsid w:val="00166148"/>
    <w:rsid w:val="0016658B"/>
    <w:rsid w:val="00166752"/>
    <w:rsid w:val="001667CB"/>
    <w:rsid w:val="0016684C"/>
    <w:rsid w:val="00167508"/>
    <w:rsid w:val="00167A6C"/>
    <w:rsid w:val="00167AD0"/>
    <w:rsid w:val="00167AF0"/>
    <w:rsid w:val="00170178"/>
    <w:rsid w:val="001704C7"/>
    <w:rsid w:val="00170B80"/>
    <w:rsid w:val="00170D7A"/>
    <w:rsid w:val="00170D9D"/>
    <w:rsid w:val="001713F4"/>
    <w:rsid w:val="001717F1"/>
    <w:rsid w:val="00171F17"/>
    <w:rsid w:val="00171F86"/>
    <w:rsid w:val="001726F5"/>
    <w:rsid w:val="00172939"/>
    <w:rsid w:val="00172A06"/>
    <w:rsid w:val="00173056"/>
    <w:rsid w:val="0017328F"/>
    <w:rsid w:val="001733FD"/>
    <w:rsid w:val="001735E7"/>
    <w:rsid w:val="00173865"/>
    <w:rsid w:val="00173966"/>
    <w:rsid w:val="00173B9A"/>
    <w:rsid w:val="00173BD0"/>
    <w:rsid w:val="00173C5D"/>
    <w:rsid w:val="00173CDD"/>
    <w:rsid w:val="00174AD0"/>
    <w:rsid w:val="00174BEF"/>
    <w:rsid w:val="00175185"/>
    <w:rsid w:val="00175362"/>
    <w:rsid w:val="0017555C"/>
    <w:rsid w:val="0017595B"/>
    <w:rsid w:val="00175985"/>
    <w:rsid w:val="0017736C"/>
    <w:rsid w:val="001778A6"/>
    <w:rsid w:val="00177B8F"/>
    <w:rsid w:val="00177C1E"/>
    <w:rsid w:val="001808E0"/>
    <w:rsid w:val="00180B77"/>
    <w:rsid w:val="00180C91"/>
    <w:rsid w:val="00180F33"/>
    <w:rsid w:val="0018115B"/>
    <w:rsid w:val="00181BCB"/>
    <w:rsid w:val="00181EF5"/>
    <w:rsid w:val="00181FEC"/>
    <w:rsid w:val="001821E6"/>
    <w:rsid w:val="0018241B"/>
    <w:rsid w:val="001824BE"/>
    <w:rsid w:val="00182500"/>
    <w:rsid w:val="0018286A"/>
    <w:rsid w:val="00182ABB"/>
    <w:rsid w:val="0018380E"/>
    <w:rsid w:val="00184346"/>
    <w:rsid w:val="0018465D"/>
    <w:rsid w:val="00184E76"/>
    <w:rsid w:val="00184F00"/>
    <w:rsid w:val="00185743"/>
    <w:rsid w:val="0018578E"/>
    <w:rsid w:val="00185812"/>
    <w:rsid w:val="0018594C"/>
    <w:rsid w:val="00185B90"/>
    <w:rsid w:val="001868AD"/>
    <w:rsid w:val="0018690A"/>
    <w:rsid w:val="001878CF"/>
    <w:rsid w:val="001901D5"/>
    <w:rsid w:val="0019047B"/>
    <w:rsid w:val="00190549"/>
    <w:rsid w:val="0019069C"/>
    <w:rsid w:val="00190D79"/>
    <w:rsid w:val="00190DC7"/>
    <w:rsid w:val="00190FA6"/>
    <w:rsid w:val="001911E0"/>
    <w:rsid w:val="00191D1B"/>
    <w:rsid w:val="001923AC"/>
    <w:rsid w:val="00192795"/>
    <w:rsid w:val="0019291E"/>
    <w:rsid w:val="00192A92"/>
    <w:rsid w:val="00192CCF"/>
    <w:rsid w:val="00192ED9"/>
    <w:rsid w:val="00192FF0"/>
    <w:rsid w:val="00193471"/>
    <w:rsid w:val="0019358F"/>
    <w:rsid w:val="001935A3"/>
    <w:rsid w:val="00193712"/>
    <w:rsid w:val="00193823"/>
    <w:rsid w:val="00193EC3"/>
    <w:rsid w:val="00194204"/>
    <w:rsid w:val="001949BF"/>
    <w:rsid w:val="00194D24"/>
    <w:rsid w:val="00194D39"/>
    <w:rsid w:val="00195579"/>
    <w:rsid w:val="00195711"/>
    <w:rsid w:val="00195E29"/>
    <w:rsid w:val="00196B30"/>
    <w:rsid w:val="00196CD4"/>
    <w:rsid w:val="001970C2"/>
    <w:rsid w:val="0019720F"/>
    <w:rsid w:val="001972E3"/>
    <w:rsid w:val="001973A7"/>
    <w:rsid w:val="0019748E"/>
    <w:rsid w:val="00197B0A"/>
    <w:rsid w:val="00197E8C"/>
    <w:rsid w:val="001A03E6"/>
    <w:rsid w:val="001A081A"/>
    <w:rsid w:val="001A086E"/>
    <w:rsid w:val="001A089F"/>
    <w:rsid w:val="001A11F6"/>
    <w:rsid w:val="001A149A"/>
    <w:rsid w:val="001A15A3"/>
    <w:rsid w:val="001A1C60"/>
    <w:rsid w:val="001A1ED0"/>
    <w:rsid w:val="001A27F1"/>
    <w:rsid w:val="001A2FF2"/>
    <w:rsid w:val="001A31A3"/>
    <w:rsid w:val="001A3370"/>
    <w:rsid w:val="001A348A"/>
    <w:rsid w:val="001A356A"/>
    <w:rsid w:val="001A35CA"/>
    <w:rsid w:val="001A37DF"/>
    <w:rsid w:val="001A3E07"/>
    <w:rsid w:val="001A4261"/>
    <w:rsid w:val="001A43C6"/>
    <w:rsid w:val="001A4734"/>
    <w:rsid w:val="001A4850"/>
    <w:rsid w:val="001A49E7"/>
    <w:rsid w:val="001A4AE3"/>
    <w:rsid w:val="001A4D6C"/>
    <w:rsid w:val="001A4E02"/>
    <w:rsid w:val="001A5342"/>
    <w:rsid w:val="001A560A"/>
    <w:rsid w:val="001A56D2"/>
    <w:rsid w:val="001A61CA"/>
    <w:rsid w:val="001A63C9"/>
    <w:rsid w:val="001A6E08"/>
    <w:rsid w:val="001A7205"/>
    <w:rsid w:val="001B00EE"/>
    <w:rsid w:val="001B048F"/>
    <w:rsid w:val="001B06CA"/>
    <w:rsid w:val="001B0A54"/>
    <w:rsid w:val="001B0AB5"/>
    <w:rsid w:val="001B0C30"/>
    <w:rsid w:val="001B1333"/>
    <w:rsid w:val="001B159C"/>
    <w:rsid w:val="001B18B5"/>
    <w:rsid w:val="001B1A23"/>
    <w:rsid w:val="001B215B"/>
    <w:rsid w:val="001B254A"/>
    <w:rsid w:val="001B27FD"/>
    <w:rsid w:val="001B2DE2"/>
    <w:rsid w:val="001B3393"/>
    <w:rsid w:val="001B38B8"/>
    <w:rsid w:val="001B3B3F"/>
    <w:rsid w:val="001B400F"/>
    <w:rsid w:val="001B4268"/>
    <w:rsid w:val="001B42CB"/>
    <w:rsid w:val="001B43EF"/>
    <w:rsid w:val="001B456E"/>
    <w:rsid w:val="001B4959"/>
    <w:rsid w:val="001B4E3A"/>
    <w:rsid w:val="001B504B"/>
    <w:rsid w:val="001B5ABB"/>
    <w:rsid w:val="001B6E3B"/>
    <w:rsid w:val="001B6E3F"/>
    <w:rsid w:val="001B7883"/>
    <w:rsid w:val="001B7AF4"/>
    <w:rsid w:val="001B7B20"/>
    <w:rsid w:val="001B7DD1"/>
    <w:rsid w:val="001B7DD7"/>
    <w:rsid w:val="001B7DDF"/>
    <w:rsid w:val="001B7E16"/>
    <w:rsid w:val="001B7F2D"/>
    <w:rsid w:val="001B7F61"/>
    <w:rsid w:val="001C01CC"/>
    <w:rsid w:val="001C02EE"/>
    <w:rsid w:val="001C03C8"/>
    <w:rsid w:val="001C0BAA"/>
    <w:rsid w:val="001C1595"/>
    <w:rsid w:val="001C175C"/>
    <w:rsid w:val="001C1763"/>
    <w:rsid w:val="001C1A1B"/>
    <w:rsid w:val="001C231B"/>
    <w:rsid w:val="001C2B61"/>
    <w:rsid w:val="001C2DBE"/>
    <w:rsid w:val="001C3077"/>
    <w:rsid w:val="001C321B"/>
    <w:rsid w:val="001C3297"/>
    <w:rsid w:val="001C32A6"/>
    <w:rsid w:val="001C3897"/>
    <w:rsid w:val="001C3FC7"/>
    <w:rsid w:val="001C47A3"/>
    <w:rsid w:val="001C47F5"/>
    <w:rsid w:val="001C4A52"/>
    <w:rsid w:val="001C5227"/>
    <w:rsid w:val="001C5514"/>
    <w:rsid w:val="001C5E86"/>
    <w:rsid w:val="001C62D8"/>
    <w:rsid w:val="001C63A2"/>
    <w:rsid w:val="001C6559"/>
    <w:rsid w:val="001C6B81"/>
    <w:rsid w:val="001C6FA5"/>
    <w:rsid w:val="001C72B1"/>
    <w:rsid w:val="001C74D8"/>
    <w:rsid w:val="001D01CD"/>
    <w:rsid w:val="001D01D1"/>
    <w:rsid w:val="001D0735"/>
    <w:rsid w:val="001D0AF8"/>
    <w:rsid w:val="001D0CA1"/>
    <w:rsid w:val="001D18DA"/>
    <w:rsid w:val="001D1B5F"/>
    <w:rsid w:val="001D1D57"/>
    <w:rsid w:val="001D20BE"/>
    <w:rsid w:val="001D2228"/>
    <w:rsid w:val="001D25D8"/>
    <w:rsid w:val="001D2855"/>
    <w:rsid w:val="001D296A"/>
    <w:rsid w:val="001D2CA9"/>
    <w:rsid w:val="001D306F"/>
    <w:rsid w:val="001D342F"/>
    <w:rsid w:val="001D3CFE"/>
    <w:rsid w:val="001D3D53"/>
    <w:rsid w:val="001D4363"/>
    <w:rsid w:val="001D50A8"/>
    <w:rsid w:val="001D54A0"/>
    <w:rsid w:val="001D56C3"/>
    <w:rsid w:val="001D5711"/>
    <w:rsid w:val="001D6017"/>
    <w:rsid w:val="001D60FF"/>
    <w:rsid w:val="001D6427"/>
    <w:rsid w:val="001D66AB"/>
    <w:rsid w:val="001D68C0"/>
    <w:rsid w:val="001D6A51"/>
    <w:rsid w:val="001D6B31"/>
    <w:rsid w:val="001D6C3A"/>
    <w:rsid w:val="001D6CEE"/>
    <w:rsid w:val="001D7071"/>
    <w:rsid w:val="001D71E6"/>
    <w:rsid w:val="001D7CBD"/>
    <w:rsid w:val="001E0BA2"/>
    <w:rsid w:val="001E0DE9"/>
    <w:rsid w:val="001E143D"/>
    <w:rsid w:val="001E1707"/>
    <w:rsid w:val="001E187E"/>
    <w:rsid w:val="001E20E5"/>
    <w:rsid w:val="001E2201"/>
    <w:rsid w:val="001E2FBF"/>
    <w:rsid w:val="001E31FB"/>
    <w:rsid w:val="001E3352"/>
    <w:rsid w:val="001E3994"/>
    <w:rsid w:val="001E3D8C"/>
    <w:rsid w:val="001E419C"/>
    <w:rsid w:val="001E45A9"/>
    <w:rsid w:val="001E4703"/>
    <w:rsid w:val="001E537F"/>
    <w:rsid w:val="001E5B93"/>
    <w:rsid w:val="001E5E3C"/>
    <w:rsid w:val="001E5EAB"/>
    <w:rsid w:val="001E613F"/>
    <w:rsid w:val="001E6E94"/>
    <w:rsid w:val="001E71A0"/>
    <w:rsid w:val="001E7C10"/>
    <w:rsid w:val="001F04CA"/>
    <w:rsid w:val="001F0538"/>
    <w:rsid w:val="001F08FB"/>
    <w:rsid w:val="001F0A9E"/>
    <w:rsid w:val="001F0EBF"/>
    <w:rsid w:val="001F138F"/>
    <w:rsid w:val="001F17FB"/>
    <w:rsid w:val="001F24AF"/>
    <w:rsid w:val="001F2BBF"/>
    <w:rsid w:val="001F2C7A"/>
    <w:rsid w:val="001F3A75"/>
    <w:rsid w:val="001F3B8E"/>
    <w:rsid w:val="001F4074"/>
    <w:rsid w:val="001F46D3"/>
    <w:rsid w:val="001F4BC1"/>
    <w:rsid w:val="001F4C25"/>
    <w:rsid w:val="001F4F81"/>
    <w:rsid w:val="001F50C4"/>
    <w:rsid w:val="001F57F9"/>
    <w:rsid w:val="001F5EFC"/>
    <w:rsid w:val="001F63C0"/>
    <w:rsid w:val="001F65B5"/>
    <w:rsid w:val="001F6BD9"/>
    <w:rsid w:val="001F71A8"/>
    <w:rsid w:val="001F72C2"/>
    <w:rsid w:val="001F7304"/>
    <w:rsid w:val="001F7BCD"/>
    <w:rsid w:val="001F7EE0"/>
    <w:rsid w:val="001F7FC5"/>
    <w:rsid w:val="00200898"/>
    <w:rsid w:val="00201077"/>
    <w:rsid w:val="0020130A"/>
    <w:rsid w:val="00201503"/>
    <w:rsid w:val="00201762"/>
    <w:rsid w:val="00201835"/>
    <w:rsid w:val="00201B5C"/>
    <w:rsid w:val="00202097"/>
    <w:rsid w:val="00202A28"/>
    <w:rsid w:val="00202F4A"/>
    <w:rsid w:val="0020307E"/>
    <w:rsid w:val="00203141"/>
    <w:rsid w:val="002037FE"/>
    <w:rsid w:val="00203D77"/>
    <w:rsid w:val="00204156"/>
    <w:rsid w:val="002046E6"/>
    <w:rsid w:val="00204FAA"/>
    <w:rsid w:val="00205847"/>
    <w:rsid w:val="0020599A"/>
    <w:rsid w:val="00205C8D"/>
    <w:rsid w:val="00206171"/>
    <w:rsid w:val="002064E3"/>
    <w:rsid w:val="00206C22"/>
    <w:rsid w:val="002075DB"/>
    <w:rsid w:val="0020792E"/>
    <w:rsid w:val="00207A03"/>
    <w:rsid w:val="00207AEB"/>
    <w:rsid w:val="00207BAD"/>
    <w:rsid w:val="00207F8A"/>
    <w:rsid w:val="002103E2"/>
    <w:rsid w:val="002104B2"/>
    <w:rsid w:val="0021097B"/>
    <w:rsid w:val="00210BE7"/>
    <w:rsid w:val="00210E1B"/>
    <w:rsid w:val="00210E45"/>
    <w:rsid w:val="00210EF0"/>
    <w:rsid w:val="002115EF"/>
    <w:rsid w:val="00211701"/>
    <w:rsid w:val="00211895"/>
    <w:rsid w:val="00211BBA"/>
    <w:rsid w:val="00211F3A"/>
    <w:rsid w:val="0021293B"/>
    <w:rsid w:val="00212BFC"/>
    <w:rsid w:val="0021300D"/>
    <w:rsid w:val="0021343D"/>
    <w:rsid w:val="002135A3"/>
    <w:rsid w:val="00213E32"/>
    <w:rsid w:val="00213E42"/>
    <w:rsid w:val="00213F14"/>
    <w:rsid w:val="00213FEB"/>
    <w:rsid w:val="002146B1"/>
    <w:rsid w:val="002147E6"/>
    <w:rsid w:val="0021496E"/>
    <w:rsid w:val="00214B60"/>
    <w:rsid w:val="00214D5A"/>
    <w:rsid w:val="00214FE8"/>
    <w:rsid w:val="002151BC"/>
    <w:rsid w:val="00216047"/>
    <w:rsid w:val="00216060"/>
    <w:rsid w:val="0021647D"/>
    <w:rsid w:val="00216607"/>
    <w:rsid w:val="0021686C"/>
    <w:rsid w:val="0021697B"/>
    <w:rsid w:val="00216B89"/>
    <w:rsid w:val="00216C59"/>
    <w:rsid w:val="00217455"/>
    <w:rsid w:val="0021775C"/>
    <w:rsid w:val="00217868"/>
    <w:rsid w:val="0021788C"/>
    <w:rsid w:val="00217A11"/>
    <w:rsid w:val="00217AA5"/>
    <w:rsid w:val="00217CB5"/>
    <w:rsid w:val="00217E50"/>
    <w:rsid w:val="002207AB"/>
    <w:rsid w:val="002208D1"/>
    <w:rsid w:val="0022105A"/>
    <w:rsid w:val="00221443"/>
    <w:rsid w:val="00221570"/>
    <w:rsid w:val="00221A23"/>
    <w:rsid w:val="00222090"/>
    <w:rsid w:val="002225A2"/>
    <w:rsid w:val="002228F0"/>
    <w:rsid w:val="002228F5"/>
    <w:rsid w:val="00223819"/>
    <w:rsid w:val="00223ACC"/>
    <w:rsid w:val="00223F7D"/>
    <w:rsid w:val="00224256"/>
    <w:rsid w:val="002243AE"/>
    <w:rsid w:val="00224412"/>
    <w:rsid w:val="002244E0"/>
    <w:rsid w:val="002247CF"/>
    <w:rsid w:val="00225215"/>
    <w:rsid w:val="002254B7"/>
    <w:rsid w:val="00225BE2"/>
    <w:rsid w:val="00226090"/>
    <w:rsid w:val="00226AC8"/>
    <w:rsid w:val="002276A1"/>
    <w:rsid w:val="002279AA"/>
    <w:rsid w:val="00227AB2"/>
    <w:rsid w:val="00230AAE"/>
    <w:rsid w:val="00230AB7"/>
    <w:rsid w:val="00230E2B"/>
    <w:rsid w:val="002310A9"/>
    <w:rsid w:val="002318B0"/>
    <w:rsid w:val="00231BDF"/>
    <w:rsid w:val="00231C2C"/>
    <w:rsid w:val="00231C53"/>
    <w:rsid w:val="00231F90"/>
    <w:rsid w:val="00232482"/>
    <w:rsid w:val="00232657"/>
    <w:rsid w:val="00232676"/>
    <w:rsid w:val="00232908"/>
    <w:rsid w:val="002331DB"/>
    <w:rsid w:val="00233440"/>
    <w:rsid w:val="0023349D"/>
    <w:rsid w:val="00233DB2"/>
    <w:rsid w:val="00233EA5"/>
    <w:rsid w:val="0023401C"/>
    <w:rsid w:val="002340E6"/>
    <w:rsid w:val="002343F3"/>
    <w:rsid w:val="00234E45"/>
    <w:rsid w:val="00235253"/>
    <w:rsid w:val="0023587D"/>
    <w:rsid w:val="00235B01"/>
    <w:rsid w:val="002362A9"/>
    <w:rsid w:val="002364E5"/>
    <w:rsid w:val="00236779"/>
    <w:rsid w:val="00236BC6"/>
    <w:rsid w:val="00236EDD"/>
    <w:rsid w:val="00237062"/>
    <w:rsid w:val="002376BD"/>
    <w:rsid w:val="00237CCF"/>
    <w:rsid w:val="00237D13"/>
    <w:rsid w:val="00237EC4"/>
    <w:rsid w:val="00240486"/>
    <w:rsid w:val="002407E9"/>
    <w:rsid w:val="00240A33"/>
    <w:rsid w:val="00241084"/>
    <w:rsid w:val="00241331"/>
    <w:rsid w:val="002414D5"/>
    <w:rsid w:val="00241519"/>
    <w:rsid w:val="002417B1"/>
    <w:rsid w:val="0024187E"/>
    <w:rsid w:val="00241A1F"/>
    <w:rsid w:val="0024202B"/>
    <w:rsid w:val="002422C1"/>
    <w:rsid w:val="00243125"/>
    <w:rsid w:val="0024320C"/>
    <w:rsid w:val="00243500"/>
    <w:rsid w:val="002435E1"/>
    <w:rsid w:val="002439C7"/>
    <w:rsid w:val="00243BFA"/>
    <w:rsid w:val="00243FB5"/>
    <w:rsid w:val="00244077"/>
    <w:rsid w:val="0024462D"/>
    <w:rsid w:val="00244C10"/>
    <w:rsid w:val="0024560A"/>
    <w:rsid w:val="00245839"/>
    <w:rsid w:val="00245A90"/>
    <w:rsid w:val="00245FB8"/>
    <w:rsid w:val="002462CD"/>
    <w:rsid w:val="002468F8"/>
    <w:rsid w:val="00246E14"/>
    <w:rsid w:val="00247B5D"/>
    <w:rsid w:val="00247C86"/>
    <w:rsid w:val="00247F3F"/>
    <w:rsid w:val="00247F47"/>
    <w:rsid w:val="00250231"/>
    <w:rsid w:val="0025024D"/>
    <w:rsid w:val="002502EF"/>
    <w:rsid w:val="00250627"/>
    <w:rsid w:val="00250A1E"/>
    <w:rsid w:val="00250C2B"/>
    <w:rsid w:val="0025111B"/>
    <w:rsid w:val="0025112A"/>
    <w:rsid w:val="00251CCF"/>
    <w:rsid w:val="00251FCB"/>
    <w:rsid w:val="0025224C"/>
    <w:rsid w:val="00252597"/>
    <w:rsid w:val="002530FC"/>
    <w:rsid w:val="00253318"/>
    <w:rsid w:val="00253857"/>
    <w:rsid w:val="00254427"/>
    <w:rsid w:val="002546DB"/>
    <w:rsid w:val="00254769"/>
    <w:rsid w:val="00254F8A"/>
    <w:rsid w:val="002554BD"/>
    <w:rsid w:val="002554D9"/>
    <w:rsid w:val="00255989"/>
    <w:rsid w:val="00255F03"/>
    <w:rsid w:val="002563DF"/>
    <w:rsid w:val="0025658B"/>
    <w:rsid w:val="00256A2D"/>
    <w:rsid w:val="00256AF3"/>
    <w:rsid w:val="00256BB5"/>
    <w:rsid w:val="00256EED"/>
    <w:rsid w:val="00257211"/>
    <w:rsid w:val="00257E3C"/>
    <w:rsid w:val="00257E70"/>
    <w:rsid w:val="00260649"/>
    <w:rsid w:val="00260879"/>
    <w:rsid w:val="00260AC4"/>
    <w:rsid w:val="00260BA1"/>
    <w:rsid w:val="0026136E"/>
    <w:rsid w:val="00261484"/>
    <w:rsid w:val="00261743"/>
    <w:rsid w:val="00261865"/>
    <w:rsid w:val="002619F8"/>
    <w:rsid w:val="00261B9E"/>
    <w:rsid w:val="0026302C"/>
    <w:rsid w:val="002636CA"/>
    <w:rsid w:val="00263924"/>
    <w:rsid w:val="002639E8"/>
    <w:rsid w:val="00263AE7"/>
    <w:rsid w:val="00263F8E"/>
    <w:rsid w:val="0026412D"/>
    <w:rsid w:val="0026416B"/>
    <w:rsid w:val="002641C4"/>
    <w:rsid w:val="00264220"/>
    <w:rsid w:val="002649BE"/>
    <w:rsid w:val="0026507E"/>
    <w:rsid w:val="002651A2"/>
    <w:rsid w:val="00265571"/>
    <w:rsid w:val="00265610"/>
    <w:rsid w:val="00265B35"/>
    <w:rsid w:val="00265D9A"/>
    <w:rsid w:val="00265FA4"/>
    <w:rsid w:val="00266034"/>
    <w:rsid w:val="002662F6"/>
    <w:rsid w:val="00266B0A"/>
    <w:rsid w:val="002673A4"/>
    <w:rsid w:val="00267C2A"/>
    <w:rsid w:val="00267CDD"/>
    <w:rsid w:val="0027015A"/>
    <w:rsid w:val="002708C8"/>
    <w:rsid w:val="002709E9"/>
    <w:rsid w:val="00270AAA"/>
    <w:rsid w:val="00270BB4"/>
    <w:rsid w:val="00270E93"/>
    <w:rsid w:val="0027148B"/>
    <w:rsid w:val="00271888"/>
    <w:rsid w:val="00271BD5"/>
    <w:rsid w:val="00271C05"/>
    <w:rsid w:val="00272005"/>
    <w:rsid w:val="00272309"/>
    <w:rsid w:val="002727E2"/>
    <w:rsid w:val="00272A34"/>
    <w:rsid w:val="0027316E"/>
    <w:rsid w:val="00273A73"/>
    <w:rsid w:val="00273B90"/>
    <w:rsid w:val="00273C3A"/>
    <w:rsid w:val="00273EBF"/>
    <w:rsid w:val="00273F9D"/>
    <w:rsid w:val="002742DE"/>
    <w:rsid w:val="002743AE"/>
    <w:rsid w:val="00274498"/>
    <w:rsid w:val="00274664"/>
    <w:rsid w:val="0027469D"/>
    <w:rsid w:val="00274BA8"/>
    <w:rsid w:val="00274CBB"/>
    <w:rsid w:val="00274EE8"/>
    <w:rsid w:val="002751AF"/>
    <w:rsid w:val="002757EC"/>
    <w:rsid w:val="00275B47"/>
    <w:rsid w:val="00275C14"/>
    <w:rsid w:val="002760B2"/>
    <w:rsid w:val="0027661B"/>
    <w:rsid w:val="00276789"/>
    <w:rsid w:val="00277239"/>
    <w:rsid w:val="00277B9A"/>
    <w:rsid w:val="00277C6A"/>
    <w:rsid w:val="00280368"/>
    <w:rsid w:val="0028057E"/>
    <w:rsid w:val="002806CC"/>
    <w:rsid w:val="002806FA"/>
    <w:rsid w:val="002808BB"/>
    <w:rsid w:val="00280B45"/>
    <w:rsid w:val="00280DD6"/>
    <w:rsid w:val="00281229"/>
    <w:rsid w:val="00282037"/>
    <w:rsid w:val="00282690"/>
    <w:rsid w:val="00282919"/>
    <w:rsid w:val="002829BE"/>
    <w:rsid w:val="00283BF3"/>
    <w:rsid w:val="00283CDD"/>
    <w:rsid w:val="002847A4"/>
    <w:rsid w:val="0028492D"/>
    <w:rsid w:val="00284B73"/>
    <w:rsid w:val="00284BCE"/>
    <w:rsid w:val="00284C66"/>
    <w:rsid w:val="00284CAA"/>
    <w:rsid w:val="002851F1"/>
    <w:rsid w:val="0028596E"/>
    <w:rsid w:val="00285BFA"/>
    <w:rsid w:val="00285CCC"/>
    <w:rsid w:val="00285F08"/>
    <w:rsid w:val="0028635E"/>
    <w:rsid w:val="00286372"/>
    <w:rsid w:val="0028653D"/>
    <w:rsid w:val="00286A78"/>
    <w:rsid w:val="00286F2B"/>
    <w:rsid w:val="002873C7"/>
    <w:rsid w:val="00290364"/>
    <w:rsid w:val="00290B5E"/>
    <w:rsid w:val="00290F1C"/>
    <w:rsid w:val="002915C6"/>
    <w:rsid w:val="00291991"/>
    <w:rsid w:val="00291C1B"/>
    <w:rsid w:val="00291C42"/>
    <w:rsid w:val="00292228"/>
    <w:rsid w:val="002925A4"/>
    <w:rsid w:val="00292938"/>
    <w:rsid w:val="002935D7"/>
    <w:rsid w:val="002935E0"/>
    <w:rsid w:val="00293922"/>
    <w:rsid w:val="00293923"/>
    <w:rsid w:val="002939EB"/>
    <w:rsid w:val="002939FF"/>
    <w:rsid w:val="00293AB6"/>
    <w:rsid w:val="00293BB1"/>
    <w:rsid w:val="002943F6"/>
    <w:rsid w:val="00294922"/>
    <w:rsid w:val="00294AA1"/>
    <w:rsid w:val="00295176"/>
    <w:rsid w:val="002951A0"/>
    <w:rsid w:val="002955A3"/>
    <w:rsid w:val="00295693"/>
    <w:rsid w:val="00295AFF"/>
    <w:rsid w:val="00295EA8"/>
    <w:rsid w:val="002960F0"/>
    <w:rsid w:val="0029638C"/>
    <w:rsid w:val="002964DC"/>
    <w:rsid w:val="0029692D"/>
    <w:rsid w:val="0029696C"/>
    <w:rsid w:val="00296FAC"/>
    <w:rsid w:val="00297344"/>
    <w:rsid w:val="00297CDB"/>
    <w:rsid w:val="00297F3C"/>
    <w:rsid w:val="002A046D"/>
    <w:rsid w:val="002A0735"/>
    <w:rsid w:val="002A0F63"/>
    <w:rsid w:val="002A10C7"/>
    <w:rsid w:val="002A12FD"/>
    <w:rsid w:val="002A14C0"/>
    <w:rsid w:val="002A1B89"/>
    <w:rsid w:val="002A21C0"/>
    <w:rsid w:val="002A240A"/>
    <w:rsid w:val="002A2B14"/>
    <w:rsid w:val="002A2F4F"/>
    <w:rsid w:val="002A319F"/>
    <w:rsid w:val="002A32F1"/>
    <w:rsid w:val="002A374D"/>
    <w:rsid w:val="002A4385"/>
    <w:rsid w:val="002A4414"/>
    <w:rsid w:val="002A4CA0"/>
    <w:rsid w:val="002A537C"/>
    <w:rsid w:val="002A5F63"/>
    <w:rsid w:val="002A62DD"/>
    <w:rsid w:val="002A673E"/>
    <w:rsid w:val="002A6C62"/>
    <w:rsid w:val="002A6F49"/>
    <w:rsid w:val="002A7114"/>
    <w:rsid w:val="002A7450"/>
    <w:rsid w:val="002A7F31"/>
    <w:rsid w:val="002A7FBB"/>
    <w:rsid w:val="002B075A"/>
    <w:rsid w:val="002B0C55"/>
    <w:rsid w:val="002B16A0"/>
    <w:rsid w:val="002B1BB3"/>
    <w:rsid w:val="002B1FAA"/>
    <w:rsid w:val="002B23EC"/>
    <w:rsid w:val="002B23FD"/>
    <w:rsid w:val="002B2C37"/>
    <w:rsid w:val="002B31C5"/>
    <w:rsid w:val="002B3969"/>
    <w:rsid w:val="002B48B8"/>
    <w:rsid w:val="002B5433"/>
    <w:rsid w:val="002B5871"/>
    <w:rsid w:val="002B599C"/>
    <w:rsid w:val="002B6890"/>
    <w:rsid w:val="002B7026"/>
    <w:rsid w:val="002B7EC8"/>
    <w:rsid w:val="002C0422"/>
    <w:rsid w:val="002C0847"/>
    <w:rsid w:val="002C0906"/>
    <w:rsid w:val="002C093A"/>
    <w:rsid w:val="002C0BFC"/>
    <w:rsid w:val="002C0EF4"/>
    <w:rsid w:val="002C12C2"/>
    <w:rsid w:val="002C178F"/>
    <w:rsid w:val="002C1B54"/>
    <w:rsid w:val="002C1DDC"/>
    <w:rsid w:val="002C2188"/>
    <w:rsid w:val="002C2367"/>
    <w:rsid w:val="002C2672"/>
    <w:rsid w:val="002C27EE"/>
    <w:rsid w:val="002C2945"/>
    <w:rsid w:val="002C2BD8"/>
    <w:rsid w:val="002C2D12"/>
    <w:rsid w:val="002C2DC2"/>
    <w:rsid w:val="002C3397"/>
    <w:rsid w:val="002C3451"/>
    <w:rsid w:val="002C351F"/>
    <w:rsid w:val="002C369F"/>
    <w:rsid w:val="002C3A85"/>
    <w:rsid w:val="002C3AF6"/>
    <w:rsid w:val="002C3D88"/>
    <w:rsid w:val="002C443A"/>
    <w:rsid w:val="002C4616"/>
    <w:rsid w:val="002C4756"/>
    <w:rsid w:val="002C4B08"/>
    <w:rsid w:val="002C4CEE"/>
    <w:rsid w:val="002C4E4B"/>
    <w:rsid w:val="002C5960"/>
    <w:rsid w:val="002C5B39"/>
    <w:rsid w:val="002C5D99"/>
    <w:rsid w:val="002C6166"/>
    <w:rsid w:val="002C656C"/>
    <w:rsid w:val="002C67F3"/>
    <w:rsid w:val="002C6961"/>
    <w:rsid w:val="002C7022"/>
    <w:rsid w:val="002C7047"/>
    <w:rsid w:val="002C73F2"/>
    <w:rsid w:val="002C7E23"/>
    <w:rsid w:val="002C7FB8"/>
    <w:rsid w:val="002D04C4"/>
    <w:rsid w:val="002D066B"/>
    <w:rsid w:val="002D0C54"/>
    <w:rsid w:val="002D0DEC"/>
    <w:rsid w:val="002D129C"/>
    <w:rsid w:val="002D12AF"/>
    <w:rsid w:val="002D1516"/>
    <w:rsid w:val="002D1529"/>
    <w:rsid w:val="002D1867"/>
    <w:rsid w:val="002D1890"/>
    <w:rsid w:val="002D1BAB"/>
    <w:rsid w:val="002D241C"/>
    <w:rsid w:val="002D278A"/>
    <w:rsid w:val="002D27C3"/>
    <w:rsid w:val="002D288A"/>
    <w:rsid w:val="002D28C7"/>
    <w:rsid w:val="002D2D24"/>
    <w:rsid w:val="002D3E1E"/>
    <w:rsid w:val="002D4BF3"/>
    <w:rsid w:val="002D4DEE"/>
    <w:rsid w:val="002D4EAA"/>
    <w:rsid w:val="002D6615"/>
    <w:rsid w:val="002D67D3"/>
    <w:rsid w:val="002D69C4"/>
    <w:rsid w:val="002D6A7D"/>
    <w:rsid w:val="002D6DE4"/>
    <w:rsid w:val="002D6E7F"/>
    <w:rsid w:val="002D70F2"/>
    <w:rsid w:val="002D761D"/>
    <w:rsid w:val="002D7704"/>
    <w:rsid w:val="002D7D47"/>
    <w:rsid w:val="002E0E58"/>
    <w:rsid w:val="002E143E"/>
    <w:rsid w:val="002E16F7"/>
    <w:rsid w:val="002E1701"/>
    <w:rsid w:val="002E21C1"/>
    <w:rsid w:val="002E228B"/>
    <w:rsid w:val="002E22AE"/>
    <w:rsid w:val="002E23B6"/>
    <w:rsid w:val="002E25A7"/>
    <w:rsid w:val="002E314B"/>
    <w:rsid w:val="002E3660"/>
    <w:rsid w:val="002E3A26"/>
    <w:rsid w:val="002E3F22"/>
    <w:rsid w:val="002E4154"/>
    <w:rsid w:val="002E4255"/>
    <w:rsid w:val="002E4B3F"/>
    <w:rsid w:val="002E4D2A"/>
    <w:rsid w:val="002E4F9B"/>
    <w:rsid w:val="002E507C"/>
    <w:rsid w:val="002E5288"/>
    <w:rsid w:val="002E52AB"/>
    <w:rsid w:val="002E5360"/>
    <w:rsid w:val="002E5856"/>
    <w:rsid w:val="002E5A29"/>
    <w:rsid w:val="002E5D13"/>
    <w:rsid w:val="002E5F81"/>
    <w:rsid w:val="002E6111"/>
    <w:rsid w:val="002E6508"/>
    <w:rsid w:val="002E67A1"/>
    <w:rsid w:val="002E67A8"/>
    <w:rsid w:val="002E67D0"/>
    <w:rsid w:val="002E682C"/>
    <w:rsid w:val="002E6F35"/>
    <w:rsid w:val="002E71E6"/>
    <w:rsid w:val="002E72F0"/>
    <w:rsid w:val="002E7B3B"/>
    <w:rsid w:val="002E7C46"/>
    <w:rsid w:val="002F0496"/>
    <w:rsid w:val="002F12A1"/>
    <w:rsid w:val="002F1385"/>
    <w:rsid w:val="002F1438"/>
    <w:rsid w:val="002F1831"/>
    <w:rsid w:val="002F19AA"/>
    <w:rsid w:val="002F1B5A"/>
    <w:rsid w:val="002F254D"/>
    <w:rsid w:val="002F2557"/>
    <w:rsid w:val="002F25D8"/>
    <w:rsid w:val="002F31CF"/>
    <w:rsid w:val="002F3221"/>
    <w:rsid w:val="002F470B"/>
    <w:rsid w:val="002F50B3"/>
    <w:rsid w:val="002F55AD"/>
    <w:rsid w:val="002F56FF"/>
    <w:rsid w:val="002F5DE7"/>
    <w:rsid w:val="002F5E1A"/>
    <w:rsid w:val="002F65DC"/>
    <w:rsid w:val="002F6C7A"/>
    <w:rsid w:val="002F73F0"/>
    <w:rsid w:val="002F7ABB"/>
    <w:rsid w:val="002F7BD2"/>
    <w:rsid w:val="003001A2"/>
    <w:rsid w:val="0030083C"/>
    <w:rsid w:val="003008FF"/>
    <w:rsid w:val="00300B01"/>
    <w:rsid w:val="003011F1"/>
    <w:rsid w:val="003027C6"/>
    <w:rsid w:val="003027D6"/>
    <w:rsid w:val="00302F07"/>
    <w:rsid w:val="00303630"/>
    <w:rsid w:val="0030365C"/>
    <w:rsid w:val="00303678"/>
    <w:rsid w:val="00303977"/>
    <w:rsid w:val="00303ACE"/>
    <w:rsid w:val="0030437E"/>
    <w:rsid w:val="00304423"/>
    <w:rsid w:val="00304529"/>
    <w:rsid w:val="003045C4"/>
    <w:rsid w:val="003046C7"/>
    <w:rsid w:val="00304C05"/>
    <w:rsid w:val="00304CBB"/>
    <w:rsid w:val="00304E49"/>
    <w:rsid w:val="00304F44"/>
    <w:rsid w:val="0030521A"/>
    <w:rsid w:val="00305711"/>
    <w:rsid w:val="00306041"/>
    <w:rsid w:val="003062E1"/>
    <w:rsid w:val="0030631C"/>
    <w:rsid w:val="003063D6"/>
    <w:rsid w:val="003063F5"/>
    <w:rsid w:val="00306439"/>
    <w:rsid w:val="003068EF"/>
    <w:rsid w:val="0030721C"/>
    <w:rsid w:val="00307264"/>
    <w:rsid w:val="003072C2"/>
    <w:rsid w:val="003075A0"/>
    <w:rsid w:val="003076FE"/>
    <w:rsid w:val="00307819"/>
    <w:rsid w:val="003079A3"/>
    <w:rsid w:val="00307C3B"/>
    <w:rsid w:val="003102EE"/>
    <w:rsid w:val="00310694"/>
    <w:rsid w:val="0031086A"/>
    <w:rsid w:val="00310890"/>
    <w:rsid w:val="00310D21"/>
    <w:rsid w:val="00310F08"/>
    <w:rsid w:val="00310F59"/>
    <w:rsid w:val="00311209"/>
    <w:rsid w:val="003115A1"/>
    <w:rsid w:val="00311A6E"/>
    <w:rsid w:val="00312524"/>
    <w:rsid w:val="003129DB"/>
    <w:rsid w:val="00312B64"/>
    <w:rsid w:val="00313878"/>
    <w:rsid w:val="00313E44"/>
    <w:rsid w:val="003141E3"/>
    <w:rsid w:val="003141ED"/>
    <w:rsid w:val="003142E7"/>
    <w:rsid w:val="003145DA"/>
    <w:rsid w:val="00314A67"/>
    <w:rsid w:val="00314CF2"/>
    <w:rsid w:val="00315364"/>
    <w:rsid w:val="003159D9"/>
    <w:rsid w:val="00315A73"/>
    <w:rsid w:val="00315B5F"/>
    <w:rsid w:val="0031611D"/>
    <w:rsid w:val="00316426"/>
    <w:rsid w:val="00316478"/>
    <w:rsid w:val="00316B08"/>
    <w:rsid w:val="0031708F"/>
    <w:rsid w:val="003170FB"/>
    <w:rsid w:val="0031747F"/>
    <w:rsid w:val="00317576"/>
    <w:rsid w:val="00317BBE"/>
    <w:rsid w:val="00317FF9"/>
    <w:rsid w:val="00320059"/>
    <w:rsid w:val="00320D73"/>
    <w:rsid w:val="00320E07"/>
    <w:rsid w:val="0032123C"/>
    <w:rsid w:val="00322487"/>
    <w:rsid w:val="00322785"/>
    <w:rsid w:val="00322CB0"/>
    <w:rsid w:val="00322DA2"/>
    <w:rsid w:val="00322F15"/>
    <w:rsid w:val="00322F4B"/>
    <w:rsid w:val="00323041"/>
    <w:rsid w:val="00323867"/>
    <w:rsid w:val="00323C64"/>
    <w:rsid w:val="00323D63"/>
    <w:rsid w:val="00323DB4"/>
    <w:rsid w:val="003240C9"/>
    <w:rsid w:val="003241D1"/>
    <w:rsid w:val="00324A41"/>
    <w:rsid w:val="00324B51"/>
    <w:rsid w:val="00324E8E"/>
    <w:rsid w:val="00324FBC"/>
    <w:rsid w:val="00325A70"/>
    <w:rsid w:val="00325E16"/>
    <w:rsid w:val="003260C1"/>
    <w:rsid w:val="00326353"/>
    <w:rsid w:val="00326632"/>
    <w:rsid w:val="00326700"/>
    <w:rsid w:val="00326DC0"/>
    <w:rsid w:val="00326ED6"/>
    <w:rsid w:val="003271D3"/>
    <w:rsid w:val="00327E71"/>
    <w:rsid w:val="0033005E"/>
    <w:rsid w:val="0033048C"/>
    <w:rsid w:val="003307CB"/>
    <w:rsid w:val="00330B88"/>
    <w:rsid w:val="00330D2A"/>
    <w:rsid w:val="003316CF"/>
    <w:rsid w:val="00331711"/>
    <w:rsid w:val="003317DA"/>
    <w:rsid w:val="0033199D"/>
    <w:rsid w:val="00331F97"/>
    <w:rsid w:val="00331FC2"/>
    <w:rsid w:val="00331FC3"/>
    <w:rsid w:val="0033222E"/>
    <w:rsid w:val="003324A5"/>
    <w:rsid w:val="00332734"/>
    <w:rsid w:val="00332A6C"/>
    <w:rsid w:val="00332C64"/>
    <w:rsid w:val="0033306A"/>
    <w:rsid w:val="003330E9"/>
    <w:rsid w:val="00333BA1"/>
    <w:rsid w:val="00333BC4"/>
    <w:rsid w:val="00333BD7"/>
    <w:rsid w:val="00333C21"/>
    <w:rsid w:val="00334315"/>
    <w:rsid w:val="00334823"/>
    <w:rsid w:val="00334B07"/>
    <w:rsid w:val="00334C2E"/>
    <w:rsid w:val="00334EE4"/>
    <w:rsid w:val="0033508E"/>
    <w:rsid w:val="003350C4"/>
    <w:rsid w:val="0033560B"/>
    <w:rsid w:val="003359B6"/>
    <w:rsid w:val="00335E4F"/>
    <w:rsid w:val="00336664"/>
    <w:rsid w:val="00336C9F"/>
    <w:rsid w:val="00337431"/>
    <w:rsid w:val="00337B6B"/>
    <w:rsid w:val="00337F09"/>
    <w:rsid w:val="003403CD"/>
    <w:rsid w:val="00340C19"/>
    <w:rsid w:val="0034104D"/>
    <w:rsid w:val="00341052"/>
    <w:rsid w:val="00341221"/>
    <w:rsid w:val="00341A07"/>
    <w:rsid w:val="00341B3B"/>
    <w:rsid w:val="00341DBC"/>
    <w:rsid w:val="00341F0F"/>
    <w:rsid w:val="003426FB"/>
    <w:rsid w:val="00342ED2"/>
    <w:rsid w:val="003432E8"/>
    <w:rsid w:val="00343350"/>
    <w:rsid w:val="003434FB"/>
    <w:rsid w:val="00344316"/>
    <w:rsid w:val="00344502"/>
    <w:rsid w:val="00344787"/>
    <w:rsid w:val="00344900"/>
    <w:rsid w:val="00344ACF"/>
    <w:rsid w:val="003456DA"/>
    <w:rsid w:val="00346317"/>
    <w:rsid w:val="003464F2"/>
    <w:rsid w:val="0034657E"/>
    <w:rsid w:val="00346D65"/>
    <w:rsid w:val="0034706E"/>
    <w:rsid w:val="003472A0"/>
    <w:rsid w:val="0034775B"/>
    <w:rsid w:val="003477C3"/>
    <w:rsid w:val="00347B39"/>
    <w:rsid w:val="00347C12"/>
    <w:rsid w:val="00350244"/>
    <w:rsid w:val="003504C4"/>
    <w:rsid w:val="00350A98"/>
    <w:rsid w:val="003510CC"/>
    <w:rsid w:val="00351145"/>
    <w:rsid w:val="0035143C"/>
    <w:rsid w:val="00351952"/>
    <w:rsid w:val="00351C02"/>
    <w:rsid w:val="00351CB0"/>
    <w:rsid w:val="00351D05"/>
    <w:rsid w:val="00351F7F"/>
    <w:rsid w:val="0035205A"/>
    <w:rsid w:val="003520D4"/>
    <w:rsid w:val="00352211"/>
    <w:rsid w:val="0035249B"/>
    <w:rsid w:val="00352541"/>
    <w:rsid w:val="003527A0"/>
    <w:rsid w:val="003529CF"/>
    <w:rsid w:val="0035375D"/>
    <w:rsid w:val="003539CA"/>
    <w:rsid w:val="00353BCF"/>
    <w:rsid w:val="00353C80"/>
    <w:rsid w:val="00353FCB"/>
    <w:rsid w:val="003544E2"/>
    <w:rsid w:val="00354779"/>
    <w:rsid w:val="00354D2B"/>
    <w:rsid w:val="003554EA"/>
    <w:rsid w:val="003556F5"/>
    <w:rsid w:val="00356146"/>
    <w:rsid w:val="00356194"/>
    <w:rsid w:val="003561A5"/>
    <w:rsid w:val="00356634"/>
    <w:rsid w:val="0035684F"/>
    <w:rsid w:val="00356889"/>
    <w:rsid w:val="003569DE"/>
    <w:rsid w:val="0035740D"/>
    <w:rsid w:val="00357491"/>
    <w:rsid w:val="00357583"/>
    <w:rsid w:val="003578C5"/>
    <w:rsid w:val="00357F7D"/>
    <w:rsid w:val="003607C6"/>
    <w:rsid w:val="00360A25"/>
    <w:rsid w:val="00361073"/>
    <w:rsid w:val="003611E0"/>
    <w:rsid w:val="0036137A"/>
    <w:rsid w:val="0036157D"/>
    <w:rsid w:val="00361818"/>
    <w:rsid w:val="00362AD9"/>
    <w:rsid w:val="00362E7C"/>
    <w:rsid w:val="00363055"/>
    <w:rsid w:val="00363652"/>
    <w:rsid w:val="003637AE"/>
    <w:rsid w:val="00363CB7"/>
    <w:rsid w:val="00364345"/>
    <w:rsid w:val="003644A3"/>
    <w:rsid w:val="00364769"/>
    <w:rsid w:val="00365074"/>
    <w:rsid w:val="003650CD"/>
    <w:rsid w:val="003654FC"/>
    <w:rsid w:val="00365676"/>
    <w:rsid w:val="0036579D"/>
    <w:rsid w:val="00365B50"/>
    <w:rsid w:val="00365DDB"/>
    <w:rsid w:val="00365DE6"/>
    <w:rsid w:val="00365DEC"/>
    <w:rsid w:val="00366181"/>
    <w:rsid w:val="00366C18"/>
    <w:rsid w:val="00366C83"/>
    <w:rsid w:val="00366CD1"/>
    <w:rsid w:val="00366D49"/>
    <w:rsid w:val="00366DC7"/>
    <w:rsid w:val="00367988"/>
    <w:rsid w:val="00367B57"/>
    <w:rsid w:val="0037017B"/>
    <w:rsid w:val="003701B6"/>
    <w:rsid w:val="0037034A"/>
    <w:rsid w:val="003704C4"/>
    <w:rsid w:val="00370633"/>
    <w:rsid w:val="0037071F"/>
    <w:rsid w:val="0037090F"/>
    <w:rsid w:val="00370950"/>
    <w:rsid w:val="00370BD0"/>
    <w:rsid w:val="00370C4C"/>
    <w:rsid w:val="003711D2"/>
    <w:rsid w:val="003713AE"/>
    <w:rsid w:val="0037144A"/>
    <w:rsid w:val="003714CB"/>
    <w:rsid w:val="00371B38"/>
    <w:rsid w:val="00371D4F"/>
    <w:rsid w:val="00371E5D"/>
    <w:rsid w:val="00371F42"/>
    <w:rsid w:val="00372162"/>
    <w:rsid w:val="00372200"/>
    <w:rsid w:val="0037286A"/>
    <w:rsid w:val="00372A59"/>
    <w:rsid w:val="00372ADD"/>
    <w:rsid w:val="0037397A"/>
    <w:rsid w:val="00373B85"/>
    <w:rsid w:val="00373C81"/>
    <w:rsid w:val="0037406B"/>
    <w:rsid w:val="003744A8"/>
    <w:rsid w:val="0037491C"/>
    <w:rsid w:val="00375258"/>
    <w:rsid w:val="0037525A"/>
    <w:rsid w:val="003752AE"/>
    <w:rsid w:val="0037572F"/>
    <w:rsid w:val="00375C1D"/>
    <w:rsid w:val="00376109"/>
    <w:rsid w:val="0037617F"/>
    <w:rsid w:val="003761ED"/>
    <w:rsid w:val="0037689B"/>
    <w:rsid w:val="0037791B"/>
    <w:rsid w:val="00377C35"/>
    <w:rsid w:val="00377C83"/>
    <w:rsid w:val="00377EAB"/>
    <w:rsid w:val="00377EE6"/>
    <w:rsid w:val="00380058"/>
    <w:rsid w:val="003801F4"/>
    <w:rsid w:val="003803A3"/>
    <w:rsid w:val="00380431"/>
    <w:rsid w:val="00380661"/>
    <w:rsid w:val="00380C24"/>
    <w:rsid w:val="00380FA3"/>
    <w:rsid w:val="00381043"/>
    <w:rsid w:val="003810BC"/>
    <w:rsid w:val="003811EA"/>
    <w:rsid w:val="00381DCB"/>
    <w:rsid w:val="00381EE4"/>
    <w:rsid w:val="00382410"/>
    <w:rsid w:val="00382735"/>
    <w:rsid w:val="003829AE"/>
    <w:rsid w:val="00382E06"/>
    <w:rsid w:val="003834B9"/>
    <w:rsid w:val="00383CAA"/>
    <w:rsid w:val="00383E56"/>
    <w:rsid w:val="0038405E"/>
    <w:rsid w:val="0038409E"/>
    <w:rsid w:val="0038420C"/>
    <w:rsid w:val="00384474"/>
    <w:rsid w:val="00384517"/>
    <w:rsid w:val="003847B0"/>
    <w:rsid w:val="00385031"/>
    <w:rsid w:val="003853D2"/>
    <w:rsid w:val="003857AC"/>
    <w:rsid w:val="00385EE1"/>
    <w:rsid w:val="00386840"/>
    <w:rsid w:val="00386889"/>
    <w:rsid w:val="003869AC"/>
    <w:rsid w:val="00386A5A"/>
    <w:rsid w:val="00386D7D"/>
    <w:rsid w:val="00386FF4"/>
    <w:rsid w:val="003872CB"/>
    <w:rsid w:val="003873AD"/>
    <w:rsid w:val="00387483"/>
    <w:rsid w:val="00387634"/>
    <w:rsid w:val="0038777F"/>
    <w:rsid w:val="003909A8"/>
    <w:rsid w:val="00391271"/>
    <w:rsid w:val="00391486"/>
    <w:rsid w:val="00391A3C"/>
    <w:rsid w:val="0039239A"/>
    <w:rsid w:val="0039281C"/>
    <w:rsid w:val="003938C3"/>
    <w:rsid w:val="00393DDC"/>
    <w:rsid w:val="003941F9"/>
    <w:rsid w:val="003945EB"/>
    <w:rsid w:val="00394E62"/>
    <w:rsid w:val="00395300"/>
    <w:rsid w:val="00395527"/>
    <w:rsid w:val="003960A3"/>
    <w:rsid w:val="00396112"/>
    <w:rsid w:val="003966CC"/>
    <w:rsid w:val="00396A82"/>
    <w:rsid w:val="00396EC0"/>
    <w:rsid w:val="0039792C"/>
    <w:rsid w:val="00397C98"/>
    <w:rsid w:val="003A0073"/>
    <w:rsid w:val="003A0348"/>
    <w:rsid w:val="003A06EE"/>
    <w:rsid w:val="003A094B"/>
    <w:rsid w:val="003A10AD"/>
    <w:rsid w:val="003A12D0"/>
    <w:rsid w:val="003A155B"/>
    <w:rsid w:val="003A1C0F"/>
    <w:rsid w:val="003A208B"/>
    <w:rsid w:val="003A2A57"/>
    <w:rsid w:val="003A2C7F"/>
    <w:rsid w:val="003A32C3"/>
    <w:rsid w:val="003A330D"/>
    <w:rsid w:val="003A3BC7"/>
    <w:rsid w:val="003A3C97"/>
    <w:rsid w:val="003A3D96"/>
    <w:rsid w:val="003A3E86"/>
    <w:rsid w:val="003A3FCB"/>
    <w:rsid w:val="003A406F"/>
    <w:rsid w:val="003A40AF"/>
    <w:rsid w:val="003A428A"/>
    <w:rsid w:val="003A4C88"/>
    <w:rsid w:val="003A50B7"/>
    <w:rsid w:val="003A5524"/>
    <w:rsid w:val="003A57E8"/>
    <w:rsid w:val="003A5C16"/>
    <w:rsid w:val="003A5E39"/>
    <w:rsid w:val="003A5F40"/>
    <w:rsid w:val="003A6764"/>
    <w:rsid w:val="003A6AE8"/>
    <w:rsid w:val="003A7019"/>
    <w:rsid w:val="003A7441"/>
    <w:rsid w:val="003A7642"/>
    <w:rsid w:val="003A764A"/>
    <w:rsid w:val="003A76EC"/>
    <w:rsid w:val="003A78EB"/>
    <w:rsid w:val="003A7A0D"/>
    <w:rsid w:val="003A7A3C"/>
    <w:rsid w:val="003A7C25"/>
    <w:rsid w:val="003B020D"/>
    <w:rsid w:val="003B0709"/>
    <w:rsid w:val="003B07FF"/>
    <w:rsid w:val="003B11E8"/>
    <w:rsid w:val="003B17A2"/>
    <w:rsid w:val="003B1D9B"/>
    <w:rsid w:val="003B1E58"/>
    <w:rsid w:val="003B1FF3"/>
    <w:rsid w:val="003B2226"/>
    <w:rsid w:val="003B2320"/>
    <w:rsid w:val="003B23F8"/>
    <w:rsid w:val="003B25E3"/>
    <w:rsid w:val="003B2815"/>
    <w:rsid w:val="003B30B0"/>
    <w:rsid w:val="003B3204"/>
    <w:rsid w:val="003B34E9"/>
    <w:rsid w:val="003B3E01"/>
    <w:rsid w:val="003B4907"/>
    <w:rsid w:val="003B4EE4"/>
    <w:rsid w:val="003B4EE9"/>
    <w:rsid w:val="003B5AEA"/>
    <w:rsid w:val="003B61CD"/>
    <w:rsid w:val="003B63BB"/>
    <w:rsid w:val="003B6D6A"/>
    <w:rsid w:val="003B7104"/>
    <w:rsid w:val="003B7389"/>
    <w:rsid w:val="003B7445"/>
    <w:rsid w:val="003B7724"/>
    <w:rsid w:val="003B776D"/>
    <w:rsid w:val="003B7D67"/>
    <w:rsid w:val="003C05A6"/>
    <w:rsid w:val="003C0AA7"/>
    <w:rsid w:val="003C0E81"/>
    <w:rsid w:val="003C0EEC"/>
    <w:rsid w:val="003C0EF1"/>
    <w:rsid w:val="003C11E5"/>
    <w:rsid w:val="003C12AC"/>
    <w:rsid w:val="003C16EA"/>
    <w:rsid w:val="003C174B"/>
    <w:rsid w:val="003C19B6"/>
    <w:rsid w:val="003C1B39"/>
    <w:rsid w:val="003C1E82"/>
    <w:rsid w:val="003C23AC"/>
    <w:rsid w:val="003C28AE"/>
    <w:rsid w:val="003C28B1"/>
    <w:rsid w:val="003C2FC3"/>
    <w:rsid w:val="003C3A64"/>
    <w:rsid w:val="003C3A76"/>
    <w:rsid w:val="003C3D7C"/>
    <w:rsid w:val="003C3F02"/>
    <w:rsid w:val="003C3FE9"/>
    <w:rsid w:val="003C4381"/>
    <w:rsid w:val="003C4991"/>
    <w:rsid w:val="003C4C05"/>
    <w:rsid w:val="003C4E3E"/>
    <w:rsid w:val="003C4F72"/>
    <w:rsid w:val="003C54C3"/>
    <w:rsid w:val="003C5BCE"/>
    <w:rsid w:val="003C5DFF"/>
    <w:rsid w:val="003C6050"/>
    <w:rsid w:val="003C6288"/>
    <w:rsid w:val="003C6889"/>
    <w:rsid w:val="003C6B31"/>
    <w:rsid w:val="003C6FA5"/>
    <w:rsid w:val="003C746B"/>
    <w:rsid w:val="003C7BDB"/>
    <w:rsid w:val="003C7EAC"/>
    <w:rsid w:val="003D0141"/>
    <w:rsid w:val="003D0262"/>
    <w:rsid w:val="003D0BE1"/>
    <w:rsid w:val="003D0DDA"/>
    <w:rsid w:val="003D1252"/>
    <w:rsid w:val="003D1895"/>
    <w:rsid w:val="003D1A9A"/>
    <w:rsid w:val="003D1B48"/>
    <w:rsid w:val="003D25BD"/>
    <w:rsid w:val="003D28D0"/>
    <w:rsid w:val="003D2960"/>
    <w:rsid w:val="003D29EC"/>
    <w:rsid w:val="003D29FB"/>
    <w:rsid w:val="003D2A70"/>
    <w:rsid w:val="003D2BC2"/>
    <w:rsid w:val="003D2BC6"/>
    <w:rsid w:val="003D447E"/>
    <w:rsid w:val="003D51B5"/>
    <w:rsid w:val="003D51C8"/>
    <w:rsid w:val="003D52AA"/>
    <w:rsid w:val="003D5414"/>
    <w:rsid w:val="003D553E"/>
    <w:rsid w:val="003D556B"/>
    <w:rsid w:val="003D5891"/>
    <w:rsid w:val="003D593D"/>
    <w:rsid w:val="003D6130"/>
    <w:rsid w:val="003D6161"/>
    <w:rsid w:val="003D61BB"/>
    <w:rsid w:val="003D626C"/>
    <w:rsid w:val="003D66ED"/>
    <w:rsid w:val="003D6BBE"/>
    <w:rsid w:val="003D6C80"/>
    <w:rsid w:val="003D775A"/>
    <w:rsid w:val="003D778B"/>
    <w:rsid w:val="003D7AC5"/>
    <w:rsid w:val="003D7B72"/>
    <w:rsid w:val="003D7E9F"/>
    <w:rsid w:val="003D7EFE"/>
    <w:rsid w:val="003E009F"/>
    <w:rsid w:val="003E0173"/>
    <w:rsid w:val="003E0D33"/>
    <w:rsid w:val="003E1365"/>
    <w:rsid w:val="003E1D2F"/>
    <w:rsid w:val="003E1EA0"/>
    <w:rsid w:val="003E25AE"/>
    <w:rsid w:val="003E2AEB"/>
    <w:rsid w:val="003E2B44"/>
    <w:rsid w:val="003E2BEF"/>
    <w:rsid w:val="003E3651"/>
    <w:rsid w:val="003E3894"/>
    <w:rsid w:val="003E466F"/>
    <w:rsid w:val="003E4C23"/>
    <w:rsid w:val="003E4EB0"/>
    <w:rsid w:val="003E4F94"/>
    <w:rsid w:val="003E5184"/>
    <w:rsid w:val="003E5C26"/>
    <w:rsid w:val="003E5F07"/>
    <w:rsid w:val="003E66C3"/>
    <w:rsid w:val="003E6E1F"/>
    <w:rsid w:val="003E7014"/>
    <w:rsid w:val="003E7017"/>
    <w:rsid w:val="003E78C5"/>
    <w:rsid w:val="003E7C5B"/>
    <w:rsid w:val="003F01AE"/>
    <w:rsid w:val="003F08CE"/>
    <w:rsid w:val="003F0D1C"/>
    <w:rsid w:val="003F1406"/>
    <w:rsid w:val="003F1608"/>
    <w:rsid w:val="003F1A69"/>
    <w:rsid w:val="003F259D"/>
    <w:rsid w:val="003F2DE3"/>
    <w:rsid w:val="003F3218"/>
    <w:rsid w:val="003F34A5"/>
    <w:rsid w:val="003F3EE9"/>
    <w:rsid w:val="003F402B"/>
    <w:rsid w:val="003F41B6"/>
    <w:rsid w:val="003F541F"/>
    <w:rsid w:val="003F5D86"/>
    <w:rsid w:val="003F5FF2"/>
    <w:rsid w:val="003F6215"/>
    <w:rsid w:val="003F6613"/>
    <w:rsid w:val="003F69A0"/>
    <w:rsid w:val="003F6C5D"/>
    <w:rsid w:val="003F6D27"/>
    <w:rsid w:val="003F706F"/>
    <w:rsid w:val="003F751C"/>
    <w:rsid w:val="003F76B7"/>
    <w:rsid w:val="003F7A35"/>
    <w:rsid w:val="003F7BF2"/>
    <w:rsid w:val="00400210"/>
    <w:rsid w:val="0040025E"/>
    <w:rsid w:val="004002AD"/>
    <w:rsid w:val="00400326"/>
    <w:rsid w:val="0040095F"/>
    <w:rsid w:val="00400CC9"/>
    <w:rsid w:val="00400DBA"/>
    <w:rsid w:val="004010DD"/>
    <w:rsid w:val="00401150"/>
    <w:rsid w:val="0040122A"/>
    <w:rsid w:val="00401280"/>
    <w:rsid w:val="004024AC"/>
    <w:rsid w:val="00402BA2"/>
    <w:rsid w:val="00402C51"/>
    <w:rsid w:val="00402E35"/>
    <w:rsid w:val="00403E51"/>
    <w:rsid w:val="004040ED"/>
    <w:rsid w:val="0040414F"/>
    <w:rsid w:val="004047C5"/>
    <w:rsid w:val="00404E37"/>
    <w:rsid w:val="00404E5B"/>
    <w:rsid w:val="004052A3"/>
    <w:rsid w:val="00405BE3"/>
    <w:rsid w:val="00405D0D"/>
    <w:rsid w:val="00405FB6"/>
    <w:rsid w:val="00406404"/>
    <w:rsid w:val="00407CAB"/>
    <w:rsid w:val="00407FF4"/>
    <w:rsid w:val="0041051B"/>
    <w:rsid w:val="00410561"/>
    <w:rsid w:val="00410D9C"/>
    <w:rsid w:val="00411607"/>
    <w:rsid w:val="0041173C"/>
    <w:rsid w:val="0041190E"/>
    <w:rsid w:val="00411969"/>
    <w:rsid w:val="00411D63"/>
    <w:rsid w:val="00411E28"/>
    <w:rsid w:val="004124AF"/>
    <w:rsid w:val="0041256C"/>
    <w:rsid w:val="00412D79"/>
    <w:rsid w:val="0041311B"/>
    <w:rsid w:val="0041330E"/>
    <w:rsid w:val="00413894"/>
    <w:rsid w:val="00414457"/>
    <w:rsid w:val="00414A35"/>
    <w:rsid w:val="00415129"/>
    <w:rsid w:val="00415486"/>
    <w:rsid w:val="00415845"/>
    <w:rsid w:val="00415849"/>
    <w:rsid w:val="00415B0E"/>
    <w:rsid w:val="0041663E"/>
    <w:rsid w:val="00416F4D"/>
    <w:rsid w:val="00417B3B"/>
    <w:rsid w:val="004200C5"/>
    <w:rsid w:val="004204F4"/>
    <w:rsid w:val="0042074A"/>
    <w:rsid w:val="00420F3B"/>
    <w:rsid w:val="004210A4"/>
    <w:rsid w:val="004210E4"/>
    <w:rsid w:val="004211EA"/>
    <w:rsid w:val="00422065"/>
    <w:rsid w:val="00422988"/>
    <w:rsid w:val="00422E3C"/>
    <w:rsid w:val="00422F6A"/>
    <w:rsid w:val="004234F5"/>
    <w:rsid w:val="004236F9"/>
    <w:rsid w:val="00423BC1"/>
    <w:rsid w:val="00423BC7"/>
    <w:rsid w:val="00424553"/>
    <w:rsid w:val="0042483A"/>
    <w:rsid w:val="00424C44"/>
    <w:rsid w:val="00424CA5"/>
    <w:rsid w:val="00424D67"/>
    <w:rsid w:val="00424D6D"/>
    <w:rsid w:val="00425261"/>
    <w:rsid w:val="00425AB8"/>
    <w:rsid w:val="0042604C"/>
    <w:rsid w:val="004264E3"/>
    <w:rsid w:val="004265AA"/>
    <w:rsid w:val="0042693D"/>
    <w:rsid w:val="00427B5F"/>
    <w:rsid w:val="004305F4"/>
    <w:rsid w:val="0043091E"/>
    <w:rsid w:val="00431244"/>
    <w:rsid w:val="00431797"/>
    <w:rsid w:val="00431B60"/>
    <w:rsid w:val="00431F82"/>
    <w:rsid w:val="00432205"/>
    <w:rsid w:val="00432682"/>
    <w:rsid w:val="004329BF"/>
    <w:rsid w:val="00432E6F"/>
    <w:rsid w:val="00433191"/>
    <w:rsid w:val="004332F3"/>
    <w:rsid w:val="00433319"/>
    <w:rsid w:val="004338A8"/>
    <w:rsid w:val="00434935"/>
    <w:rsid w:val="00434B3B"/>
    <w:rsid w:val="004356CB"/>
    <w:rsid w:val="0043590C"/>
    <w:rsid w:val="00435AE9"/>
    <w:rsid w:val="00435F97"/>
    <w:rsid w:val="00436112"/>
    <w:rsid w:val="00436193"/>
    <w:rsid w:val="00436696"/>
    <w:rsid w:val="0043681C"/>
    <w:rsid w:val="004369AA"/>
    <w:rsid w:val="00436A1C"/>
    <w:rsid w:val="00436DE0"/>
    <w:rsid w:val="0043704F"/>
    <w:rsid w:val="004373F5"/>
    <w:rsid w:val="0043799E"/>
    <w:rsid w:val="00437CC5"/>
    <w:rsid w:val="00437D89"/>
    <w:rsid w:val="00437E20"/>
    <w:rsid w:val="00437E23"/>
    <w:rsid w:val="0044000E"/>
    <w:rsid w:val="004402BE"/>
    <w:rsid w:val="00440B9B"/>
    <w:rsid w:val="00440BED"/>
    <w:rsid w:val="00440F00"/>
    <w:rsid w:val="00440F6E"/>
    <w:rsid w:val="00441427"/>
    <w:rsid w:val="00441702"/>
    <w:rsid w:val="004418D0"/>
    <w:rsid w:val="00441A8D"/>
    <w:rsid w:val="00441E74"/>
    <w:rsid w:val="00441EB2"/>
    <w:rsid w:val="00442282"/>
    <w:rsid w:val="004424E2"/>
    <w:rsid w:val="00442A24"/>
    <w:rsid w:val="00442A9F"/>
    <w:rsid w:val="00443028"/>
    <w:rsid w:val="0044332B"/>
    <w:rsid w:val="004434A4"/>
    <w:rsid w:val="00443D46"/>
    <w:rsid w:val="00443D59"/>
    <w:rsid w:val="00443EA3"/>
    <w:rsid w:val="004441F8"/>
    <w:rsid w:val="00444508"/>
    <w:rsid w:val="00444716"/>
    <w:rsid w:val="004456B9"/>
    <w:rsid w:val="00445C83"/>
    <w:rsid w:val="00445D38"/>
    <w:rsid w:val="004460D1"/>
    <w:rsid w:val="00446C67"/>
    <w:rsid w:val="0044734B"/>
    <w:rsid w:val="00447802"/>
    <w:rsid w:val="00447923"/>
    <w:rsid w:val="00447C22"/>
    <w:rsid w:val="00450148"/>
    <w:rsid w:val="00450399"/>
    <w:rsid w:val="00450678"/>
    <w:rsid w:val="00450C17"/>
    <w:rsid w:val="0045102B"/>
    <w:rsid w:val="00451251"/>
    <w:rsid w:val="004516E9"/>
    <w:rsid w:val="00451847"/>
    <w:rsid w:val="00451907"/>
    <w:rsid w:val="004520C4"/>
    <w:rsid w:val="0045265A"/>
    <w:rsid w:val="00452730"/>
    <w:rsid w:val="00452E20"/>
    <w:rsid w:val="00452F92"/>
    <w:rsid w:val="0045309E"/>
    <w:rsid w:val="00453410"/>
    <w:rsid w:val="004539F0"/>
    <w:rsid w:val="00453E34"/>
    <w:rsid w:val="00454627"/>
    <w:rsid w:val="004548A4"/>
    <w:rsid w:val="004549AE"/>
    <w:rsid w:val="00454A29"/>
    <w:rsid w:val="00454BAA"/>
    <w:rsid w:val="00455057"/>
    <w:rsid w:val="00455156"/>
    <w:rsid w:val="00455A3D"/>
    <w:rsid w:val="00455AD4"/>
    <w:rsid w:val="00455B69"/>
    <w:rsid w:val="00455E4E"/>
    <w:rsid w:val="0045610A"/>
    <w:rsid w:val="00456149"/>
    <w:rsid w:val="00456868"/>
    <w:rsid w:val="00457111"/>
    <w:rsid w:val="004573AE"/>
    <w:rsid w:val="00457D30"/>
    <w:rsid w:val="00457D3A"/>
    <w:rsid w:val="00457D69"/>
    <w:rsid w:val="00457DBB"/>
    <w:rsid w:val="00457E17"/>
    <w:rsid w:val="00457E94"/>
    <w:rsid w:val="00457F42"/>
    <w:rsid w:val="00460263"/>
    <w:rsid w:val="004604CA"/>
    <w:rsid w:val="00460E33"/>
    <w:rsid w:val="004610C5"/>
    <w:rsid w:val="0046166E"/>
    <w:rsid w:val="004617A6"/>
    <w:rsid w:val="00461A61"/>
    <w:rsid w:val="00461AC7"/>
    <w:rsid w:val="00461FB6"/>
    <w:rsid w:val="0046213A"/>
    <w:rsid w:val="004622CB"/>
    <w:rsid w:val="004622E3"/>
    <w:rsid w:val="004623ED"/>
    <w:rsid w:val="00462856"/>
    <w:rsid w:val="00462877"/>
    <w:rsid w:val="00462AB6"/>
    <w:rsid w:val="00462E02"/>
    <w:rsid w:val="004632C3"/>
    <w:rsid w:val="004634C5"/>
    <w:rsid w:val="004635A6"/>
    <w:rsid w:val="00463A17"/>
    <w:rsid w:val="00463C4E"/>
    <w:rsid w:val="004641A2"/>
    <w:rsid w:val="00464634"/>
    <w:rsid w:val="00464871"/>
    <w:rsid w:val="00464931"/>
    <w:rsid w:val="00464E2B"/>
    <w:rsid w:val="004651A3"/>
    <w:rsid w:val="0046589C"/>
    <w:rsid w:val="00465907"/>
    <w:rsid w:val="00465B73"/>
    <w:rsid w:val="0046680F"/>
    <w:rsid w:val="00466A9C"/>
    <w:rsid w:val="004670F6"/>
    <w:rsid w:val="0046727C"/>
    <w:rsid w:val="00467284"/>
    <w:rsid w:val="004672ED"/>
    <w:rsid w:val="00467CB1"/>
    <w:rsid w:val="00467D5C"/>
    <w:rsid w:val="00467DA3"/>
    <w:rsid w:val="00467DD8"/>
    <w:rsid w:val="00467FDD"/>
    <w:rsid w:val="00470B89"/>
    <w:rsid w:val="00470ED7"/>
    <w:rsid w:val="00470F24"/>
    <w:rsid w:val="00470FAA"/>
    <w:rsid w:val="00470FBD"/>
    <w:rsid w:val="00471549"/>
    <w:rsid w:val="00471CFE"/>
    <w:rsid w:val="00471FC6"/>
    <w:rsid w:val="004724E7"/>
    <w:rsid w:val="004727C3"/>
    <w:rsid w:val="0047280B"/>
    <w:rsid w:val="00472A57"/>
    <w:rsid w:val="00472F2F"/>
    <w:rsid w:val="00473169"/>
    <w:rsid w:val="004736C0"/>
    <w:rsid w:val="00473BE4"/>
    <w:rsid w:val="0047407F"/>
    <w:rsid w:val="00474431"/>
    <w:rsid w:val="004749A6"/>
    <w:rsid w:val="00474B5B"/>
    <w:rsid w:val="00474CBC"/>
    <w:rsid w:val="0047505C"/>
    <w:rsid w:val="004752C1"/>
    <w:rsid w:val="004752FF"/>
    <w:rsid w:val="004756FE"/>
    <w:rsid w:val="00475A76"/>
    <w:rsid w:val="00475C34"/>
    <w:rsid w:val="00475DAD"/>
    <w:rsid w:val="00475EE2"/>
    <w:rsid w:val="00476E76"/>
    <w:rsid w:val="00477006"/>
    <w:rsid w:val="0047760A"/>
    <w:rsid w:val="0047779D"/>
    <w:rsid w:val="00477D43"/>
    <w:rsid w:val="00477E6E"/>
    <w:rsid w:val="00480164"/>
    <w:rsid w:val="00480EE2"/>
    <w:rsid w:val="00481445"/>
    <w:rsid w:val="00481840"/>
    <w:rsid w:val="0048193D"/>
    <w:rsid w:val="00481B90"/>
    <w:rsid w:val="00481CAC"/>
    <w:rsid w:val="00481DC0"/>
    <w:rsid w:val="00482CB6"/>
    <w:rsid w:val="00482DCF"/>
    <w:rsid w:val="00482DE5"/>
    <w:rsid w:val="00482F07"/>
    <w:rsid w:val="00483063"/>
    <w:rsid w:val="00483725"/>
    <w:rsid w:val="00483FD6"/>
    <w:rsid w:val="0048437E"/>
    <w:rsid w:val="0048464A"/>
    <w:rsid w:val="0048479C"/>
    <w:rsid w:val="0048487C"/>
    <w:rsid w:val="00484D42"/>
    <w:rsid w:val="00484E9B"/>
    <w:rsid w:val="004851ED"/>
    <w:rsid w:val="004854D3"/>
    <w:rsid w:val="00485A32"/>
    <w:rsid w:val="00485AB9"/>
    <w:rsid w:val="00485E27"/>
    <w:rsid w:val="004863D4"/>
    <w:rsid w:val="004866AB"/>
    <w:rsid w:val="00487310"/>
    <w:rsid w:val="00487522"/>
    <w:rsid w:val="0048754A"/>
    <w:rsid w:val="004875F5"/>
    <w:rsid w:val="004877E6"/>
    <w:rsid w:val="004879D2"/>
    <w:rsid w:val="00487C4D"/>
    <w:rsid w:val="00487DED"/>
    <w:rsid w:val="004903D5"/>
    <w:rsid w:val="00490A69"/>
    <w:rsid w:val="00490B49"/>
    <w:rsid w:val="00490C04"/>
    <w:rsid w:val="00490E87"/>
    <w:rsid w:val="004911A7"/>
    <w:rsid w:val="00491534"/>
    <w:rsid w:val="00491A8D"/>
    <w:rsid w:val="00491B55"/>
    <w:rsid w:val="00491BDD"/>
    <w:rsid w:val="004924CC"/>
    <w:rsid w:val="00492678"/>
    <w:rsid w:val="00492861"/>
    <w:rsid w:val="00492878"/>
    <w:rsid w:val="00493425"/>
    <w:rsid w:val="0049406E"/>
    <w:rsid w:val="004941F7"/>
    <w:rsid w:val="0049485A"/>
    <w:rsid w:val="004949A0"/>
    <w:rsid w:val="00494C18"/>
    <w:rsid w:val="00494E5D"/>
    <w:rsid w:val="00494FC1"/>
    <w:rsid w:val="00495803"/>
    <w:rsid w:val="00495CAC"/>
    <w:rsid w:val="00495F12"/>
    <w:rsid w:val="004967DA"/>
    <w:rsid w:val="004968DA"/>
    <w:rsid w:val="00496CB5"/>
    <w:rsid w:val="00496E29"/>
    <w:rsid w:val="00497943"/>
    <w:rsid w:val="00497EB5"/>
    <w:rsid w:val="00497F81"/>
    <w:rsid w:val="004A02B8"/>
    <w:rsid w:val="004A02FE"/>
    <w:rsid w:val="004A07D4"/>
    <w:rsid w:val="004A08A9"/>
    <w:rsid w:val="004A0BBA"/>
    <w:rsid w:val="004A0D52"/>
    <w:rsid w:val="004A1194"/>
    <w:rsid w:val="004A1239"/>
    <w:rsid w:val="004A1449"/>
    <w:rsid w:val="004A16EB"/>
    <w:rsid w:val="004A1CFF"/>
    <w:rsid w:val="004A1DB9"/>
    <w:rsid w:val="004A1E78"/>
    <w:rsid w:val="004A1EB2"/>
    <w:rsid w:val="004A1EE0"/>
    <w:rsid w:val="004A1EF4"/>
    <w:rsid w:val="004A1FEF"/>
    <w:rsid w:val="004A24BD"/>
    <w:rsid w:val="004A2678"/>
    <w:rsid w:val="004A2B22"/>
    <w:rsid w:val="004A2F78"/>
    <w:rsid w:val="004A300D"/>
    <w:rsid w:val="004A309F"/>
    <w:rsid w:val="004A3811"/>
    <w:rsid w:val="004A3B3F"/>
    <w:rsid w:val="004A3B9A"/>
    <w:rsid w:val="004A3F4C"/>
    <w:rsid w:val="004A43EF"/>
    <w:rsid w:val="004A4413"/>
    <w:rsid w:val="004A46C5"/>
    <w:rsid w:val="004A51DF"/>
    <w:rsid w:val="004A520B"/>
    <w:rsid w:val="004A5818"/>
    <w:rsid w:val="004A6A7F"/>
    <w:rsid w:val="004A6D49"/>
    <w:rsid w:val="004A74FD"/>
    <w:rsid w:val="004A761F"/>
    <w:rsid w:val="004A790D"/>
    <w:rsid w:val="004A7913"/>
    <w:rsid w:val="004A7C17"/>
    <w:rsid w:val="004A7E14"/>
    <w:rsid w:val="004A7E23"/>
    <w:rsid w:val="004A7F69"/>
    <w:rsid w:val="004A7F86"/>
    <w:rsid w:val="004B0290"/>
    <w:rsid w:val="004B04D0"/>
    <w:rsid w:val="004B0951"/>
    <w:rsid w:val="004B0CD1"/>
    <w:rsid w:val="004B0D18"/>
    <w:rsid w:val="004B0ED2"/>
    <w:rsid w:val="004B0F41"/>
    <w:rsid w:val="004B0F75"/>
    <w:rsid w:val="004B1465"/>
    <w:rsid w:val="004B16E1"/>
    <w:rsid w:val="004B1AEB"/>
    <w:rsid w:val="004B20B4"/>
    <w:rsid w:val="004B232C"/>
    <w:rsid w:val="004B258D"/>
    <w:rsid w:val="004B2FEC"/>
    <w:rsid w:val="004B3083"/>
    <w:rsid w:val="004B3196"/>
    <w:rsid w:val="004B3264"/>
    <w:rsid w:val="004B3352"/>
    <w:rsid w:val="004B3C3C"/>
    <w:rsid w:val="004B41B0"/>
    <w:rsid w:val="004B4460"/>
    <w:rsid w:val="004B46D4"/>
    <w:rsid w:val="004B48C3"/>
    <w:rsid w:val="004B4ABF"/>
    <w:rsid w:val="004B50B0"/>
    <w:rsid w:val="004B5A74"/>
    <w:rsid w:val="004B5C1D"/>
    <w:rsid w:val="004B65F8"/>
    <w:rsid w:val="004B6947"/>
    <w:rsid w:val="004B6AA4"/>
    <w:rsid w:val="004B718D"/>
    <w:rsid w:val="004B7321"/>
    <w:rsid w:val="004B73EA"/>
    <w:rsid w:val="004B75EC"/>
    <w:rsid w:val="004B7CE1"/>
    <w:rsid w:val="004B7F1F"/>
    <w:rsid w:val="004B7F41"/>
    <w:rsid w:val="004C0C1A"/>
    <w:rsid w:val="004C0DD4"/>
    <w:rsid w:val="004C0EFB"/>
    <w:rsid w:val="004C0F95"/>
    <w:rsid w:val="004C0FDF"/>
    <w:rsid w:val="004C110A"/>
    <w:rsid w:val="004C11D5"/>
    <w:rsid w:val="004C130C"/>
    <w:rsid w:val="004C149B"/>
    <w:rsid w:val="004C1637"/>
    <w:rsid w:val="004C1835"/>
    <w:rsid w:val="004C1E4E"/>
    <w:rsid w:val="004C204F"/>
    <w:rsid w:val="004C2DAB"/>
    <w:rsid w:val="004C2EC3"/>
    <w:rsid w:val="004C3685"/>
    <w:rsid w:val="004C3D53"/>
    <w:rsid w:val="004C4C38"/>
    <w:rsid w:val="004C4ED8"/>
    <w:rsid w:val="004C5385"/>
    <w:rsid w:val="004C568C"/>
    <w:rsid w:val="004C56F6"/>
    <w:rsid w:val="004C5BE1"/>
    <w:rsid w:val="004C5D70"/>
    <w:rsid w:val="004C5E29"/>
    <w:rsid w:val="004C5E69"/>
    <w:rsid w:val="004C612C"/>
    <w:rsid w:val="004C6A64"/>
    <w:rsid w:val="004C6AF5"/>
    <w:rsid w:val="004C6EE9"/>
    <w:rsid w:val="004C7082"/>
    <w:rsid w:val="004C7455"/>
    <w:rsid w:val="004C74FF"/>
    <w:rsid w:val="004C7985"/>
    <w:rsid w:val="004C7B6C"/>
    <w:rsid w:val="004C7CEB"/>
    <w:rsid w:val="004C7E69"/>
    <w:rsid w:val="004D02D6"/>
    <w:rsid w:val="004D053A"/>
    <w:rsid w:val="004D17A0"/>
    <w:rsid w:val="004D2356"/>
    <w:rsid w:val="004D23C4"/>
    <w:rsid w:val="004D2B5E"/>
    <w:rsid w:val="004D2C22"/>
    <w:rsid w:val="004D31C4"/>
    <w:rsid w:val="004D3289"/>
    <w:rsid w:val="004D34AE"/>
    <w:rsid w:val="004D3878"/>
    <w:rsid w:val="004D3A08"/>
    <w:rsid w:val="004D3C99"/>
    <w:rsid w:val="004D44F5"/>
    <w:rsid w:val="004D461F"/>
    <w:rsid w:val="004D48FB"/>
    <w:rsid w:val="004D4ECC"/>
    <w:rsid w:val="004D4ECD"/>
    <w:rsid w:val="004D59AA"/>
    <w:rsid w:val="004D6AA5"/>
    <w:rsid w:val="004D6BA1"/>
    <w:rsid w:val="004D6F3A"/>
    <w:rsid w:val="004D73A6"/>
    <w:rsid w:val="004D7635"/>
    <w:rsid w:val="004D7737"/>
    <w:rsid w:val="004D78B3"/>
    <w:rsid w:val="004E0328"/>
    <w:rsid w:val="004E0368"/>
    <w:rsid w:val="004E04E0"/>
    <w:rsid w:val="004E056A"/>
    <w:rsid w:val="004E0C72"/>
    <w:rsid w:val="004E0CF4"/>
    <w:rsid w:val="004E0DEB"/>
    <w:rsid w:val="004E0E7F"/>
    <w:rsid w:val="004E11E4"/>
    <w:rsid w:val="004E11ED"/>
    <w:rsid w:val="004E13AF"/>
    <w:rsid w:val="004E1478"/>
    <w:rsid w:val="004E15CC"/>
    <w:rsid w:val="004E1E9C"/>
    <w:rsid w:val="004E2336"/>
    <w:rsid w:val="004E24DF"/>
    <w:rsid w:val="004E262E"/>
    <w:rsid w:val="004E27B6"/>
    <w:rsid w:val="004E28A6"/>
    <w:rsid w:val="004E2C3E"/>
    <w:rsid w:val="004E3087"/>
    <w:rsid w:val="004E3468"/>
    <w:rsid w:val="004E34CD"/>
    <w:rsid w:val="004E3513"/>
    <w:rsid w:val="004E415F"/>
    <w:rsid w:val="004E4406"/>
    <w:rsid w:val="004E4610"/>
    <w:rsid w:val="004E4693"/>
    <w:rsid w:val="004E4703"/>
    <w:rsid w:val="004E4CA3"/>
    <w:rsid w:val="004E62E1"/>
    <w:rsid w:val="004E64C0"/>
    <w:rsid w:val="004E651B"/>
    <w:rsid w:val="004E66B4"/>
    <w:rsid w:val="004E6CF1"/>
    <w:rsid w:val="004E6ED4"/>
    <w:rsid w:val="004E7DCC"/>
    <w:rsid w:val="004E7ED5"/>
    <w:rsid w:val="004F00AA"/>
    <w:rsid w:val="004F0540"/>
    <w:rsid w:val="004F0667"/>
    <w:rsid w:val="004F068D"/>
    <w:rsid w:val="004F07C5"/>
    <w:rsid w:val="004F0D08"/>
    <w:rsid w:val="004F1265"/>
    <w:rsid w:val="004F1640"/>
    <w:rsid w:val="004F2174"/>
    <w:rsid w:val="004F23C6"/>
    <w:rsid w:val="004F2422"/>
    <w:rsid w:val="004F24F3"/>
    <w:rsid w:val="004F2B4C"/>
    <w:rsid w:val="004F2D29"/>
    <w:rsid w:val="004F2DA1"/>
    <w:rsid w:val="004F308A"/>
    <w:rsid w:val="004F33C4"/>
    <w:rsid w:val="004F37AA"/>
    <w:rsid w:val="004F3AE2"/>
    <w:rsid w:val="004F3C46"/>
    <w:rsid w:val="004F3CA3"/>
    <w:rsid w:val="004F3D5B"/>
    <w:rsid w:val="004F44FB"/>
    <w:rsid w:val="004F45AE"/>
    <w:rsid w:val="004F4913"/>
    <w:rsid w:val="004F4F50"/>
    <w:rsid w:val="004F4F6A"/>
    <w:rsid w:val="004F52A3"/>
    <w:rsid w:val="004F55EA"/>
    <w:rsid w:val="004F577E"/>
    <w:rsid w:val="004F58A6"/>
    <w:rsid w:val="004F5977"/>
    <w:rsid w:val="004F5C38"/>
    <w:rsid w:val="004F5E82"/>
    <w:rsid w:val="004F66E0"/>
    <w:rsid w:val="004F6DF2"/>
    <w:rsid w:val="004F707E"/>
    <w:rsid w:val="004F742D"/>
    <w:rsid w:val="004F7EA5"/>
    <w:rsid w:val="0050038A"/>
    <w:rsid w:val="005005B5"/>
    <w:rsid w:val="00500737"/>
    <w:rsid w:val="00500749"/>
    <w:rsid w:val="005008EE"/>
    <w:rsid w:val="00500BFE"/>
    <w:rsid w:val="00500D2E"/>
    <w:rsid w:val="00500E69"/>
    <w:rsid w:val="00501055"/>
    <w:rsid w:val="00501844"/>
    <w:rsid w:val="005019D0"/>
    <w:rsid w:val="00501E1F"/>
    <w:rsid w:val="005022E5"/>
    <w:rsid w:val="005023AA"/>
    <w:rsid w:val="00502B35"/>
    <w:rsid w:val="00502EF1"/>
    <w:rsid w:val="00502FC7"/>
    <w:rsid w:val="0050395E"/>
    <w:rsid w:val="005039A5"/>
    <w:rsid w:val="00503E10"/>
    <w:rsid w:val="00503F21"/>
    <w:rsid w:val="00503F99"/>
    <w:rsid w:val="00504067"/>
    <w:rsid w:val="005042A4"/>
    <w:rsid w:val="0050444D"/>
    <w:rsid w:val="00504B0C"/>
    <w:rsid w:val="00504D0F"/>
    <w:rsid w:val="00504ECB"/>
    <w:rsid w:val="00505037"/>
    <w:rsid w:val="00505614"/>
    <w:rsid w:val="00505A95"/>
    <w:rsid w:val="00505AD3"/>
    <w:rsid w:val="00505D79"/>
    <w:rsid w:val="0050626A"/>
    <w:rsid w:val="0050639B"/>
    <w:rsid w:val="0050658F"/>
    <w:rsid w:val="00506B7B"/>
    <w:rsid w:val="00506BE5"/>
    <w:rsid w:val="005079B8"/>
    <w:rsid w:val="00507BDC"/>
    <w:rsid w:val="00507EFD"/>
    <w:rsid w:val="00507FEC"/>
    <w:rsid w:val="0051047E"/>
    <w:rsid w:val="005116B6"/>
    <w:rsid w:val="0051175A"/>
    <w:rsid w:val="005120D1"/>
    <w:rsid w:val="00512130"/>
    <w:rsid w:val="00512395"/>
    <w:rsid w:val="0051273D"/>
    <w:rsid w:val="0051334A"/>
    <w:rsid w:val="00513B36"/>
    <w:rsid w:val="00513BC2"/>
    <w:rsid w:val="00513EFC"/>
    <w:rsid w:val="00514054"/>
    <w:rsid w:val="00514641"/>
    <w:rsid w:val="0051471C"/>
    <w:rsid w:val="00514DD7"/>
    <w:rsid w:val="00514FBB"/>
    <w:rsid w:val="0051586B"/>
    <w:rsid w:val="00515919"/>
    <w:rsid w:val="00516D30"/>
    <w:rsid w:val="00516DAC"/>
    <w:rsid w:val="0051735E"/>
    <w:rsid w:val="005174CD"/>
    <w:rsid w:val="0051751D"/>
    <w:rsid w:val="00517D74"/>
    <w:rsid w:val="00517EA2"/>
    <w:rsid w:val="005202A5"/>
    <w:rsid w:val="005206B8"/>
    <w:rsid w:val="00520859"/>
    <w:rsid w:val="00520EFD"/>
    <w:rsid w:val="00521745"/>
    <w:rsid w:val="0052195A"/>
    <w:rsid w:val="00521AA4"/>
    <w:rsid w:val="00521FC5"/>
    <w:rsid w:val="00522209"/>
    <w:rsid w:val="005224D2"/>
    <w:rsid w:val="005225D1"/>
    <w:rsid w:val="00522687"/>
    <w:rsid w:val="005228DF"/>
    <w:rsid w:val="00522C6B"/>
    <w:rsid w:val="00522DD6"/>
    <w:rsid w:val="005232F0"/>
    <w:rsid w:val="0052356A"/>
    <w:rsid w:val="00523635"/>
    <w:rsid w:val="00523694"/>
    <w:rsid w:val="00523896"/>
    <w:rsid w:val="005239F2"/>
    <w:rsid w:val="00523A7E"/>
    <w:rsid w:val="00523C96"/>
    <w:rsid w:val="00523EFA"/>
    <w:rsid w:val="00524E73"/>
    <w:rsid w:val="00524F52"/>
    <w:rsid w:val="00525344"/>
    <w:rsid w:val="0052537C"/>
    <w:rsid w:val="00525C44"/>
    <w:rsid w:val="00525F3C"/>
    <w:rsid w:val="00525F3F"/>
    <w:rsid w:val="00526151"/>
    <w:rsid w:val="005262C1"/>
    <w:rsid w:val="00526319"/>
    <w:rsid w:val="00526CD9"/>
    <w:rsid w:val="0052710B"/>
    <w:rsid w:val="00527250"/>
    <w:rsid w:val="0052738A"/>
    <w:rsid w:val="005274F3"/>
    <w:rsid w:val="005275FA"/>
    <w:rsid w:val="005277E5"/>
    <w:rsid w:val="00527A56"/>
    <w:rsid w:val="00527D37"/>
    <w:rsid w:val="005300F4"/>
    <w:rsid w:val="005302DB"/>
    <w:rsid w:val="005305D3"/>
    <w:rsid w:val="005306E7"/>
    <w:rsid w:val="005311B9"/>
    <w:rsid w:val="00531D67"/>
    <w:rsid w:val="005320A1"/>
    <w:rsid w:val="005321AB"/>
    <w:rsid w:val="005328BF"/>
    <w:rsid w:val="005328D3"/>
    <w:rsid w:val="00532D4B"/>
    <w:rsid w:val="00532DE5"/>
    <w:rsid w:val="00532E63"/>
    <w:rsid w:val="00532F03"/>
    <w:rsid w:val="00533880"/>
    <w:rsid w:val="0053395C"/>
    <w:rsid w:val="00533C56"/>
    <w:rsid w:val="00533D4A"/>
    <w:rsid w:val="00534A0F"/>
    <w:rsid w:val="00534B76"/>
    <w:rsid w:val="0053554D"/>
    <w:rsid w:val="0053576F"/>
    <w:rsid w:val="00535A88"/>
    <w:rsid w:val="00535B1A"/>
    <w:rsid w:val="00535BE1"/>
    <w:rsid w:val="00535E36"/>
    <w:rsid w:val="0053608D"/>
    <w:rsid w:val="005368BC"/>
    <w:rsid w:val="00536B1F"/>
    <w:rsid w:val="00536B91"/>
    <w:rsid w:val="00536BBE"/>
    <w:rsid w:val="00536DF0"/>
    <w:rsid w:val="0053722A"/>
    <w:rsid w:val="005375B7"/>
    <w:rsid w:val="00537C22"/>
    <w:rsid w:val="00537D35"/>
    <w:rsid w:val="0054032A"/>
    <w:rsid w:val="005403FA"/>
    <w:rsid w:val="0054073B"/>
    <w:rsid w:val="00540DC8"/>
    <w:rsid w:val="00541003"/>
    <w:rsid w:val="0054156F"/>
    <w:rsid w:val="00541701"/>
    <w:rsid w:val="00541750"/>
    <w:rsid w:val="00541894"/>
    <w:rsid w:val="00541937"/>
    <w:rsid w:val="00541B50"/>
    <w:rsid w:val="00541F21"/>
    <w:rsid w:val="00541FA2"/>
    <w:rsid w:val="0054220D"/>
    <w:rsid w:val="00542665"/>
    <w:rsid w:val="00542C42"/>
    <w:rsid w:val="00542D70"/>
    <w:rsid w:val="00542DAA"/>
    <w:rsid w:val="00543104"/>
    <w:rsid w:val="0054343D"/>
    <w:rsid w:val="00543924"/>
    <w:rsid w:val="00543943"/>
    <w:rsid w:val="00543AC5"/>
    <w:rsid w:val="00544460"/>
    <w:rsid w:val="0054465C"/>
    <w:rsid w:val="00545E0B"/>
    <w:rsid w:val="00545F68"/>
    <w:rsid w:val="005461CE"/>
    <w:rsid w:val="00546388"/>
    <w:rsid w:val="00546764"/>
    <w:rsid w:val="005469C9"/>
    <w:rsid w:val="005469EB"/>
    <w:rsid w:val="00547BA2"/>
    <w:rsid w:val="00547BB8"/>
    <w:rsid w:val="00547F4E"/>
    <w:rsid w:val="0055007A"/>
    <w:rsid w:val="00550817"/>
    <w:rsid w:val="00550BA5"/>
    <w:rsid w:val="00551193"/>
    <w:rsid w:val="0055188F"/>
    <w:rsid w:val="00551B14"/>
    <w:rsid w:val="00551E19"/>
    <w:rsid w:val="0055222D"/>
    <w:rsid w:val="00552D83"/>
    <w:rsid w:val="0055318E"/>
    <w:rsid w:val="00553608"/>
    <w:rsid w:val="005539E5"/>
    <w:rsid w:val="00553ADC"/>
    <w:rsid w:val="0055401F"/>
    <w:rsid w:val="005547EF"/>
    <w:rsid w:val="00554DDB"/>
    <w:rsid w:val="00555D1E"/>
    <w:rsid w:val="0055611D"/>
    <w:rsid w:val="005562E5"/>
    <w:rsid w:val="00556965"/>
    <w:rsid w:val="00557119"/>
    <w:rsid w:val="00557191"/>
    <w:rsid w:val="00557222"/>
    <w:rsid w:val="005579C4"/>
    <w:rsid w:val="00557DAF"/>
    <w:rsid w:val="005600E1"/>
    <w:rsid w:val="005608CC"/>
    <w:rsid w:val="00561303"/>
    <w:rsid w:val="0056140B"/>
    <w:rsid w:val="005614B8"/>
    <w:rsid w:val="005618CF"/>
    <w:rsid w:val="005619CE"/>
    <w:rsid w:val="00561B2A"/>
    <w:rsid w:val="00561EFB"/>
    <w:rsid w:val="00562153"/>
    <w:rsid w:val="00562339"/>
    <w:rsid w:val="005623A8"/>
    <w:rsid w:val="00562993"/>
    <w:rsid w:val="00562E31"/>
    <w:rsid w:val="00563AFE"/>
    <w:rsid w:val="00564137"/>
    <w:rsid w:val="005644AA"/>
    <w:rsid w:val="00564533"/>
    <w:rsid w:val="005646C0"/>
    <w:rsid w:val="00564834"/>
    <w:rsid w:val="00564ABC"/>
    <w:rsid w:val="00564D0C"/>
    <w:rsid w:val="005654E5"/>
    <w:rsid w:val="005655C0"/>
    <w:rsid w:val="0056574A"/>
    <w:rsid w:val="00565F06"/>
    <w:rsid w:val="0056626E"/>
    <w:rsid w:val="0056629F"/>
    <w:rsid w:val="00566B6D"/>
    <w:rsid w:val="00566BD4"/>
    <w:rsid w:val="00566DB0"/>
    <w:rsid w:val="00566FD3"/>
    <w:rsid w:val="005677C8"/>
    <w:rsid w:val="0056786F"/>
    <w:rsid w:val="00567920"/>
    <w:rsid w:val="00567F14"/>
    <w:rsid w:val="00570297"/>
    <w:rsid w:val="005705F9"/>
    <w:rsid w:val="00570C6F"/>
    <w:rsid w:val="0057103A"/>
    <w:rsid w:val="00571497"/>
    <w:rsid w:val="00571826"/>
    <w:rsid w:val="005718AD"/>
    <w:rsid w:val="00571AC0"/>
    <w:rsid w:val="00571EEC"/>
    <w:rsid w:val="005720CD"/>
    <w:rsid w:val="0057264E"/>
    <w:rsid w:val="00572872"/>
    <w:rsid w:val="00572BAE"/>
    <w:rsid w:val="00572CA9"/>
    <w:rsid w:val="00572CDB"/>
    <w:rsid w:val="00572D6C"/>
    <w:rsid w:val="0057352A"/>
    <w:rsid w:val="005736D5"/>
    <w:rsid w:val="00573818"/>
    <w:rsid w:val="00573BCB"/>
    <w:rsid w:val="00573D5A"/>
    <w:rsid w:val="00573DC5"/>
    <w:rsid w:val="00574351"/>
    <w:rsid w:val="00574CEF"/>
    <w:rsid w:val="005756A5"/>
    <w:rsid w:val="00576391"/>
    <w:rsid w:val="00576C95"/>
    <w:rsid w:val="00576EAE"/>
    <w:rsid w:val="00576FF8"/>
    <w:rsid w:val="00577049"/>
    <w:rsid w:val="0057717F"/>
    <w:rsid w:val="0057726C"/>
    <w:rsid w:val="005776FF"/>
    <w:rsid w:val="005778A7"/>
    <w:rsid w:val="00577CD9"/>
    <w:rsid w:val="00577D46"/>
    <w:rsid w:val="005802F0"/>
    <w:rsid w:val="0058036C"/>
    <w:rsid w:val="005803B7"/>
    <w:rsid w:val="00580AB2"/>
    <w:rsid w:val="00580BA7"/>
    <w:rsid w:val="00580D04"/>
    <w:rsid w:val="00580D5A"/>
    <w:rsid w:val="00580DF3"/>
    <w:rsid w:val="00580EAD"/>
    <w:rsid w:val="005811E8"/>
    <w:rsid w:val="005815F7"/>
    <w:rsid w:val="00581696"/>
    <w:rsid w:val="0058188A"/>
    <w:rsid w:val="00581937"/>
    <w:rsid w:val="005819E1"/>
    <w:rsid w:val="00581B92"/>
    <w:rsid w:val="00581EFB"/>
    <w:rsid w:val="00582186"/>
    <w:rsid w:val="005821F4"/>
    <w:rsid w:val="00582373"/>
    <w:rsid w:val="00582494"/>
    <w:rsid w:val="00582507"/>
    <w:rsid w:val="00582ECD"/>
    <w:rsid w:val="00582FA2"/>
    <w:rsid w:val="00583237"/>
    <w:rsid w:val="0058324C"/>
    <w:rsid w:val="00583606"/>
    <w:rsid w:val="00583823"/>
    <w:rsid w:val="0058391C"/>
    <w:rsid w:val="00583DBB"/>
    <w:rsid w:val="0058403A"/>
    <w:rsid w:val="00584843"/>
    <w:rsid w:val="00584C28"/>
    <w:rsid w:val="0058520C"/>
    <w:rsid w:val="00585532"/>
    <w:rsid w:val="005865D8"/>
    <w:rsid w:val="00586998"/>
    <w:rsid w:val="00586AE5"/>
    <w:rsid w:val="00586B9B"/>
    <w:rsid w:val="00586C5C"/>
    <w:rsid w:val="00587286"/>
    <w:rsid w:val="005873A2"/>
    <w:rsid w:val="00587665"/>
    <w:rsid w:val="00590A77"/>
    <w:rsid w:val="00590C15"/>
    <w:rsid w:val="00590C78"/>
    <w:rsid w:val="00590F7E"/>
    <w:rsid w:val="005913AF"/>
    <w:rsid w:val="005914B1"/>
    <w:rsid w:val="005915C1"/>
    <w:rsid w:val="00591674"/>
    <w:rsid w:val="00591A37"/>
    <w:rsid w:val="0059270D"/>
    <w:rsid w:val="005928F1"/>
    <w:rsid w:val="00592E90"/>
    <w:rsid w:val="0059326A"/>
    <w:rsid w:val="00593712"/>
    <w:rsid w:val="00593893"/>
    <w:rsid w:val="0059397A"/>
    <w:rsid w:val="0059411D"/>
    <w:rsid w:val="005941CD"/>
    <w:rsid w:val="0059468E"/>
    <w:rsid w:val="00594824"/>
    <w:rsid w:val="005948D8"/>
    <w:rsid w:val="00594E1A"/>
    <w:rsid w:val="00595648"/>
    <w:rsid w:val="00595AC3"/>
    <w:rsid w:val="00595EF3"/>
    <w:rsid w:val="00596066"/>
    <w:rsid w:val="0059677C"/>
    <w:rsid w:val="00596C42"/>
    <w:rsid w:val="00596D6D"/>
    <w:rsid w:val="00597437"/>
    <w:rsid w:val="00597BBD"/>
    <w:rsid w:val="005A0007"/>
    <w:rsid w:val="005A02FC"/>
    <w:rsid w:val="005A0321"/>
    <w:rsid w:val="005A054C"/>
    <w:rsid w:val="005A0BCE"/>
    <w:rsid w:val="005A1D42"/>
    <w:rsid w:val="005A2015"/>
    <w:rsid w:val="005A2175"/>
    <w:rsid w:val="005A23DA"/>
    <w:rsid w:val="005A24EB"/>
    <w:rsid w:val="005A25D4"/>
    <w:rsid w:val="005A267D"/>
    <w:rsid w:val="005A3111"/>
    <w:rsid w:val="005A3226"/>
    <w:rsid w:val="005A346A"/>
    <w:rsid w:val="005A349F"/>
    <w:rsid w:val="005A36CD"/>
    <w:rsid w:val="005A38EA"/>
    <w:rsid w:val="005A3F5B"/>
    <w:rsid w:val="005A41D8"/>
    <w:rsid w:val="005A43B7"/>
    <w:rsid w:val="005A442E"/>
    <w:rsid w:val="005A4456"/>
    <w:rsid w:val="005A465C"/>
    <w:rsid w:val="005A4978"/>
    <w:rsid w:val="005A4FF3"/>
    <w:rsid w:val="005A5336"/>
    <w:rsid w:val="005A53B4"/>
    <w:rsid w:val="005A57AD"/>
    <w:rsid w:val="005A59FA"/>
    <w:rsid w:val="005A6760"/>
    <w:rsid w:val="005A6A01"/>
    <w:rsid w:val="005A6A6F"/>
    <w:rsid w:val="005A6D9D"/>
    <w:rsid w:val="005A7010"/>
    <w:rsid w:val="005A70CC"/>
    <w:rsid w:val="005A721A"/>
    <w:rsid w:val="005A7FF2"/>
    <w:rsid w:val="005B01A9"/>
    <w:rsid w:val="005B04B1"/>
    <w:rsid w:val="005B07AB"/>
    <w:rsid w:val="005B0C2C"/>
    <w:rsid w:val="005B1704"/>
    <w:rsid w:val="005B189E"/>
    <w:rsid w:val="005B1C64"/>
    <w:rsid w:val="005B1E8D"/>
    <w:rsid w:val="005B2018"/>
    <w:rsid w:val="005B2266"/>
    <w:rsid w:val="005B2A1D"/>
    <w:rsid w:val="005B2C21"/>
    <w:rsid w:val="005B2C5C"/>
    <w:rsid w:val="005B33DD"/>
    <w:rsid w:val="005B3A4C"/>
    <w:rsid w:val="005B402E"/>
    <w:rsid w:val="005B424F"/>
    <w:rsid w:val="005B4ADD"/>
    <w:rsid w:val="005B4F8A"/>
    <w:rsid w:val="005B53C0"/>
    <w:rsid w:val="005B5893"/>
    <w:rsid w:val="005B5DD9"/>
    <w:rsid w:val="005B5ED4"/>
    <w:rsid w:val="005B61F9"/>
    <w:rsid w:val="005B624B"/>
    <w:rsid w:val="005B62CD"/>
    <w:rsid w:val="005B63E7"/>
    <w:rsid w:val="005B640A"/>
    <w:rsid w:val="005B687A"/>
    <w:rsid w:val="005B730F"/>
    <w:rsid w:val="005B758E"/>
    <w:rsid w:val="005B75E1"/>
    <w:rsid w:val="005B7AAF"/>
    <w:rsid w:val="005B7B77"/>
    <w:rsid w:val="005B7ECF"/>
    <w:rsid w:val="005B7FB6"/>
    <w:rsid w:val="005C03E8"/>
    <w:rsid w:val="005C05E2"/>
    <w:rsid w:val="005C0CC8"/>
    <w:rsid w:val="005C0F72"/>
    <w:rsid w:val="005C108E"/>
    <w:rsid w:val="005C147B"/>
    <w:rsid w:val="005C15F4"/>
    <w:rsid w:val="005C194C"/>
    <w:rsid w:val="005C1976"/>
    <w:rsid w:val="005C1CA8"/>
    <w:rsid w:val="005C2147"/>
    <w:rsid w:val="005C259B"/>
    <w:rsid w:val="005C29D9"/>
    <w:rsid w:val="005C2A60"/>
    <w:rsid w:val="005C2C82"/>
    <w:rsid w:val="005C2E14"/>
    <w:rsid w:val="005C2E90"/>
    <w:rsid w:val="005C301C"/>
    <w:rsid w:val="005C359A"/>
    <w:rsid w:val="005C374B"/>
    <w:rsid w:val="005C3952"/>
    <w:rsid w:val="005C3A63"/>
    <w:rsid w:val="005C3B8D"/>
    <w:rsid w:val="005C3D06"/>
    <w:rsid w:val="005C3D68"/>
    <w:rsid w:val="005C40B9"/>
    <w:rsid w:val="005C449A"/>
    <w:rsid w:val="005C45FD"/>
    <w:rsid w:val="005C49CE"/>
    <w:rsid w:val="005C4A13"/>
    <w:rsid w:val="005C4AB7"/>
    <w:rsid w:val="005C511A"/>
    <w:rsid w:val="005C535B"/>
    <w:rsid w:val="005C561A"/>
    <w:rsid w:val="005C5697"/>
    <w:rsid w:val="005C5764"/>
    <w:rsid w:val="005C5789"/>
    <w:rsid w:val="005C5B42"/>
    <w:rsid w:val="005C6516"/>
    <w:rsid w:val="005C7966"/>
    <w:rsid w:val="005D07D5"/>
    <w:rsid w:val="005D155F"/>
    <w:rsid w:val="005D1A03"/>
    <w:rsid w:val="005D1DA7"/>
    <w:rsid w:val="005D1DC5"/>
    <w:rsid w:val="005D1DDD"/>
    <w:rsid w:val="005D203D"/>
    <w:rsid w:val="005D20E8"/>
    <w:rsid w:val="005D26ED"/>
    <w:rsid w:val="005D2D71"/>
    <w:rsid w:val="005D2DF7"/>
    <w:rsid w:val="005D3702"/>
    <w:rsid w:val="005D3CEA"/>
    <w:rsid w:val="005D3E13"/>
    <w:rsid w:val="005D4072"/>
    <w:rsid w:val="005D4453"/>
    <w:rsid w:val="005D44F5"/>
    <w:rsid w:val="005D477E"/>
    <w:rsid w:val="005D4A5C"/>
    <w:rsid w:val="005D4A9D"/>
    <w:rsid w:val="005D4BC9"/>
    <w:rsid w:val="005D56E2"/>
    <w:rsid w:val="005D5A1A"/>
    <w:rsid w:val="005D5A40"/>
    <w:rsid w:val="005D5E13"/>
    <w:rsid w:val="005D6587"/>
    <w:rsid w:val="005D6621"/>
    <w:rsid w:val="005D66E2"/>
    <w:rsid w:val="005D6A31"/>
    <w:rsid w:val="005D6CC4"/>
    <w:rsid w:val="005D72CE"/>
    <w:rsid w:val="005D7310"/>
    <w:rsid w:val="005D7795"/>
    <w:rsid w:val="005E0338"/>
    <w:rsid w:val="005E068A"/>
    <w:rsid w:val="005E10DE"/>
    <w:rsid w:val="005E195D"/>
    <w:rsid w:val="005E23C2"/>
    <w:rsid w:val="005E2930"/>
    <w:rsid w:val="005E2BA0"/>
    <w:rsid w:val="005E321C"/>
    <w:rsid w:val="005E3AE1"/>
    <w:rsid w:val="005E3ECA"/>
    <w:rsid w:val="005E439A"/>
    <w:rsid w:val="005E44C9"/>
    <w:rsid w:val="005E4557"/>
    <w:rsid w:val="005E46AB"/>
    <w:rsid w:val="005E47CB"/>
    <w:rsid w:val="005E4846"/>
    <w:rsid w:val="005E4BCC"/>
    <w:rsid w:val="005E506B"/>
    <w:rsid w:val="005E5283"/>
    <w:rsid w:val="005E57E1"/>
    <w:rsid w:val="005E58EE"/>
    <w:rsid w:val="005E5BE4"/>
    <w:rsid w:val="005E6511"/>
    <w:rsid w:val="005E6800"/>
    <w:rsid w:val="005E6DEF"/>
    <w:rsid w:val="005E6DFE"/>
    <w:rsid w:val="005E6F50"/>
    <w:rsid w:val="005E70B9"/>
    <w:rsid w:val="005E7856"/>
    <w:rsid w:val="005E791A"/>
    <w:rsid w:val="005E7928"/>
    <w:rsid w:val="005E7A0D"/>
    <w:rsid w:val="005E7F04"/>
    <w:rsid w:val="005F0467"/>
    <w:rsid w:val="005F069E"/>
    <w:rsid w:val="005F0AEE"/>
    <w:rsid w:val="005F0C92"/>
    <w:rsid w:val="005F124B"/>
    <w:rsid w:val="005F13FE"/>
    <w:rsid w:val="005F19CB"/>
    <w:rsid w:val="005F1A7C"/>
    <w:rsid w:val="005F1D1C"/>
    <w:rsid w:val="005F1D2E"/>
    <w:rsid w:val="005F20B7"/>
    <w:rsid w:val="005F21E2"/>
    <w:rsid w:val="005F2261"/>
    <w:rsid w:val="005F239A"/>
    <w:rsid w:val="005F23AD"/>
    <w:rsid w:val="005F2CBA"/>
    <w:rsid w:val="005F3078"/>
    <w:rsid w:val="005F3C55"/>
    <w:rsid w:val="005F405A"/>
    <w:rsid w:val="005F42FE"/>
    <w:rsid w:val="005F4731"/>
    <w:rsid w:val="005F4962"/>
    <w:rsid w:val="005F4C98"/>
    <w:rsid w:val="005F4FF0"/>
    <w:rsid w:val="005F55E1"/>
    <w:rsid w:val="005F5BEC"/>
    <w:rsid w:val="005F5DD4"/>
    <w:rsid w:val="005F5F8D"/>
    <w:rsid w:val="005F627C"/>
    <w:rsid w:val="005F6B08"/>
    <w:rsid w:val="005F7A1B"/>
    <w:rsid w:val="006003F6"/>
    <w:rsid w:val="0060044D"/>
    <w:rsid w:val="00600543"/>
    <w:rsid w:val="00600E62"/>
    <w:rsid w:val="00601287"/>
    <w:rsid w:val="00601323"/>
    <w:rsid w:val="00601454"/>
    <w:rsid w:val="006018B0"/>
    <w:rsid w:val="00601C51"/>
    <w:rsid w:val="00601C8C"/>
    <w:rsid w:val="00602810"/>
    <w:rsid w:val="00603248"/>
    <w:rsid w:val="006035B3"/>
    <w:rsid w:val="00603621"/>
    <w:rsid w:val="0060438A"/>
    <w:rsid w:val="006044CD"/>
    <w:rsid w:val="00604E91"/>
    <w:rsid w:val="00604F9E"/>
    <w:rsid w:val="006050E9"/>
    <w:rsid w:val="00605436"/>
    <w:rsid w:val="00605734"/>
    <w:rsid w:val="00605C4B"/>
    <w:rsid w:val="00605DE4"/>
    <w:rsid w:val="00605FF4"/>
    <w:rsid w:val="0060710E"/>
    <w:rsid w:val="006075DB"/>
    <w:rsid w:val="00607692"/>
    <w:rsid w:val="00607699"/>
    <w:rsid w:val="006076FE"/>
    <w:rsid w:val="006079B4"/>
    <w:rsid w:val="00610018"/>
    <w:rsid w:val="006100F2"/>
    <w:rsid w:val="00610A66"/>
    <w:rsid w:val="00610F41"/>
    <w:rsid w:val="00611888"/>
    <w:rsid w:val="00611AC0"/>
    <w:rsid w:val="00611AC1"/>
    <w:rsid w:val="00611C40"/>
    <w:rsid w:val="006120C7"/>
    <w:rsid w:val="00612548"/>
    <w:rsid w:val="0061347F"/>
    <w:rsid w:val="00613AE1"/>
    <w:rsid w:val="006141B1"/>
    <w:rsid w:val="00614279"/>
    <w:rsid w:val="00614A0D"/>
    <w:rsid w:val="00614B7F"/>
    <w:rsid w:val="00614C7B"/>
    <w:rsid w:val="00614E08"/>
    <w:rsid w:val="0061512C"/>
    <w:rsid w:val="006157F3"/>
    <w:rsid w:val="00615A1D"/>
    <w:rsid w:val="006167C3"/>
    <w:rsid w:val="00616E3D"/>
    <w:rsid w:val="00617714"/>
    <w:rsid w:val="006177DE"/>
    <w:rsid w:val="00617D9D"/>
    <w:rsid w:val="0062025B"/>
    <w:rsid w:val="006209A7"/>
    <w:rsid w:val="006215FC"/>
    <w:rsid w:val="00621C5D"/>
    <w:rsid w:val="00621CFB"/>
    <w:rsid w:val="00622866"/>
    <w:rsid w:val="00622B02"/>
    <w:rsid w:val="00622C6C"/>
    <w:rsid w:val="00622E09"/>
    <w:rsid w:val="00622F02"/>
    <w:rsid w:val="006233A6"/>
    <w:rsid w:val="006236CF"/>
    <w:rsid w:val="00623901"/>
    <w:rsid w:val="00623EBA"/>
    <w:rsid w:val="00623FDB"/>
    <w:rsid w:val="00624845"/>
    <w:rsid w:val="006248CD"/>
    <w:rsid w:val="00625015"/>
    <w:rsid w:val="006255FD"/>
    <w:rsid w:val="0062591B"/>
    <w:rsid w:val="00625E32"/>
    <w:rsid w:val="0062651E"/>
    <w:rsid w:val="00626941"/>
    <w:rsid w:val="00626AB0"/>
    <w:rsid w:val="00626B8C"/>
    <w:rsid w:val="00626DE5"/>
    <w:rsid w:val="006275D1"/>
    <w:rsid w:val="00627CA0"/>
    <w:rsid w:val="00630030"/>
    <w:rsid w:val="0063030D"/>
    <w:rsid w:val="006303EA"/>
    <w:rsid w:val="00630447"/>
    <w:rsid w:val="006307C0"/>
    <w:rsid w:val="00630D91"/>
    <w:rsid w:val="00630F0B"/>
    <w:rsid w:val="00631EE8"/>
    <w:rsid w:val="00631EEA"/>
    <w:rsid w:val="00631FEF"/>
    <w:rsid w:val="006321D9"/>
    <w:rsid w:val="00632703"/>
    <w:rsid w:val="006327F7"/>
    <w:rsid w:val="006329DF"/>
    <w:rsid w:val="00632EA9"/>
    <w:rsid w:val="006331D9"/>
    <w:rsid w:val="006339DA"/>
    <w:rsid w:val="00633BDB"/>
    <w:rsid w:val="00633C2C"/>
    <w:rsid w:val="00633C92"/>
    <w:rsid w:val="00633EA4"/>
    <w:rsid w:val="006343FF"/>
    <w:rsid w:val="0063495F"/>
    <w:rsid w:val="00634CAB"/>
    <w:rsid w:val="00634EE1"/>
    <w:rsid w:val="00635325"/>
    <w:rsid w:val="006355CC"/>
    <w:rsid w:val="0063584C"/>
    <w:rsid w:val="00635B2E"/>
    <w:rsid w:val="006362A0"/>
    <w:rsid w:val="006365C5"/>
    <w:rsid w:val="00636E7D"/>
    <w:rsid w:val="006370B3"/>
    <w:rsid w:val="00637228"/>
    <w:rsid w:val="00637452"/>
    <w:rsid w:val="0063754D"/>
    <w:rsid w:val="00637633"/>
    <w:rsid w:val="006376E8"/>
    <w:rsid w:val="0063781D"/>
    <w:rsid w:val="00637D8F"/>
    <w:rsid w:val="0064002A"/>
    <w:rsid w:val="00640187"/>
    <w:rsid w:val="0064044E"/>
    <w:rsid w:val="00640531"/>
    <w:rsid w:val="0064123B"/>
    <w:rsid w:val="00641922"/>
    <w:rsid w:val="00641945"/>
    <w:rsid w:val="00641CFF"/>
    <w:rsid w:val="006420F5"/>
    <w:rsid w:val="006425AA"/>
    <w:rsid w:val="006428CF"/>
    <w:rsid w:val="00642C92"/>
    <w:rsid w:val="00642F0A"/>
    <w:rsid w:val="0064302C"/>
    <w:rsid w:val="00643251"/>
    <w:rsid w:val="00643319"/>
    <w:rsid w:val="00643A05"/>
    <w:rsid w:val="00643A33"/>
    <w:rsid w:val="00643E50"/>
    <w:rsid w:val="00644263"/>
    <w:rsid w:val="0064451B"/>
    <w:rsid w:val="00644864"/>
    <w:rsid w:val="006449B8"/>
    <w:rsid w:val="00644D16"/>
    <w:rsid w:val="00644D48"/>
    <w:rsid w:val="006450CE"/>
    <w:rsid w:val="00645312"/>
    <w:rsid w:val="00646443"/>
    <w:rsid w:val="0064647F"/>
    <w:rsid w:val="00646F53"/>
    <w:rsid w:val="006475B8"/>
    <w:rsid w:val="00647848"/>
    <w:rsid w:val="0065001D"/>
    <w:rsid w:val="006503FB"/>
    <w:rsid w:val="006504F6"/>
    <w:rsid w:val="00651587"/>
    <w:rsid w:val="006517C5"/>
    <w:rsid w:val="00651AD4"/>
    <w:rsid w:val="00651C1F"/>
    <w:rsid w:val="00651E4C"/>
    <w:rsid w:val="006521C9"/>
    <w:rsid w:val="00652526"/>
    <w:rsid w:val="00652617"/>
    <w:rsid w:val="00652DBF"/>
    <w:rsid w:val="0065350F"/>
    <w:rsid w:val="00653544"/>
    <w:rsid w:val="00653ADA"/>
    <w:rsid w:val="00653D7E"/>
    <w:rsid w:val="006545B8"/>
    <w:rsid w:val="006548E3"/>
    <w:rsid w:val="00654A6F"/>
    <w:rsid w:val="00654B54"/>
    <w:rsid w:val="00654FDE"/>
    <w:rsid w:val="00655DE9"/>
    <w:rsid w:val="00655E49"/>
    <w:rsid w:val="006563BF"/>
    <w:rsid w:val="006567C6"/>
    <w:rsid w:val="006568CE"/>
    <w:rsid w:val="006570A9"/>
    <w:rsid w:val="00657686"/>
    <w:rsid w:val="00657B95"/>
    <w:rsid w:val="0066000A"/>
    <w:rsid w:val="00660702"/>
    <w:rsid w:val="006611AD"/>
    <w:rsid w:val="00661287"/>
    <w:rsid w:val="00661D10"/>
    <w:rsid w:val="0066279B"/>
    <w:rsid w:val="00662896"/>
    <w:rsid w:val="00662F47"/>
    <w:rsid w:val="00662F53"/>
    <w:rsid w:val="00663CB2"/>
    <w:rsid w:val="006649B4"/>
    <w:rsid w:val="00664A60"/>
    <w:rsid w:val="00664BBF"/>
    <w:rsid w:val="00665582"/>
    <w:rsid w:val="00665B78"/>
    <w:rsid w:val="00665C4D"/>
    <w:rsid w:val="00665C63"/>
    <w:rsid w:val="00665FEB"/>
    <w:rsid w:val="006662DD"/>
    <w:rsid w:val="00666373"/>
    <w:rsid w:val="0066642C"/>
    <w:rsid w:val="00666855"/>
    <w:rsid w:val="00666E34"/>
    <w:rsid w:val="00667184"/>
    <w:rsid w:val="00667445"/>
    <w:rsid w:val="006676FD"/>
    <w:rsid w:val="00667721"/>
    <w:rsid w:val="006678D5"/>
    <w:rsid w:val="00667A8F"/>
    <w:rsid w:val="006704C6"/>
    <w:rsid w:val="006704F9"/>
    <w:rsid w:val="00670891"/>
    <w:rsid w:val="006708BA"/>
    <w:rsid w:val="006708EE"/>
    <w:rsid w:val="00670A0D"/>
    <w:rsid w:val="00670C15"/>
    <w:rsid w:val="0067123C"/>
    <w:rsid w:val="00671351"/>
    <w:rsid w:val="00671802"/>
    <w:rsid w:val="00671964"/>
    <w:rsid w:val="006719C4"/>
    <w:rsid w:val="00671A17"/>
    <w:rsid w:val="00671EF3"/>
    <w:rsid w:val="006722D4"/>
    <w:rsid w:val="00672654"/>
    <w:rsid w:val="00672C64"/>
    <w:rsid w:val="0067398C"/>
    <w:rsid w:val="0067398D"/>
    <w:rsid w:val="00673CB0"/>
    <w:rsid w:val="00673E8F"/>
    <w:rsid w:val="006748F7"/>
    <w:rsid w:val="00675959"/>
    <w:rsid w:val="00675BC2"/>
    <w:rsid w:val="00675EEC"/>
    <w:rsid w:val="00676417"/>
    <w:rsid w:val="00676DF5"/>
    <w:rsid w:val="00676F9F"/>
    <w:rsid w:val="00677477"/>
    <w:rsid w:val="00677CA2"/>
    <w:rsid w:val="00677D23"/>
    <w:rsid w:val="00677FE2"/>
    <w:rsid w:val="006804D1"/>
    <w:rsid w:val="006804F4"/>
    <w:rsid w:val="00680713"/>
    <w:rsid w:val="00680773"/>
    <w:rsid w:val="00680936"/>
    <w:rsid w:val="0068095E"/>
    <w:rsid w:val="006809DE"/>
    <w:rsid w:val="00680FA3"/>
    <w:rsid w:val="00680FA4"/>
    <w:rsid w:val="00681039"/>
    <w:rsid w:val="00681800"/>
    <w:rsid w:val="00681E49"/>
    <w:rsid w:val="006821E0"/>
    <w:rsid w:val="00682572"/>
    <w:rsid w:val="006828EA"/>
    <w:rsid w:val="00682993"/>
    <w:rsid w:val="00682B7A"/>
    <w:rsid w:val="00683884"/>
    <w:rsid w:val="00683D49"/>
    <w:rsid w:val="0068471D"/>
    <w:rsid w:val="006849E4"/>
    <w:rsid w:val="00684C7E"/>
    <w:rsid w:val="00685A1D"/>
    <w:rsid w:val="00685B60"/>
    <w:rsid w:val="0068666F"/>
    <w:rsid w:val="0068672B"/>
    <w:rsid w:val="00687097"/>
    <w:rsid w:val="00687118"/>
    <w:rsid w:val="00687835"/>
    <w:rsid w:val="00690190"/>
    <w:rsid w:val="006902C9"/>
    <w:rsid w:val="00690692"/>
    <w:rsid w:val="00691172"/>
    <w:rsid w:val="00691293"/>
    <w:rsid w:val="006913CA"/>
    <w:rsid w:val="006914F3"/>
    <w:rsid w:val="00691A2F"/>
    <w:rsid w:val="00692361"/>
    <w:rsid w:val="006923B9"/>
    <w:rsid w:val="0069253B"/>
    <w:rsid w:val="00692BD5"/>
    <w:rsid w:val="00692C08"/>
    <w:rsid w:val="0069347E"/>
    <w:rsid w:val="00693713"/>
    <w:rsid w:val="00693967"/>
    <w:rsid w:val="00693E43"/>
    <w:rsid w:val="00693F9B"/>
    <w:rsid w:val="006941FB"/>
    <w:rsid w:val="0069482E"/>
    <w:rsid w:val="006952E0"/>
    <w:rsid w:val="00695D37"/>
    <w:rsid w:val="00695DCC"/>
    <w:rsid w:val="00696169"/>
    <w:rsid w:val="006963DA"/>
    <w:rsid w:val="00696530"/>
    <w:rsid w:val="00696CCB"/>
    <w:rsid w:val="00696F31"/>
    <w:rsid w:val="00697626"/>
    <w:rsid w:val="00697668"/>
    <w:rsid w:val="00697D4D"/>
    <w:rsid w:val="006A01DC"/>
    <w:rsid w:val="006A02AF"/>
    <w:rsid w:val="006A05DA"/>
    <w:rsid w:val="006A05EA"/>
    <w:rsid w:val="006A09C5"/>
    <w:rsid w:val="006A0E57"/>
    <w:rsid w:val="006A0F86"/>
    <w:rsid w:val="006A1160"/>
    <w:rsid w:val="006A1406"/>
    <w:rsid w:val="006A1938"/>
    <w:rsid w:val="006A1A96"/>
    <w:rsid w:val="006A1B4F"/>
    <w:rsid w:val="006A1DE6"/>
    <w:rsid w:val="006A1EDC"/>
    <w:rsid w:val="006A1F09"/>
    <w:rsid w:val="006A20C5"/>
    <w:rsid w:val="006A212A"/>
    <w:rsid w:val="006A2362"/>
    <w:rsid w:val="006A2DCD"/>
    <w:rsid w:val="006A2FF9"/>
    <w:rsid w:val="006A323F"/>
    <w:rsid w:val="006A36AC"/>
    <w:rsid w:val="006A3E98"/>
    <w:rsid w:val="006A3EF2"/>
    <w:rsid w:val="006A3FC6"/>
    <w:rsid w:val="006A40C9"/>
    <w:rsid w:val="006A4257"/>
    <w:rsid w:val="006A4300"/>
    <w:rsid w:val="006A46C2"/>
    <w:rsid w:val="006A472A"/>
    <w:rsid w:val="006A48E2"/>
    <w:rsid w:val="006A49CE"/>
    <w:rsid w:val="006A4F58"/>
    <w:rsid w:val="006A5131"/>
    <w:rsid w:val="006A51CE"/>
    <w:rsid w:val="006A58AD"/>
    <w:rsid w:val="006A59C8"/>
    <w:rsid w:val="006A5EFC"/>
    <w:rsid w:val="006A6313"/>
    <w:rsid w:val="006A6756"/>
    <w:rsid w:val="006A6931"/>
    <w:rsid w:val="006A6A48"/>
    <w:rsid w:val="006A6D2E"/>
    <w:rsid w:val="006A74EA"/>
    <w:rsid w:val="006A7AC2"/>
    <w:rsid w:val="006B052A"/>
    <w:rsid w:val="006B09BC"/>
    <w:rsid w:val="006B14DC"/>
    <w:rsid w:val="006B15C3"/>
    <w:rsid w:val="006B1690"/>
    <w:rsid w:val="006B1804"/>
    <w:rsid w:val="006B1BAD"/>
    <w:rsid w:val="006B1BE8"/>
    <w:rsid w:val="006B1D55"/>
    <w:rsid w:val="006B1DD8"/>
    <w:rsid w:val="006B2298"/>
    <w:rsid w:val="006B2846"/>
    <w:rsid w:val="006B2C86"/>
    <w:rsid w:val="006B2D32"/>
    <w:rsid w:val="006B2E4E"/>
    <w:rsid w:val="006B2E8C"/>
    <w:rsid w:val="006B313D"/>
    <w:rsid w:val="006B3507"/>
    <w:rsid w:val="006B38C3"/>
    <w:rsid w:val="006B38F3"/>
    <w:rsid w:val="006B414C"/>
    <w:rsid w:val="006B4262"/>
    <w:rsid w:val="006B51DC"/>
    <w:rsid w:val="006B5862"/>
    <w:rsid w:val="006B58D0"/>
    <w:rsid w:val="006B64B6"/>
    <w:rsid w:val="006B6664"/>
    <w:rsid w:val="006B69AD"/>
    <w:rsid w:val="006B71D3"/>
    <w:rsid w:val="006B7C8B"/>
    <w:rsid w:val="006C029D"/>
    <w:rsid w:val="006C04E7"/>
    <w:rsid w:val="006C09CD"/>
    <w:rsid w:val="006C12D8"/>
    <w:rsid w:val="006C26EE"/>
    <w:rsid w:val="006C296F"/>
    <w:rsid w:val="006C2B75"/>
    <w:rsid w:val="006C2CF2"/>
    <w:rsid w:val="006C2D99"/>
    <w:rsid w:val="006C2F67"/>
    <w:rsid w:val="006C3330"/>
    <w:rsid w:val="006C37EF"/>
    <w:rsid w:val="006C3847"/>
    <w:rsid w:val="006C453A"/>
    <w:rsid w:val="006C45F3"/>
    <w:rsid w:val="006C465D"/>
    <w:rsid w:val="006C4952"/>
    <w:rsid w:val="006C49FE"/>
    <w:rsid w:val="006C5164"/>
    <w:rsid w:val="006C5434"/>
    <w:rsid w:val="006C558D"/>
    <w:rsid w:val="006C55D3"/>
    <w:rsid w:val="006C5FFA"/>
    <w:rsid w:val="006C6482"/>
    <w:rsid w:val="006C678D"/>
    <w:rsid w:val="006C6A83"/>
    <w:rsid w:val="006C6EA9"/>
    <w:rsid w:val="006C727B"/>
    <w:rsid w:val="006C7372"/>
    <w:rsid w:val="006C774B"/>
    <w:rsid w:val="006C77BD"/>
    <w:rsid w:val="006C77DD"/>
    <w:rsid w:val="006C7821"/>
    <w:rsid w:val="006C7888"/>
    <w:rsid w:val="006C7931"/>
    <w:rsid w:val="006D0111"/>
    <w:rsid w:val="006D0B2E"/>
    <w:rsid w:val="006D0DE1"/>
    <w:rsid w:val="006D1012"/>
    <w:rsid w:val="006D10DF"/>
    <w:rsid w:val="006D17B3"/>
    <w:rsid w:val="006D17B8"/>
    <w:rsid w:val="006D1A1E"/>
    <w:rsid w:val="006D1AA0"/>
    <w:rsid w:val="006D1BB9"/>
    <w:rsid w:val="006D2230"/>
    <w:rsid w:val="006D28FA"/>
    <w:rsid w:val="006D293D"/>
    <w:rsid w:val="006D324D"/>
    <w:rsid w:val="006D3538"/>
    <w:rsid w:val="006D35E5"/>
    <w:rsid w:val="006D3EC6"/>
    <w:rsid w:val="006D42B2"/>
    <w:rsid w:val="006D4437"/>
    <w:rsid w:val="006D4B6A"/>
    <w:rsid w:val="006D4FE3"/>
    <w:rsid w:val="006D50E0"/>
    <w:rsid w:val="006D52AD"/>
    <w:rsid w:val="006D5644"/>
    <w:rsid w:val="006D56FF"/>
    <w:rsid w:val="006D58A3"/>
    <w:rsid w:val="006D5D07"/>
    <w:rsid w:val="006D5E17"/>
    <w:rsid w:val="006D6935"/>
    <w:rsid w:val="006D6AB6"/>
    <w:rsid w:val="006D6D25"/>
    <w:rsid w:val="006D702F"/>
    <w:rsid w:val="006D728A"/>
    <w:rsid w:val="006D73E8"/>
    <w:rsid w:val="006D76A8"/>
    <w:rsid w:val="006E0146"/>
    <w:rsid w:val="006E0DA1"/>
    <w:rsid w:val="006E0F95"/>
    <w:rsid w:val="006E1061"/>
    <w:rsid w:val="006E18FF"/>
    <w:rsid w:val="006E1C49"/>
    <w:rsid w:val="006E1DD0"/>
    <w:rsid w:val="006E2D53"/>
    <w:rsid w:val="006E312F"/>
    <w:rsid w:val="006E31D9"/>
    <w:rsid w:val="006E326E"/>
    <w:rsid w:val="006E378B"/>
    <w:rsid w:val="006E3852"/>
    <w:rsid w:val="006E3FA3"/>
    <w:rsid w:val="006E4804"/>
    <w:rsid w:val="006E489F"/>
    <w:rsid w:val="006E4B17"/>
    <w:rsid w:val="006E4D60"/>
    <w:rsid w:val="006E5267"/>
    <w:rsid w:val="006E58DA"/>
    <w:rsid w:val="006E5970"/>
    <w:rsid w:val="006E5B30"/>
    <w:rsid w:val="006E5DCD"/>
    <w:rsid w:val="006E61D2"/>
    <w:rsid w:val="006E620A"/>
    <w:rsid w:val="006E66AB"/>
    <w:rsid w:val="006E7AF8"/>
    <w:rsid w:val="006E7F75"/>
    <w:rsid w:val="006F00DC"/>
    <w:rsid w:val="006F05A3"/>
    <w:rsid w:val="006F05C2"/>
    <w:rsid w:val="006F0A00"/>
    <w:rsid w:val="006F0C35"/>
    <w:rsid w:val="006F0CE5"/>
    <w:rsid w:val="006F0E4E"/>
    <w:rsid w:val="006F0E5C"/>
    <w:rsid w:val="006F0F4C"/>
    <w:rsid w:val="006F112B"/>
    <w:rsid w:val="006F1466"/>
    <w:rsid w:val="006F14AC"/>
    <w:rsid w:val="006F168D"/>
    <w:rsid w:val="006F1AD6"/>
    <w:rsid w:val="006F2005"/>
    <w:rsid w:val="006F2DD5"/>
    <w:rsid w:val="006F357D"/>
    <w:rsid w:val="006F37C0"/>
    <w:rsid w:val="006F3956"/>
    <w:rsid w:val="006F3BA1"/>
    <w:rsid w:val="006F3C49"/>
    <w:rsid w:val="006F3DBD"/>
    <w:rsid w:val="006F3E3E"/>
    <w:rsid w:val="006F3F7E"/>
    <w:rsid w:val="006F4338"/>
    <w:rsid w:val="006F4656"/>
    <w:rsid w:val="006F4807"/>
    <w:rsid w:val="006F48E1"/>
    <w:rsid w:val="006F4FBE"/>
    <w:rsid w:val="006F562A"/>
    <w:rsid w:val="006F5969"/>
    <w:rsid w:val="006F686E"/>
    <w:rsid w:val="006F7117"/>
    <w:rsid w:val="006F727F"/>
    <w:rsid w:val="006F7284"/>
    <w:rsid w:val="006F7355"/>
    <w:rsid w:val="006F77EA"/>
    <w:rsid w:val="006F7D36"/>
    <w:rsid w:val="007002AB"/>
    <w:rsid w:val="00700356"/>
    <w:rsid w:val="0070042C"/>
    <w:rsid w:val="007004B3"/>
    <w:rsid w:val="0070068B"/>
    <w:rsid w:val="00700815"/>
    <w:rsid w:val="00700CB6"/>
    <w:rsid w:val="00700E37"/>
    <w:rsid w:val="00701448"/>
    <w:rsid w:val="0070198E"/>
    <w:rsid w:val="00701CBA"/>
    <w:rsid w:val="00701D20"/>
    <w:rsid w:val="00702735"/>
    <w:rsid w:val="0070287A"/>
    <w:rsid w:val="007028F3"/>
    <w:rsid w:val="00702B63"/>
    <w:rsid w:val="00702C91"/>
    <w:rsid w:val="007033A2"/>
    <w:rsid w:val="0070397A"/>
    <w:rsid w:val="00703AFB"/>
    <w:rsid w:val="00704360"/>
    <w:rsid w:val="0070439A"/>
    <w:rsid w:val="007043C1"/>
    <w:rsid w:val="00704AC6"/>
    <w:rsid w:val="00704B05"/>
    <w:rsid w:val="00704F50"/>
    <w:rsid w:val="00705591"/>
    <w:rsid w:val="00705871"/>
    <w:rsid w:val="00705AC0"/>
    <w:rsid w:val="00705DC0"/>
    <w:rsid w:val="00706789"/>
    <w:rsid w:val="00706ACC"/>
    <w:rsid w:val="00706CA2"/>
    <w:rsid w:val="0070764D"/>
    <w:rsid w:val="007079ED"/>
    <w:rsid w:val="00707EB9"/>
    <w:rsid w:val="00710077"/>
    <w:rsid w:val="007100C2"/>
    <w:rsid w:val="00710EC7"/>
    <w:rsid w:val="00712121"/>
    <w:rsid w:val="007121E7"/>
    <w:rsid w:val="007122A8"/>
    <w:rsid w:val="007127CF"/>
    <w:rsid w:val="0071316E"/>
    <w:rsid w:val="007132C9"/>
    <w:rsid w:val="007133B2"/>
    <w:rsid w:val="00713A0D"/>
    <w:rsid w:val="00713A68"/>
    <w:rsid w:val="007146E2"/>
    <w:rsid w:val="00714A4E"/>
    <w:rsid w:val="007150F5"/>
    <w:rsid w:val="0071535C"/>
    <w:rsid w:val="007153A1"/>
    <w:rsid w:val="00715533"/>
    <w:rsid w:val="007159C0"/>
    <w:rsid w:val="00715BD9"/>
    <w:rsid w:val="00715C8E"/>
    <w:rsid w:val="00715E61"/>
    <w:rsid w:val="00715F61"/>
    <w:rsid w:val="00716168"/>
    <w:rsid w:val="00716B73"/>
    <w:rsid w:val="00717049"/>
    <w:rsid w:val="007171BE"/>
    <w:rsid w:val="00717824"/>
    <w:rsid w:val="00717856"/>
    <w:rsid w:val="007178B3"/>
    <w:rsid w:val="00717DF9"/>
    <w:rsid w:val="00717F00"/>
    <w:rsid w:val="00717FC6"/>
    <w:rsid w:val="00720095"/>
    <w:rsid w:val="00720412"/>
    <w:rsid w:val="0072043E"/>
    <w:rsid w:val="00721134"/>
    <w:rsid w:val="00721281"/>
    <w:rsid w:val="007213C6"/>
    <w:rsid w:val="00721457"/>
    <w:rsid w:val="007216F5"/>
    <w:rsid w:val="00721727"/>
    <w:rsid w:val="00721905"/>
    <w:rsid w:val="00721A93"/>
    <w:rsid w:val="00722125"/>
    <w:rsid w:val="00722253"/>
    <w:rsid w:val="0072229F"/>
    <w:rsid w:val="00722393"/>
    <w:rsid w:val="007228F3"/>
    <w:rsid w:val="007229DB"/>
    <w:rsid w:val="00722B90"/>
    <w:rsid w:val="00722C3A"/>
    <w:rsid w:val="00722ED6"/>
    <w:rsid w:val="00722F24"/>
    <w:rsid w:val="00723523"/>
    <w:rsid w:val="00723760"/>
    <w:rsid w:val="00723A80"/>
    <w:rsid w:val="00723B69"/>
    <w:rsid w:val="00724202"/>
    <w:rsid w:val="00724585"/>
    <w:rsid w:val="007248EE"/>
    <w:rsid w:val="00724A61"/>
    <w:rsid w:val="00724F65"/>
    <w:rsid w:val="00724F87"/>
    <w:rsid w:val="00725087"/>
    <w:rsid w:val="0072528C"/>
    <w:rsid w:val="00725688"/>
    <w:rsid w:val="0072585F"/>
    <w:rsid w:val="00725AF9"/>
    <w:rsid w:val="00725D16"/>
    <w:rsid w:val="007262EA"/>
    <w:rsid w:val="007268D1"/>
    <w:rsid w:val="0072695B"/>
    <w:rsid w:val="007269E4"/>
    <w:rsid w:val="00726A72"/>
    <w:rsid w:val="00726F28"/>
    <w:rsid w:val="007277B6"/>
    <w:rsid w:val="007300BC"/>
    <w:rsid w:val="0073018E"/>
    <w:rsid w:val="00730576"/>
    <w:rsid w:val="00730609"/>
    <w:rsid w:val="00730683"/>
    <w:rsid w:val="007309A5"/>
    <w:rsid w:val="00730C00"/>
    <w:rsid w:val="007310F8"/>
    <w:rsid w:val="00731477"/>
    <w:rsid w:val="00732E43"/>
    <w:rsid w:val="0073307A"/>
    <w:rsid w:val="0073388B"/>
    <w:rsid w:val="00734397"/>
    <w:rsid w:val="00735158"/>
    <w:rsid w:val="00735325"/>
    <w:rsid w:val="007356A1"/>
    <w:rsid w:val="007356A3"/>
    <w:rsid w:val="00735C8B"/>
    <w:rsid w:val="00735CCB"/>
    <w:rsid w:val="00736143"/>
    <w:rsid w:val="007364DB"/>
    <w:rsid w:val="00736613"/>
    <w:rsid w:val="00736A3D"/>
    <w:rsid w:val="0074003B"/>
    <w:rsid w:val="00740079"/>
    <w:rsid w:val="00740167"/>
    <w:rsid w:val="007401D9"/>
    <w:rsid w:val="007402C4"/>
    <w:rsid w:val="007405EF"/>
    <w:rsid w:val="00740B94"/>
    <w:rsid w:val="00740D87"/>
    <w:rsid w:val="007413DF"/>
    <w:rsid w:val="00741486"/>
    <w:rsid w:val="0074197D"/>
    <w:rsid w:val="00741DF4"/>
    <w:rsid w:val="00741FD7"/>
    <w:rsid w:val="007424C6"/>
    <w:rsid w:val="00742B90"/>
    <w:rsid w:val="00742C8E"/>
    <w:rsid w:val="00743059"/>
    <w:rsid w:val="007438E1"/>
    <w:rsid w:val="00743BB4"/>
    <w:rsid w:val="00743EDA"/>
    <w:rsid w:val="00743F79"/>
    <w:rsid w:val="007440F2"/>
    <w:rsid w:val="007444A4"/>
    <w:rsid w:val="00744593"/>
    <w:rsid w:val="00744813"/>
    <w:rsid w:val="00744BCF"/>
    <w:rsid w:val="00744DB5"/>
    <w:rsid w:val="0074560E"/>
    <w:rsid w:val="00745AF1"/>
    <w:rsid w:val="00745AFC"/>
    <w:rsid w:val="007464C2"/>
    <w:rsid w:val="00746827"/>
    <w:rsid w:val="00746F9E"/>
    <w:rsid w:val="0074740A"/>
    <w:rsid w:val="007478C2"/>
    <w:rsid w:val="00747A06"/>
    <w:rsid w:val="00747A88"/>
    <w:rsid w:val="00747B28"/>
    <w:rsid w:val="00750001"/>
    <w:rsid w:val="007506B3"/>
    <w:rsid w:val="0075093A"/>
    <w:rsid w:val="00750B87"/>
    <w:rsid w:val="00750BA3"/>
    <w:rsid w:val="00751343"/>
    <w:rsid w:val="0075148E"/>
    <w:rsid w:val="00751964"/>
    <w:rsid w:val="00751B45"/>
    <w:rsid w:val="00751B80"/>
    <w:rsid w:val="00751C76"/>
    <w:rsid w:val="007523F5"/>
    <w:rsid w:val="007524E2"/>
    <w:rsid w:val="0075283D"/>
    <w:rsid w:val="00752A54"/>
    <w:rsid w:val="00752B17"/>
    <w:rsid w:val="0075343C"/>
    <w:rsid w:val="00753D6C"/>
    <w:rsid w:val="00753DE8"/>
    <w:rsid w:val="00753EB6"/>
    <w:rsid w:val="007547AF"/>
    <w:rsid w:val="007547DB"/>
    <w:rsid w:val="007548D4"/>
    <w:rsid w:val="007549E1"/>
    <w:rsid w:val="00754BBA"/>
    <w:rsid w:val="00755430"/>
    <w:rsid w:val="0075673C"/>
    <w:rsid w:val="00756891"/>
    <w:rsid w:val="00756BC5"/>
    <w:rsid w:val="00756D7C"/>
    <w:rsid w:val="00760471"/>
    <w:rsid w:val="00760C3D"/>
    <w:rsid w:val="00760CF0"/>
    <w:rsid w:val="00761E1A"/>
    <w:rsid w:val="0076214B"/>
    <w:rsid w:val="007622E2"/>
    <w:rsid w:val="00762DC1"/>
    <w:rsid w:val="00762F3F"/>
    <w:rsid w:val="00763316"/>
    <w:rsid w:val="007633C6"/>
    <w:rsid w:val="00763480"/>
    <w:rsid w:val="0076381F"/>
    <w:rsid w:val="00763B1A"/>
    <w:rsid w:val="00763BFF"/>
    <w:rsid w:val="00763C18"/>
    <w:rsid w:val="00764817"/>
    <w:rsid w:val="007648C2"/>
    <w:rsid w:val="00764B32"/>
    <w:rsid w:val="00764B90"/>
    <w:rsid w:val="00764C80"/>
    <w:rsid w:val="00764C8A"/>
    <w:rsid w:val="00764F2E"/>
    <w:rsid w:val="007652D9"/>
    <w:rsid w:val="00765345"/>
    <w:rsid w:val="007657AF"/>
    <w:rsid w:val="00765D6C"/>
    <w:rsid w:val="007664EF"/>
    <w:rsid w:val="00766E4E"/>
    <w:rsid w:val="00766FBB"/>
    <w:rsid w:val="00767DD3"/>
    <w:rsid w:val="00767EC8"/>
    <w:rsid w:val="0077000D"/>
    <w:rsid w:val="007700C2"/>
    <w:rsid w:val="00770157"/>
    <w:rsid w:val="0077018F"/>
    <w:rsid w:val="00770928"/>
    <w:rsid w:val="00770967"/>
    <w:rsid w:val="0077189D"/>
    <w:rsid w:val="00771968"/>
    <w:rsid w:val="00771B53"/>
    <w:rsid w:val="00772B7B"/>
    <w:rsid w:val="007730D5"/>
    <w:rsid w:val="007737EE"/>
    <w:rsid w:val="00773FA3"/>
    <w:rsid w:val="00773FD7"/>
    <w:rsid w:val="00774233"/>
    <w:rsid w:val="00774239"/>
    <w:rsid w:val="007742A2"/>
    <w:rsid w:val="0077434A"/>
    <w:rsid w:val="007745E0"/>
    <w:rsid w:val="0077462D"/>
    <w:rsid w:val="00774DFB"/>
    <w:rsid w:val="00774FD2"/>
    <w:rsid w:val="00775806"/>
    <w:rsid w:val="0077597E"/>
    <w:rsid w:val="00775D16"/>
    <w:rsid w:val="00775DCE"/>
    <w:rsid w:val="0077607E"/>
    <w:rsid w:val="007764AB"/>
    <w:rsid w:val="0077677F"/>
    <w:rsid w:val="00776928"/>
    <w:rsid w:val="007769A0"/>
    <w:rsid w:val="00776F98"/>
    <w:rsid w:val="00776FA5"/>
    <w:rsid w:val="00776FC6"/>
    <w:rsid w:val="00777125"/>
    <w:rsid w:val="00777151"/>
    <w:rsid w:val="007774DB"/>
    <w:rsid w:val="0077777E"/>
    <w:rsid w:val="0078097E"/>
    <w:rsid w:val="00780BF6"/>
    <w:rsid w:val="00780D41"/>
    <w:rsid w:val="00781009"/>
    <w:rsid w:val="00781138"/>
    <w:rsid w:val="007815EF"/>
    <w:rsid w:val="00781804"/>
    <w:rsid w:val="007819C4"/>
    <w:rsid w:val="00781D12"/>
    <w:rsid w:val="00782046"/>
    <w:rsid w:val="00782188"/>
    <w:rsid w:val="007821F6"/>
    <w:rsid w:val="007827FB"/>
    <w:rsid w:val="007828C0"/>
    <w:rsid w:val="00782CFB"/>
    <w:rsid w:val="00782D73"/>
    <w:rsid w:val="00782FCD"/>
    <w:rsid w:val="00783225"/>
    <w:rsid w:val="007832D2"/>
    <w:rsid w:val="00783ADC"/>
    <w:rsid w:val="00783EC2"/>
    <w:rsid w:val="00784625"/>
    <w:rsid w:val="00784645"/>
    <w:rsid w:val="00784DB7"/>
    <w:rsid w:val="00784E87"/>
    <w:rsid w:val="00785023"/>
    <w:rsid w:val="00785687"/>
    <w:rsid w:val="00785952"/>
    <w:rsid w:val="00786044"/>
    <w:rsid w:val="00786891"/>
    <w:rsid w:val="00786AC3"/>
    <w:rsid w:val="00786B68"/>
    <w:rsid w:val="007870C4"/>
    <w:rsid w:val="007872BC"/>
    <w:rsid w:val="00787375"/>
    <w:rsid w:val="0078761B"/>
    <w:rsid w:val="00787AC8"/>
    <w:rsid w:val="00787BEF"/>
    <w:rsid w:val="0079003B"/>
    <w:rsid w:val="007900AA"/>
    <w:rsid w:val="00790849"/>
    <w:rsid w:val="00790C20"/>
    <w:rsid w:val="00790FF6"/>
    <w:rsid w:val="007911EC"/>
    <w:rsid w:val="007912A4"/>
    <w:rsid w:val="007923DD"/>
    <w:rsid w:val="00792441"/>
    <w:rsid w:val="00792452"/>
    <w:rsid w:val="00792663"/>
    <w:rsid w:val="00792B40"/>
    <w:rsid w:val="00792B65"/>
    <w:rsid w:val="00792EE6"/>
    <w:rsid w:val="00793158"/>
    <w:rsid w:val="0079343F"/>
    <w:rsid w:val="00793620"/>
    <w:rsid w:val="007939D9"/>
    <w:rsid w:val="00793A47"/>
    <w:rsid w:val="00793CAE"/>
    <w:rsid w:val="00793F1B"/>
    <w:rsid w:val="0079449D"/>
    <w:rsid w:val="00794C88"/>
    <w:rsid w:val="00794FF0"/>
    <w:rsid w:val="00795419"/>
    <w:rsid w:val="007954CE"/>
    <w:rsid w:val="00795A80"/>
    <w:rsid w:val="00795AB2"/>
    <w:rsid w:val="0079664E"/>
    <w:rsid w:val="007966E7"/>
    <w:rsid w:val="007979BA"/>
    <w:rsid w:val="00797A16"/>
    <w:rsid w:val="007A020A"/>
    <w:rsid w:val="007A0CAE"/>
    <w:rsid w:val="007A0FF2"/>
    <w:rsid w:val="007A185E"/>
    <w:rsid w:val="007A1BD2"/>
    <w:rsid w:val="007A1CB1"/>
    <w:rsid w:val="007A1D36"/>
    <w:rsid w:val="007A1DAC"/>
    <w:rsid w:val="007A1F64"/>
    <w:rsid w:val="007A20CC"/>
    <w:rsid w:val="007A23E4"/>
    <w:rsid w:val="007A25AA"/>
    <w:rsid w:val="007A271F"/>
    <w:rsid w:val="007A2C64"/>
    <w:rsid w:val="007A2DD4"/>
    <w:rsid w:val="007A3142"/>
    <w:rsid w:val="007A3303"/>
    <w:rsid w:val="007A3431"/>
    <w:rsid w:val="007A347E"/>
    <w:rsid w:val="007A36F8"/>
    <w:rsid w:val="007A3FCB"/>
    <w:rsid w:val="007A446D"/>
    <w:rsid w:val="007A448D"/>
    <w:rsid w:val="007A4703"/>
    <w:rsid w:val="007A477D"/>
    <w:rsid w:val="007A4BAE"/>
    <w:rsid w:val="007A520C"/>
    <w:rsid w:val="007A5474"/>
    <w:rsid w:val="007A6150"/>
    <w:rsid w:val="007A6B70"/>
    <w:rsid w:val="007A6C76"/>
    <w:rsid w:val="007A6D74"/>
    <w:rsid w:val="007A6EEB"/>
    <w:rsid w:val="007A71D8"/>
    <w:rsid w:val="007A75B1"/>
    <w:rsid w:val="007A7E05"/>
    <w:rsid w:val="007A7E72"/>
    <w:rsid w:val="007A7EA7"/>
    <w:rsid w:val="007A7EC1"/>
    <w:rsid w:val="007B01CA"/>
    <w:rsid w:val="007B07AD"/>
    <w:rsid w:val="007B0961"/>
    <w:rsid w:val="007B0CDC"/>
    <w:rsid w:val="007B0E1A"/>
    <w:rsid w:val="007B11EF"/>
    <w:rsid w:val="007B15D1"/>
    <w:rsid w:val="007B192B"/>
    <w:rsid w:val="007B1C5C"/>
    <w:rsid w:val="007B1D30"/>
    <w:rsid w:val="007B20C4"/>
    <w:rsid w:val="007B2964"/>
    <w:rsid w:val="007B2CA8"/>
    <w:rsid w:val="007B2DC7"/>
    <w:rsid w:val="007B2F75"/>
    <w:rsid w:val="007B342E"/>
    <w:rsid w:val="007B3BEA"/>
    <w:rsid w:val="007B3C29"/>
    <w:rsid w:val="007B458A"/>
    <w:rsid w:val="007B45BE"/>
    <w:rsid w:val="007B4BF0"/>
    <w:rsid w:val="007B4C9E"/>
    <w:rsid w:val="007B4F21"/>
    <w:rsid w:val="007B5070"/>
    <w:rsid w:val="007B563B"/>
    <w:rsid w:val="007B680D"/>
    <w:rsid w:val="007B6DE2"/>
    <w:rsid w:val="007B7662"/>
    <w:rsid w:val="007B78FF"/>
    <w:rsid w:val="007B79FE"/>
    <w:rsid w:val="007B7AD5"/>
    <w:rsid w:val="007B7CCD"/>
    <w:rsid w:val="007B7FEB"/>
    <w:rsid w:val="007C01D2"/>
    <w:rsid w:val="007C0571"/>
    <w:rsid w:val="007C05FA"/>
    <w:rsid w:val="007C0EFE"/>
    <w:rsid w:val="007C0F16"/>
    <w:rsid w:val="007C11E8"/>
    <w:rsid w:val="007C1BFE"/>
    <w:rsid w:val="007C1F93"/>
    <w:rsid w:val="007C2061"/>
    <w:rsid w:val="007C2246"/>
    <w:rsid w:val="007C28CC"/>
    <w:rsid w:val="007C2A9D"/>
    <w:rsid w:val="007C344D"/>
    <w:rsid w:val="007C357F"/>
    <w:rsid w:val="007C3AD5"/>
    <w:rsid w:val="007C3CD9"/>
    <w:rsid w:val="007C3E8F"/>
    <w:rsid w:val="007C3EF7"/>
    <w:rsid w:val="007C4449"/>
    <w:rsid w:val="007C447B"/>
    <w:rsid w:val="007C4540"/>
    <w:rsid w:val="007C45D2"/>
    <w:rsid w:val="007C4CF6"/>
    <w:rsid w:val="007C5376"/>
    <w:rsid w:val="007C632A"/>
    <w:rsid w:val="007C63BF"/>
    <w:rsid w:val="007C6674"/>
    <w:rsid w:val="007C6BD8"/>
    <w:rsid w:val="007C724D"/>
    <w:rsid w:val="007C7E74"/>
    <w:rsid w:val="007D00CA"/>
    <w:rsid w:val="007D0592"/>
    <w:rsid w:val="007D0CBC"/>
    <w:rsid w:val="007D0D1B"/>
    <w:rsid w:val="007D0E10"/>
    <w:rsid w:val="007D10E0"/>
    <w:rsid w:val="007D13DC"/>
    <w:rsid w:val="007D2449"/>
    <w:rsid w:val="007D26B3"/>
    <w:rsid w:val="007D2987"/>
    <w:rsid w:val="007D2C15"/>
    <w:rsid w:val="007D2E72"/>
    <w:rsid w:val="007D2EC2"/>
    <w:rsid w:val="007D31E6"/>
    <w:rsid w:val="007D38E8"/>
    <w:rsid w:val="007D3A43"/>
    <w:rsid w:val="007D3BCF"/>
    <w:rsid w:val="007D4D25"/>
    <w:rsid w:val="007D5144"/>
    <w:rsid w:val="007D5638"/>
    <w:rsid w:val="007D5837"/>
    <w:rsid w:val="007D5AB2"/>
    <w:rsid w:val="007D5D2A"/>
    <w:rsid w:val="007D5EA6"/>
    <w:rsid w:val="007D6444"/>
    <w:rsid w:val="007D6B02"/>
    <w:rsid w:val="007D6E45"/>
    <w:rsid w:val="007D771C"/>
    <w:rsid w:val="007D7B2A"/>
    <w:rsid w:val="007D7D68"/>
    <w:rsid w:val="007D7DB4"/>
    <w:rsid w:val="007D7DC6"/>
    <w:rsid w:val="007E00E6"/>
    <w:rsid w:val="007E016B"/>
    <w:rsid w:val="007E02F2"/>
    <w:rsid w:val="007E046E"/>
    <w:rsid w:val="007E0D9E"/>
    <w:rsid w:val="007E0F94"/>
    <w:rsid w:val="007E1173"/>
    <w:rsid w:val="007E14BA"/>
    <w:rsid w:val="007E1816"/>
    <w:rsid w:val="007E185E"/>
    <w:rsid w:val="007E1886"/>
    <w:rsid w:val="007E1999"/>
    <w:rsid w:val="007E1DF6"/>
    <w:rsid w:val="007E23D6"/>
    <w:rsid w:val="007E2D1E"/>
    <w:rsid w:val="007E2DD4"/>
    <w:rsid w:val="007E2DFA"/>
    <w:rsid w:val="007E2E39"/>
    <w:rsid w:val="007E2F44"/>
    <w:rsid w:val="007E2FFD"/>
    <w:rsid w:val="007E34CD"/>
    <w:rsid w:val="007E361E"/>
    <w:rsid w:val="007E3D84"/>
    <w:rsid w:val="007E41A8"/>
    <w:rsid w:val="007E439C"/>
    <w:rsid w:val="007E4428"/>
    <w:rsid w:val="007E480B"/>
    <w:rsid w:val="007E4946"/>
    <w:rsid w:val="007E4F76"/>
    <w:rsid w:val="007E50E3"/>
    <w:rsid w:val="007E5A9F"/>
    <w:rsid w:val="007E5E30"/>
    <w:rsid w:val="007E6004"/>
    <w:rsid w:val="007E60F8"/>
    <w:rsid w:val="007E61CC"/>
    <w:rsid w:val="007E6373"/>
    <w:rsid w:val="007E69B3"/>
    <w:rsid w:val="007E6B02"/>
    <w:rsid w:val="007E6B72"/>
    <w:rsid w:val="007F01C3"/>
    <w:rsid w:val="007F09CD"/>
    <w:rsid w:val="007F0B81"/>
    <w:rsid w:val="007F0D84"/>
    <w:rsid w:val="007F0D8A"/>
    <w:rsid w:val="007F0EF8"/>
    <w:rsid w:val="007F1F49"/>
    <w:rsid w:val="007F203F"/>
    <w:rsid w:val="007F3074"/>
    <w:rsid w:val="007F30D0"/>
    <w:rsid w:val="007F3460"/>
    <w:rsid w:val="007F3836"/>
    <w:rsid w:val="007F3BC4"/>
    <w:rsid w:val="007F3ECA"/>
    <w:rsid w:val="007F406E"/>
    <w:rsid w:val="007F449A"/>
    <w:rsid w:val="007F49B4"/>
    <w:rsid w:val="007F4A12"/>
    <w:rsid w:val="007F4BB7"/>
    <w:rsid w:val="007F4EC8"/>
    <w:rsid w:val="007F540C"/>
    <w:rsid w:val="007F575A"/>
    <w:rsid w:val="007F5D6F"/>
    <w:rsid w:val="007F60AA"/>
    <w:rsid w:val="007F62F0"/>
    <w:rsid w:val="007F6C85"/>
    <w:rsid w:val="007F788D"/>
    <w:rsid w:val="007F7975"/>
    <w:rsid w:val="007F7DAF"/>
    <w:rsid w:val="00800681"/>
    <w:rsid w:val="008006C8"/>
    <w:rsid w:val="00801503"/>
    <w:rsid w:val="008016B7"/>
    <w:rsid w:val="00802030"/>
    <w:rsid w:val="00802040"/>
    <w:rsid w:val="008021D3"/>
    <w:rsid w:val="008022AB"/>
    <w:rsid w:val="008022FE"/>
    <w:rsid w:val="00802F3E"/>
    <w:rsid w:val="00803A7F"/>
    <w:rsid w:val="00803FCE"/>
    <w:rsid w:val="00804706"/>
    <w:rsid w:val="0080479B"/>
    <w:rsid w:val="00804A03"/>
    <w:rsid w:val="00804C7C"/>
    <w:rsid w:val="00804F79"/>
    <w:rsid w:val="00805D21"/>
    <w:rsid w:val="00805D70"/>
    <w:rsid w:val="00805FD3"/>
    <w:rsid w:val="008061AC"/>
    <w:rsid w:val="008061F6"/>
    <w:rsid w:val="008064D3"/>
    <w:rsid w:val="008065A7"/>
    <w:rsid w:val="008068F7"/>
    <w:rsid w:val="00806F9A"/>
    <w:rsid w:val="00807B8E"/>
    <w:rsid w:val="008100E3"/>
    <w:rsid w:val="008101B2"/>
    <w:rsid w:val="00810358"/>
    <w:rsid w:val="00810438"/>
    <w:rsid w:val="0081079C"/>
    <w:rsid w:val="00810902"/>
    <w:rsid w:val="00810994"/>
    <w:rsid w:val="00811608"/>
    <w:rsid w:val="0081199B"/>
    <w:rsid w:val="00811B8B"/>
    <w:rsid w:val="00812250"/>
    <w:rsid w:val="0081249E"/>
    <w:rsid w:val="00812951"/>
    <w:rsid w:val="00812FE9"/>
    <w:rsid w:val="008131D5"/>
    <w:rsid w:val="00813456"/>
    <w:rsid w:val="008136BE"/>
    <w:rsid w:val="00814473"/>
    <w:rsid w:val="008144E8"/>
    <w:rsid w:val="00814AF6"/>
    <w:rsid w:val="00814BC6"/>
    <w:rsid w:val="00814CA9"/>
    <w:rsid w:val="00814CB6"/>
    <w:rsid w:val="00814EB7"/>
    <w:rsid w:val="00814EF0"/>
    <w:rsid w:val="00814FDA"/>
    <w:rsid w:val="00814FF2"/>
    <w:rsid w:val="008150E2"/>
    <w:rsid w:val="008154CD"/>
    <w:rsid w:val="00816145"/>
    <w:rsid w:val="00816782"/>
    <w:rsid w:val="008172D0"/>
    <w:rsid w:val="00817834"/>
    <w:rsid w:val="00817917"/>
    <w:rsid w:val="00817BD5"/>
    <w:rsid w:val="00820143"/>
    <w:rsid w:val="008203C3"/>
    <w:rsid w:val="00820605"/>
    <w:rsid w:val="00820736"/>
    <w:rsid w:val="008208C8"/>
    <w:rsid w:val="00820AA1"/>
    <w:rsid w:val="00820EA9"/>
    <w:rsid w:val="008216AD"/>
    <w:rsid w:val="00821C71"/>
    <w:rsid w:val="00821EED"/>
    <w:rsid w:val="00822CFA"/>
    <w:rsid w:val="008233BC"/>
    <w:rsid w:val="00823446"/>
    <w:rsid w:val="00823909"/>
    <w:rsid w:val="008239F8"/>
    <w:rsid w:val="00823B6B"/>
    <w:rsid w:val="00823B7A"/>
    <w:rsid w:val="00824050"/>
    <w:rsid w:val="0082475F"/>
    <w:rsid w:val="0082492A"/>
    <w:rsid w:val="008249C3"/>
    <w:rsid w:val="00824C29"/>
    <w:rsid w:val="00824D39"/>
    <w:rsid w:val="008251C9"/>
    <w:rsid w:val="00825234"/>
    <w:rsid w:val="00825F29"/>
    <w:rsid w:val="008269AE"/>
    <w:rsid w:val="00826B86"/>
    <w:rsid w:val="00827006"/>
    <w:rsid w:val="008272DB"/>
    <w:rsid w:val="008277FD"/>
    <w:rsid w:val="00827B08"/>
    <w:rsid w:val="00827E93"/>
    <w:rsid w:val="00830807"/>
    <w:rsid w:val="00830AB2"/>
    <w:rsid w:val="00830CB9"/>
    <w:rsid w:val="008314AD"/>
    <w:rsid w:val="008314CF"/>
    <w:rsid w:val="00831523"/>
    <w:rsid w:val="0083164C"/>
    <w:rsid w:val="00832077"/>
    <w:rsid w:val="0083244F"/>
    <w:rsid w:val="00833172"/>
    <w:rsid w:val="00833296"/>
    <w:rsid w:val="008334E0"/>
    <w:rsid w:val="00833B38"/>
    <w:rsid w:val="008340D8"/>
    <w:rsid w:val="008342F8"/>
    <w:rsid w:val="00834C3A"/>
    <w:rsid w:val="00834D43"/>
    <w:rsid w:val="00834D59"/>
    <w:rsid w:val="00834EB3"/>
    <w:rsid w:val="0083552E"/>
    <w:rsid w:val="0083560B"/>
    <w:rsid w:val="0083572A"/>
    <w:rsid w:val="00836198"/>
    <w:rsid w:val="00836C64"/>
    <w:rsid w:val="008401A9"/>
    <w:rsid w:val="00840887"/>
    <w:rsid w:val="00840B85"/>
    <w:rsid w:val="00841150"/>
    <w:rsid w:val="008411DB"/>
    <w:rsid w:val="00841555"/>
    <w:rsid w:val="00841591"/>
    <w:rsid w:val="008415CD"/>
    <w:rsid w:val="00841AF9"/>
    <w:rsid w:val="00841EC9"/>
    <w:rsid w:val="008421C9"/>
    <w:rsid w:val="008423C6"/>
    <w:rsid w:val="008429C8"/>
    <w:rsid w:val="00842D09"/>
    <w:rsid w:val="00843055"/>
    <w:rsid w:val="00843127"/>
    <w:rsid w:val="00843B75"/>
    <w:rsid w:val="00843D0B"/>
    <w:rsid w:val="00843F8E"/>
    <w:rsid w:val="0084406E"/>
    <w:rsid w:val="008448A9"/>
    <w:rsid w:val="00844EAE"/>
    <w:rsid w:val="0084523B"/>
    <w:rsid w:val="008456B7"/>
    <w:rsid w:val="00845776"/>
    <w:rsid w:val="00845B6C"/>
    <w:rsid w:val="00845DBF"/>
    <w:rsid w:val="00846E2C"/>
    <w:rsid w:val="00847EA7"/>
    <w:rsid w:val="00850571"/>
    <w:rsid w:val="00850F37"/>
    <w:rsid w:val="00851072"/>
    <w:rsid w:val="00851929"/>
    <w:rsid w:val="00851AD5"/>
    <w:rsid w:val="008522A4"/>
    <w:rsid w:val="00852539"/>
    <w:rsid w:val="008525C1"/>
    <w:rsid w:val="0085268C"/>
    <w:rsid w:val="008526B2"/>
    <w:rsid w:val="008536DC"/>
    <w:rsid w:val="00853714"/>
    <w:rsid w:val="00853B12"/>
    <w:rsid w:val="00853F9A"/>
    <w:rsid w:val="0085440B"/>
    <w:rsid w:val="00854644"/>
    <w:rsid w:val="0085465B"/>
    <w:rsid w:val="00854E66"/>
    <w:rsid w:val="00855048"/>
    <w:rsid w:val="008555FE"/>
    <w:rsid w:val="00855B13"/>
    <w:rsid w:val="00855D75"/>
    <w:rsid w:val="008560EF"/>
    <w:rsid w:val="008571A3"/>
    <w:rsid w:val="00857476"/>
    <w:rsid w:val="008577B2"/>
    <w:rsid w:val="00857AFA"/>
    <w:rsid w:val="00857E4B"/>
    <w:rsid w:val="0086052E"/>
    <w:rsid w:val="00860661"/>
    <w:rsid w:val="0086077C"/>
    <w:rsid w:val="0086139F"/>
    <w:rsid w:val="008615C3"/>
    <w:rsid w:val="00861711"/>
    <w:rsid w:val="00861C0C"/>
    <w:rsid w:val="00862561"/>
    <w:rsid w:val="008625CA"/>
    <w:rsid w:val="00862930"/>
    <w:rsid w:val="008629D0"/>
    <w:rsid w:val="0086306D"/>
    <w:rsid w:val="00863356"/>
    <w:rsid w:val="00863633"/>
    <w:rsid w:val="00863DA5"/>
    <w:rsid w:val="00864134"/>
    <w:rsid w:val="00865B9B"/>
    <w:rsid w:val="00865C6B"/>
    <w:rsid w:val="00865D07"/>
    <w:rsid w:val="008663D6"/>
    <w:rsid w:val="00866978"/>
    <w:rsid w:val="00866D0F"/>
    <w:rsid w:val="0086728E"/>
    <w:rsid w:val="00867350"/>
    <w:rsid w:val="008675A6"/>
    <w:rsid w:val="00867ADA"/>
    <w:rsid w:val="00867C01"/>
    <w:rsid w:val="00867C7D"/>
    <w:rsid w:val="008702A3"/>
    <w:rsid w:val="0087057C"/>
    <w:rsid w:val="00870674"/>
    <w:rsid w:val="008707A5"/>
    <w:rsid w:val="00871705"/>
    <w:rsid w:val="00871746"/>
    <w:rsid w:val="00871E26"/>
    <w:rsid w:val="00871F6F"/>
    <w:rsid w:val="00872030"/>
    <w:rsid w:val="00872467"/>
    <w:rsid w:val="00872492"/>
    <w:rsid w:val="008724F2"/>
    <w:rsid w:val="0087286C"/>
    <w:rsid w:val="00872A42"/>
    <w:rsid w:val="008730FB"/>
    <w:rsid w:val="00873586"/>
    <w:rsid w:val="00873613"/>
    <w:rsid w:val="00873691"/>
    <w:rsid w:val="0087378A"/>
    <w:rsid w:val="00873C48"/>
    <w:rsid w:val="00873FA5"/>
    <w:rsid w:val="00874069"/>
    <w:rsid w:val="0087409B"/>
    <w:rsid w:val="008744C2"/>
    <w:rsid w:val="00874C3B"/>
    <w:rsid w:val="00874D57"/>
    <w:rsid w:val="0087504A"/>
    <w:rsid w:val="00875156"/>
    <w:rsid w:val="008755F5"/>
    <w:rsid w:val="0087568F"/>
    <w:rsid w:val="00875F3A"/>
    <w:rsid w:val="00876344"/>
    <w:rsid w:val="0087635E"/>
    <w:rsid w:val="008764AF"/>
    <w:rsid w:val="0087664F"/>
    <w:rsid w:val="008768D4"/>
    <w:rsid w:val="00876D0E"/>
    <w:rsid w:val="00876FE1"/>
    <w:rsid w:val="00877384"/>
    <w:rsid w:val="0087750C"/>
    <w:rsid w:val="0087779B"/>
    <w:rsid w:val="00880087"/>
    <w:rsid w:val="008801A0"/>
    <w:rsid w:val="008801AE"/>
    <w:rsid w:val="0088036F"/>
    <w:rsid w:val="0088037F"/>
    <w:rsid w:val="008803E0"/>
    <w:rsid w:val="00880824"/>
    <w:rsid w:val="008814B2"/>
    <w:rsid w:val="0088195E"/>
    <w:rsid w:val="00881A23"/>
    <w:rsid w:val="00881CC7"/>
    <w:rsid w:val="0088201E"/>
    <w:rsid w:val="00882147"/>
    <w:rsid w:val="008825F8"/>
    <w:rsid w:val="00883219"/>
    <w:rsid w:val="0088322B"/>
    <w:rsid w:val="00883A31"/>
    <w:rsid w:val="00884152"/>
    <w:rsid w:val="00884639"/>
    <w:rsid w:val="00884683"/>
    <w:rsid w:val="00884730"/>
    <w:rsid w:val="00884F28"/>
    <w:rsid w:val="00885099"/>
    <w:rsid w:val="00885416"/>
    <w:rsid w:val="0088567E"/>
    <w:rsid w:val="00885BEC"/>
    <w:rsid w:val="00885C2D"/>
    <w:rsid w:val="00885DCE"/>
    <w:rsid w:val="00885E0D"/>
    <w:rsid w:val="00885E96"/>
    <w:rsid w:val="0088609A"/>
    <w:rsid w:val="008862F8"/>
    <w:rsid w:val="00886315"/>
    <w:rsid w:val="00886863"/>
    <w:rsid w:val="008868E3"/>
    <w:rsid w:val="00886C9C"/>
    <w:rsid w:val="0088773B"/>
    <w:rsid w:val="008901FB"/>
    <w:rsid w:val="0089045F"/>
    <w:rsid w:val="00890CB2"/>
    <w:rsid w:val="00890D99"/>
    <w:rsid w:val="00890E3E"/>
    <w:rsid w:val="00890E6B"/>
    <w:rsid w:val="0089159D"/>
    <w:rsid w:val="008915E9"/>
    <w:rsid w:val="00891828"/>
    <w:rsid w:val="00891CFD"/>
    <w:rsid w:val="00892463"/>
    <w:rsid w:val="00892D47"/>
    <w:rsid w:val="00892E94"/>
    <w:rsid w:val="0089314D"/>
    <w:rsid w:val="0089332D"/>
    <w:rsid w:val="008940F9"/>
    <w:rsid w:val="00894159"/>
    <w:rsid w:val="00894C9B"/>
    <w:rsid w:val="00894ED4"/>
    <w:rsid w:val="008954BA"/>
    <w:rsid w:val="00895895"/>
    <w:rsid w:val="00895D5D"/>
    <w:rsid w:val="00895E67"/>
    <w:rsid w:val="008960A0"/>
    <w:rsid w:val="008961F8"/>
    <w:rsid w:val="00896538"/>
    <w:rsid w:val="00896846"/>
    <w:rsid w:val="00896B94"/>
    <w:rsid w:val="008975A3"/>
    <w:rsid w:val="00897A62"/>
    <w:rsid w:val="00897BEC"/>
    <w:rsid w:val="00897F50"/>
    <w:rsid w:val="008A008C"/>
    <w:rsid w:val="008A106C"/>
    <w:rsid w:val="008A131A"/>
    <w:rsid w:val="008A159C"/>
    <w:rsid w:val="008A1732"/>
    <w:rsid w:val="008A17F4"/>
    <w:rsid w:val="008A18E0"/>
    <w:rsid w:val="008A1F31"/>
    <w:rsid w:val="008A1FC4"/>
    <w:rsid w:val="008A2280"/>
    <w:rsid w:val="008A24A0"/>
    <w:rsid w:val="008A2B41"/>
    <w:rsid w:val="008A2C8E"/>
    <w:rsid w:val="008A2CD7"/>
    <w:rsid w:val="008A2D60"/>
    <w:rsid w:val="008A3428"/>
    <w:rsid w:val="008A349A"/>
    <w:rsid w:val="008A3793"/>
    <w:rsid w:val="008A3CCE"/>
    <w:rsid w:val="008A3CF5"/>
    <w:rsid w:val="008A3EC5"/>
    <w:rsid w:val="008A4111"/>
    <w:rsid w:val="008A52CF"/>
    <w:rsid w:val="008A67AE"/>
    <w:rsid w:val="008A684E"/>
    <w:rsid w:val="008A6CA5"/>
    <w:rsid w:val="008A6EE4"/>
    <w:rsid w:val="008A7261"/>
    <w:rsid w:val="008A72D3"/>
    <w:rsid w:val="008A738B"/>
    <w:rsid w:val="008A752A"/>
    <w:rsid w:val="008A7BED"/>
    <w:rsid w:val="008A7FDF"/>
    <w:rsid w:val="008B0035"/>
    <w:rsid w:val="008B01B9"/>
    <w:rsid w:val="008B026C"/>
    <w:rsid w:val="008B02B6"/>
    <w:rsid w:val="008B0842"/>
    <w:rsid w:val="008B0B17"/>
    <w:rsid w:val="008B0D1C"/>
    <w:rsid w:val="008B1009"/>
    <w:rsid w:val="008B16D4"/>
    <w:rsid w:val="008B1FEC"/>
    <w:rsid w:val="008B2124"/>
    <w:rsid w:val="008B2583"/>
    <w:rsid w:val="008B2A3D"/>
    <w:rsid w:val="008B36F1"/>
    <w:rsid w:val="008B37D1"/>
    <w:rsid w:val="008B3E60"/>
    <w:rsid w:val="008B3EA8"/>
    <w:rsid w:val="008B3F60"/>
    <w:rsid w:val="008B4291"/>
    <w:rsid w:val="008B4345"/>
    <w:rsid w:val="008B4966"/>
    <w:rsid w:val="008B4F43"/>
    <w:rsid w:val="008B55E1"/>
    <w:rsid w:val="008B572D"/>
    <w:rsid w:val="008B59C9"/>
    <w:rsid w:val="008B5B5C"/>
    <w:rsid w:val="008B5C84"/>
    <w:rsid w:val="008B612C"/>
    <w:rsid w:val="008B620B"/>
    <w:rsid w:val="008B63EB"/>
    <w:rsid w:val="008B6565"/>
    <w:rsid w:val="008B65CC"/>
    <w:rsid w:val="008B68A9"/>
    <w:rsid w:val="008B6CFF"/>
    <w:rsid w:val="008B70D6"/>
    <w:rsid w:val="008B754A"/>
    <w:rsid w:val="008B7A76"/>
    <w:rsid w:val="008B7E33"/>
    <w:rsid w:val="008C08FF"/>
    <w:rsid w:val="008C0988"/>
    <w:rsid w:val="008C0B3C"/>
    <w:rsid w:val="008C0F5F"/>
    <w:rsid w:val="008C2D69"/>
    <w:rsid w:val="008C2F9B"/>
    <w:rsid w:val="008C3168"/>
    <w:rsid w:val="008C31F1"/>
    <w:rsid w:val="008C349A"/>
    <w:rsid w:val="008C34C4"/>
    <w:rsid w:val="008C3606"/>
    <w:rsid w:val="008C3736"/>
    <w:rsid w:val="008C377E"/>
    <w:rsid w:val="008C3F60"/>
    <w:rsid w:val="008C41AA"/>
    <w:rsid w:val="008C4528"/>
    <w:rsid w:val="008C45A4"/>
    <w:rsid w:val="008C476B"/>
    <w:rsid w:val="008C5269"/>
    <w:rsid w:val="008C52DC"/>
    <w:rsid w:val="008C57D3"/>
    <w:rsid w:val="008C5A82"/>
    <w:rsid w:val="008C5BBF"/>
    <w:rsid w:val="008C64CE"/>
    <w:rsid w:val="008C65E8"/>
    <w:rsid w:val="008C69A0"/>
    <w:rsid w:val="008C6A5F"/>
    <w:rsid w:val="008C6B63"/>
    <w:rsid w:val="008C6F31"/>
    <w:rsid w:val="008C7640"/>
    <w:rsid w:val="008C7A55"/>
    <w:rsid w:val="008D0538"/>
    <w:rsid w:val="008D06D2"/>
    <w:rsid w:val="008D0A29"/>
    <w:rsid w:val="008D0A61"/>
    <w:rsid w:val="008D0B7A"/>
    <w:rsid w:val="008D0E30"/>
    <w:rsid w:val="008D0F10"/>
    <w:rsid w:val="008D0F84"/>
    <w:rsid w:val="008D1140"/>
    <w:rsid w:val="008D1FEF"/>
    <w:rsid w:val="008D2181"/>
    <w:rsid w:val="008D3BCD"/>
    <w:rsid w:val="008D3E0A"/>
    <w:rsid w:val="008D4302"/>
    <w:rsid w:val="008D4564"/>
    <w:rsid w:val="008D4AC8"/>
    <w:rsid w:val="008D4AD3"/>
    <w:rsid w:val="008D4AFD"/>
    <w:rsid w:val="008D5629"/>
    <w:rsid w:val="008D5BA7"/>
    <w:rsid w:val="008D5E13"/>
    <w:rsid w:val="008D607A"/>
    <w:rsid w:val="008D619B"/>
    <w:rsid w:val="008D6358"/>
    <w:rsid w:val="008D6814"/>
    <w:rsid w:val="008D69AB"/>
    <w:rsid w:val="008D7EBD"/>
    <w:rsid w:val="008E0872"/>
    <w:rsid w:val="008E092E"/>
    <w:rsid w:val="008E1216"/>
    <w:rsid w:val="008E13BD"/>
    <w:rsid w:val="008E2247"/>
    <w:rsid w:val="008E23D1"/>
    <w:rsid w:val="008E24AB"/>
    <w:rsid w:val="008E2B4C"/>
    <w:rsid w:val="008E2CBE"/>
    <w:rsid w:val="008E3335"/>
    <w:rsid w:val="008E365D"/>
    <w:rsid w:val="008E3E3E"/>
    <w:rsid w:val="008E4427"/>
    <w:rsid w:val="008E4918"/>
    <w:rsid w:val="008E4A8B"/>
    <w:rsid w:val="008E4E21"/>
    <w:rsid w:val="008E4EDC"/>
    <w:rsid w:val="008E5449"/>
    <w:rsid w:val="008E556E"/>
    <w:rsid w:val="008E561F"/>
    <w:rsid w:val="008E5B21"/>
    <w:rsid w:val="008E5D54"/>
    <w:rsid w:val="008E5D6A"/>
    <w:rsid w:val="008E5F4A"/>
    <w:rsid w:val="008E64EB"/>
    <w:rsid w:val="008E687F"/>
    <w:rsid w:val="008E6AC6"/>
    <w:rsid w:val="008E6DD8"/>
    <w:rsid w:val="008E702D"/>
    <w:rsid w:val="008E7190"/>
    <w:rsid w:val="008E7377"/>
    <w:rsid w:val="008E75F5"/>
    <w:rsid w:val="008E79EF"/>
    <w:rsid w:val="008F0D94"/>
    <w:rsid w:val="008F0DA3"/>
    <w:rsid w:val="008F14A0"/>
    <w:rsid w:val="008F21D1"/>
    <w:rsid w:val="008F2320"/>
    <w:rsid w:val="008F2376"/>
    <w:rsid w:val="008F2932"/>
    <w:rsid w:val="008F2F82"/>
    <w:rsid w:val="008F3265"/>
    <w:rsid w:val="008F38B2"/>
    <w:rsid w:val="008F38E5"/>
    <w:rsid w:val="008F3EDF"/>
    <w:rsid w:val="008F4689"/>
    <w:rsid w:val="008F4800"/>
    <w:rsid w:val="008F4CCC"/>
    <w:rsid w:val="008F4CFA"/>
    <w:rsid w:val="008F4E2B"/>
    <w:rsid w:val="008F5028"/>
    <w:rsid w:val="008F52A3"/>
    <w:rsid w:val="008F5485"/>
    <w:rsid w:val="008F67E7"/>
    <w:rsid w:val="008F6B1E"/>
    <w:rsid w:val="008F6D32"/>
    <w:rsid w:val="008F6EB9"/>
    <w:rsid w:val="008F73FB"/>
    <w:rsid w:val="008F7724"/>
    <w:rsid w:val="008F7978"/>
    <w:rsid w:val="008F7D4F"/>
    <w:rsid w:val="008F7DED"/>
    <w:rsid w:val="00900473"/>
    <w:rsid w:val="009006A8"/>
    <w:rsid w:val="00900756"/>
    <w:rsid w:val="00900D9C"/>
    <w:rsid w:val="0090159A"/>
    <w:rsid w:val="00901835"/>
    <w:rsid w:val="009018E4"/>
    <w:rsid w:val="00901F54"/>
    <w:rsid w:val="00902224"/>
    <w:rsid w:val="009025FB"/>
    <w:rsid w:val="00902A70"/>
    <w:rsid w:val="00902D1A"/>
    <w:rsid w:val="00902D77"/>
    <w:rsid w:val="0090306E"/>
    <w:rsid w:val="009030BF"/>
    <w:rsid w:val="009036A5"/>
    <w:rsid w:val="00903948"/>
    <w:rsid w:val="009039CB"/>
    <w:rsid w:val="0090412B"/>
    <w:rsid w:val="0090444E"/>
    <w:rsid w:val="0090448B"/>
    <w:rsid w:val="00904649"/>
    <w:rsid w:val="0090484F"/>
    <w:rsid w:val="00904917"/>
    <w:rsid w:val="00904F50"/>
    <w:rsid w:val="00905415"/>
    <w:rsid w:val="0090560E"/>
    <w:rsid w:val="00905725"/>
    <w:rsid w:val="00905811"/>
    <w:rsid w:val="00905BC3"/>
    <w:rsid w:val="00905F62"/>
    <w:rsid w:val="00906AD4"/>
    <w:rsid w:val="00910372"/>
    <w:rsid w:val="00910596"/>
    <w:rsid w:val="009105DC"/>
    <w:rsid w:val="009105E1"/>
    <w:rsid w:val="00910680"/>
    <w:rsid w:val="009107B9"/>
    <w:rsid w:val="009115B6"/>
    <w:rsid w:val="009119FC"/>
    <w:rsid w:val="00911A96"/>
    <w:rsid w:val="00911DE3"/>
    <w:rsid w:val="009126BE"/>
    <w:rsid w:val="009126C0"/>
    <w:rsid w:val="00912746"/>
    <w:rsid w:val="009131FE"/>
    <w:rsid w:val="00913816"/>
    <w:rsid w:val="00913927"/>
    <w:rsid w:val="00913A02"/>
    <w:rsid w:val="00913D0B"/>
    <w:rsid w:val="00914196"/>
    <w:rsid w:val="009142B3"/>
    <w:rsid w:val="00914516"/>
    <w:rsid w:val="00914607"/>
    <w:rsid w:val="00914AF9"/>
    <w:rsid w:val="00914EBC"/>
    <w:rsid w:val="009151B8"/>
    <w:rsid w:val="0091541A"/>
    <w:rsid w:val="00915642"/>
    <w:rsid w:val="0091582E"/>
    <w:rsid w:val="00916117"/>
    <w:rsid w:val="009162E6"/>
    <w:rsid w:val="009173EA"/>
    <w:rsid w:val="00917464"/>
    <w:rsid w:val="00917521"/>
    <w:rsid w:val="00917A63"/>
    <w:rsid w:val="00917EA5"/>
    <w:rsid w:val="00917FEF"/>
    <w:rsid w:val="009200F5"/>
    <w:rsid w:val="009202F6"/>
    <w:rsid w:val="0092045F"/>
    <w:rsid w:val="009208BF"/>
    <w:rsid w:val="00920AEA"/>
    <w:rsid w:val="00920C87"/>
    <w:rsid w:val="00920F25"/>
    <w:rsid w:val="00921098"/>
    <w:rsid w:val="00921473"/>
    <w:rsid w:val="00921692"/>
    <w:rsid w:val="009219AD"/>
    <w:rsid w:val="00921AFA"/>
    <w:rsid w:val="00921B6A"/>
    <w:rsid w:val="00921C8C"/>
    <w:rsid w:val="00921DA7"/>
    <w:rsid w:val="009223BA"/>
    <w:rsid w:val="00922C29"/>
    <w:rsid w:val="00923E04"/>
    <w:rsid w:val="00923F82"/>
    <w:rsid w:val="009241AE"/>
    <w:rsid w:val="0092448D"/>
    <w:rsid w:val="00924783"/>
    <w:rsid w:val="00924EA4"/>
    <w:rsid w:val="0092531A"/>
    <w:rsid w:val="00925E00"/>
    <w:rsid w:val="009260C0"/>
    <w:rsid w:val="0092630B"/>
    <w:rsid w:val="00926450"/>
    <w:rsid w:val="00926881"/>
    <w:rsid w:val="0092692F"/>
    <w:rsid w:val="00926C97"/>
    <w:rsid w:val="00927411"/>
    <w:rsid w:val="00927587"/>
    <w:rsid w:val="00927639"/>
    <w:rsid w:val="009277C2"/>
    <w:rsid w:val="009278EA"/>
    <w:rsid w:val="009301A7"/>
    <w:rsid w:val="00930703"/>
    <w:rsid w:val="00930734"/>
    <w:rsid w:val="00930735"/>
    <w:rsid w:val="009307C4"/>
    <w:rsid w:val="00930DD2"/>
    <w:rsid w:val="00930F0F"/>
    <w:rsid w:val="009310DF"/>
    <w:rsid w:val="0093114F"/>
    <w:rsid w:val="00931EE5"/>
    <w:rsid w:val="00933215"/>
    <w:rsid w:val="0093328B"/>
    <w:rsid w:val="009337EC"/>
    <w:rsid w:val="00933B46"/>
    <w:rsid w:val="00933C10"/>
    <w:rsid w:val="00933F27"/>
    <w:rsid w:val="009342C7"/>
    <w:rsid w:val="00934413"/>
    <w:rsid w:val="009344D6"/>
    <w:rsid w:val="009345B0"/>
    <w:rsid w:val="009349E2"/>
    <w:rsid w:val="00934B8B"/>
    <w:rsid w:val="00934DD7"/>
    <w:rsid w:val="00934DDA"/>
    <w:rsid w:val="00934E6E"/>
    <w:rsid w:val="009352A0"/>
    <w:rsid w:val="0093557D"/>
    <w:rsid w:val="00935688"/>
    <w:rsid w:val="0093596C"/>
    <w:rsid w:val="00935AD7"/>
    <w:rsid w:val="00935CED"/>
    <w:rsid w:val="00935DBC"/>
    <w:rsid w:val="00935F56"/>
    <w:rsid w:val="009360C8"/>
    <w:rsid w:val="009362CD"/>
    <w:rsid w:val="00936398"/>
    <w:rsid w:val="009368BA"/>
    <w:rsid w:val="009368BF"/>
    <w:rsid w:val="00936B97"/>
    <w:rsid w:val="00937860"/>
    <w:rsid w:val="0093788F"/>
    <w:rsid w:val="00937C18"/>
    <w:rsid w:val="009403FB"/>
    <w:rsid w:val="00940A58"/>
    <w:rsid w:val="009411CF"/>
    <w:rsid w:val="00941701"/>
    <w:rsid w:val="00941741"/>
    <w:rsid w:val="0094185F"/>
    <w:rsid w:val="00941D47"/>
    <w:rsid w:val="00941ECA"/>
    <w:rsid w:val="009429C7"/>
    <w:rsid w:val="009429DD"/>
    <w:rsid w:val="00942A7F"/>
    <w:rsid w:val="0094350A"/>
    <w:rsid w:val="009437A6"/>
    <w:rsid w:val="0094425B"/>
    <w:rsid w:val="00944BCE"/>
    <w:rsid w:val="00944F39"/>
    <w:rsid w:val="009452AA"/>
    <w:rsid w:val="00945423"/>
    <w:rsid w:val="00945722"/>
    <w:rsid w:val="00945C70"/>
    <w:rsid w:val="00945F21"/>
    <w:rsid w:val="009461DD"/>
    <w:rsid w:val="00946574"/>
    <w:rsid w:val="00946F34"/>
    <w:rsid w:val="00947298"/>
    <w:rsid w:val="0094765B"/>
    <w:rsid w:val="0094778C"/>
    <w:rsid w:val="00947EB7"/>
    <w:rsid w:val="00950218"/>
    <w:rsid w:val="00950490"/>
    <w:rsid w:val="00950672"/>
    <w:rsid w:val="0095091F"/>
    <w:rsid w:val="009509E3"/>
    <w:rsid w:val="00950C8B"/>
    <w:rsid w:val="00950DD6"/>
    <w:rsid w:val="00950EFA"/>
    <w:rsid w:val="00951400"/>
    <w:rsid w:val="00951578"/>
    <w:rsid w:val="009515EC"/>
    <w:rsid w:val="00951CB9"/>
    <w:rsid w:val="00951D82"/>
    <w:rsid w:val="00952326"/>
    <w:rsid w:val="00952827"/>
    <w:rsid w:val="00952D8D"/>
    <w:rsid w:val="00952FC5"/>
    <w:rsid w:val="0095359D"/>
    <w:rsid w:val="00953871"/>
    <w:rsid w:val="00953927"/>
    <w:rsid w:val="0095392E"/>
    <w:rsid w:val="00953AD1"/>
    <w:rsid w:val="009549EC"/>
    <w:rsid w:val="00954E55"/>
    <w:rsid w:val="00954F03"/>
    <w:rsid w:val="00955811"/>
    <w:rsid w:val="009558E7"/>
    <w:rsid w:val="00955961"/>
    <w:rsid w:val="00955BD9"/>
    <w:rsid w:val="00955D7D"/>
    <w:rsid w:val="00955DF3"/>
    <w:rsid w:val="00955FD4"/>
    <w:rsid w:val="00956880"/>
    <w:rsid w:val="00956A41"/>
    <w:rsid w:val="00956AC7"/>
    <w:rsid w:val="00956FCF"/>
    <w:rsid w:val="009576F5"/>
    <w:rsid w:val="00957719"/>
    <w:rsid w:val="009578B2"/>
    <w:rsid w:val="00957C9C"/>
    <w:rsid w:val="00957CD1"/>
    <w:rsid w:val="009602CB"/>
    <w:rsid w:val="00960FD5"/>
    <w:rsid w:val="00961135"/>
    <w:rsid w:val="009611FE"/>
    <w:rsid w:val="0096139A"/>
    <w:rsid w:val="009614DD"/>
    <w:rsid w:val="00962275"/>
    <w:rsid w:val="00962293"/>
    <w:rsid w:val="0096234C"/>
    <w:rsid w:val="0096291E"/>
    <w:rsid w:val="00962B54"/>
    <w:rsid w:val="00962F58"/>
    <w:rsid w:val="00963587"/>
    <w:rsid w:val="00963C75"/>
    <w:rsid w:val="00963D24"/>
    <w:rsid w:val="0096402D"/>
    <w:rsid w:val="0096406D"/>
    <w:rsid w:val="00964570"/>
    <w:rsid w:val="00964CDE"/>
    <w:rsid w:val="00965960"/>
    <w:rsid w:val="00965BF0"/>
    <w:rsid w:val="00965E19"/>
    <w:rsid w:val="00966805"/>
    <w:rsid w:val="00966F87"/>
    <w:rsid w:val="0096726D"/>
    <w:rsid w:val="009674A2"/>
    <w:rsid w:val="00967BBC"/>
    <w:rsid w:val="00970985"/>
    <w:rsid w:val="00970C49"/>
    <w:rsid w:val="00970CBA"/>
    <w:rsid w:val="00970E0F"/>
    <w:rsid w:val="00970F74"/>
    <w:rsid w:val="00971548"/>
    <w:rsid w:val="00971862"/>
    <w:rsid w:val="009718F1"/>
    <w:rsid w:val="00971A9F"/>
    <w:rsid w:val="00971F51"/>
    <w:rsid w:val="009724C6"/>
    <w:rsid w:val="00972C96"/>
    <w:rsid w:val="00972E68"/>
    <w:rsid w:val="0097303C"/>
    <w:rsid w:val="00973181"/>
    <w:rsid w:val="0097348E"/>
    <w:rsid w:val="00973ECA"/>
    <w:rsid w:val="00973FF2"/>
    <w:rsid w:val="0097412A"/>
    <w:rsid w:val="009744E4"/>
    <w:rsid w:val="00974D16"/>
    <w:rsid w:val="00974D7E"/>
    <w:rsid w:val="009750F9"/>
    <w:rsid w:val="00975324"/>
    <w:rsid w:val="00975449"/>
    <w:rsid w:val="009755A0"/>
    <w:rsid w:val="00975EA5"/>
    <w:rsid w:val="009768DE"/>
    <w:rsid w:val="009769D2"/>
    <w:rsid w:val="00976D91"/>
    <w:rsid w:val="0097714F"/>
    <w:rsid w:val="009772A6"/>
    <w:rsid w:val="00977315"/>
    <w:rsid w:val="00977484"/>
    <w:rsid w:val="0097786A"/>
    <w:rsid w:val="009778BC"/>
    <w:rsid w:val="009801EE"/>
    <w:rsid w:val="00980698"/>
    <w:rsid w:val="00980814"/>
    <w:rsid w:val="009815F7"/>
    <w:rsid w:val="00981E7A"/>
    <w:rsid w:val="009823D0"/>
    <w:rsid w:val="009825D5"/>
    <w:rsid w:val="009829AA"/>
    <w:rsid w:val="00982A83"/>
    <w:rsid w:val="00982C44"/>
    <w:rsid w:val="00982EF5"/>
    <w:rsid w:val="009830F5"/>
    <w:rsid w:val="009835DA"/>
    <w:rsid w:val="009836A5"/>
    <w:rsid w:val="00983E34"/>
    <w:rsid w:val="009841EC"/>
    <w:rsid w:val="009845D2"/>
    <w:rsid w:val="009847BD"/>
    <w:rsid w:val="00985512"/>
    <w:rsid w:val="00985635"/>
    <w:rsid w:val="009857D6"/>
    <w:rsid w:val="0098581D"/>
    <w:rsid w:val="00985992"/>
    <w:rsid w:val="009859C9"/>
    <w:rsid w:val="00986738"/>
    <w:rsid w:val="0098675F"/>
    <w:rsid w:val="00986DE6"/>
    <w:rsid w:val="00987155"/>
    <w:rsid w:val="00987174"/>
    <w:rsid w:val="009873AF"/>
    <w:rsid w:val="009873FE"/>
    <w:rsid w:val="0098758C"/>
    <w:rsid w:val="00987B26"/>
    <w:rsid w:val="009901CD"/>
    <w:rsid w:val="009901D8"/>
    <w:rsid w:val="00990235"/>
    <w:rsid w:val="0099045A"/>
    <w:rsid w:val="009904A8"/>
    <w:rsid w:val="00990550"/>
    <w:rsid w:val="00990801"/>
    <w:rsid w:val="00990FC0"/>
    <w:rsid w:val="009913BC"/>
    <w:rsid w:val="00991552"/>
    <w:rsid w:val="00991640"/>
    <w:rsid w:val="00991DA0"/>
    <w:rsid w:val="00991E14"/>
    <w:rsid w:val="00992386"/>
    <w:rsid w:val="009923EB"/>
    <w:rsid w:val="00992436"/>
    <w:rsid w:val="009927D6"/>
    <w:rsid w:val="009928C2"/>
    <w:rsid w:val="00992BAC"/>
    <w:rsid w:val="00992C5A"/>
    <w:rsid w:val="00993174"/>
    <w:rsid w:val="00993251"/>
    <w:rsid w:val="00994398"/>
    <w:rsid w:val="00994706"/>
    <w:rsid w:val="00994743"/>
    <w:rsid w:val="00994B83"/>
    <w:rsid w:val="00995105"/>
    <w:rsid w:val="009954A4"/>
    <w:rsid w:val="00995653"/>
    <w:rsid w:val="00995FB7"/>
    <w:rsid w:val="0099619E"/>
    <w:rsid w:val="00996699"/>
    <w:rsid w:val="00996879"/>
    <w:rsid w:val="00997061"/>
    <w:rsid w:val="00997121"/>
    <w:rsid w:val="00997196"/>
    <w:rsid w:val="00997360"/>
    <w:rsid w:val="00997459"/>
    <w:rsid w:val="00997605"/>
    <w:rsid w:val="00997AE5"/>
    <w:rsid w:val="00997CD6"/>
    <w:rsid w:val="009A0080"/>
    <w:rsid w:val="009A061F"/>
    <w:rsid w:val="009A0CA6"/>
    <w:rsid w:val="009A0F50"/>
    <w:rsid w:val="009A13DF"/>
    <w:rsid w:val="009A157D"/>
    <w:rsid w:val="009A1C10"/>
    <w:rsid w:val="009A1FBE"/>
    <w:rsid w:val="009A22B7"/>
    <w:rsid w:val="009A2AD4"/>
    <w:rsid w:val="009A2ADB"/>
    <w:rsid w:val="009A3058"/>
    <w:rsid w:val="009A38B1"/>
    <w:rsid w:val="009A3ABC"/>
    <w:rsid w:val="009A4E67"/>
    <w:rsid w:val="009A51B7"/>
    <w:rsid w:val="009A54C2"/>
    <w:rsid w:val="009A58AF"/>
    <w:rsid w:val="009A58D6"/>
    <w:rsid w:val="009A5945"/>
    <w:rsid w:val="009A62E0"/>
    <w:rsid w:val="009A632A"/>
    <w:rsid w:val="009A65FF"/>
    <w:rsid w:val="009A6A22"/>
    <w:rsid w:val="009A6B98"/>
    <w:rsid w:val="009A6D69"/>
    <w:rsid w:val="009A6F11"/>
    <w:rsid w:val="009A6F7E"/>
    <w:rsid w:val="009A7082"/>
    <w:rsid w:val="009A712F"/>
    <w:rsid w:val="009A71B9"/>
    <w:rsid w:val="009A7EEC"/>
    <w:rsid w:val="009B00DD"/>
    <w:rsid w:val="009B04E4"/>
    <w:rsid w:val="009B0532"/>
    <w:rsid w:val="009B0911"/>
    <w:rsid w:val="009B1A6E"/>
    <w:rsid w:val="009B1F3A"/>
    <w:rsid w:val="009B2558"/>
    <w:rsid w:val="009B27FB"/>
    <w:rsid w:val="009B293A"/>
    <w:rsid w:val="009B2AE0"/>
    <w:rsid w:val="009B2C01"/>
    <w:rsid w:val="009B2FA5"/>
    <w:rsid w:val="009B32F4"/>
    <w:rsid w:val="009B3497"/>
    <w:rsid w:val="009B3595"/>
    <w:rsid w:val="009B35E4"/>
    <w:rsid w:val="009B35E6"/>
    <w:rsid w:val="009B394D"/>
    <w:rsid w:val="009B3BBE"/>
    <w:rsid w:val="009B4860"/>
    <w:rsid w:val="009B4912"/>
    <w:rsid w:val="009B50EF"/>
    <w:rsid w:val="009B53D3"/>
    <w:rsid w:val="009B56B7"/>
    <w:rsid w:val="009B57C5"/>
    <w:rsid w:val="009B590D"/>
    <w:rsid w:val="009B5CB4"/>
    <w:rsid w:val="009B5DB9"/>
    <w:rsid w:val="009B5EA3"/>
    <w:rsid w:val="009B61E7"/>
    <w:rsid w:val="009B61EB"/>
    <w:rsid w:val="009B63A5"/>
    <w:rsid w:val="009B6B2A"/>
    <w:rsid w:val="009B6EDA"/>
    <w:rsid w:val="009B7001"/>
    <w:rsid w:val="009B78B3"/>
    <w:rsid w:val="009B7C4F"/>
    <w:rsid w:val="009B7FE3"/>
    <w:rsid w:val="009C0313"/>
    <w:rsid w:val="009C0499"/>
    <w:rsid w:val="009C084A"/>
    <w:rsid w:val="009C0CBA"/>
    <w:rsid w:val="009C0EA9"/>
    <w:rsid w:val="009C0EF5"/>
    <w:rsid w:val="009C1025"/>
    <w:rsid w:val="009C106F"/>
    <w:rsid w:val="009C172E"/>
    <w:rsid w:val="009C19C0"/>
    <w:rsid w:val="009C1DAB"/>
    <w:rsid w:val="009C237F"/>
    <w:rsid w:val="009C282C"/>
    <w:rsid w:val="009C2961"/>
    <w:rsid w:val="009C31BA"/>
    <w:rsid w:val="009C3653"/>
    <w:rsid w:val="009C37DF"/>
    <w:rsid w:val="009C3882"/>
    <w:rsid w:val="009C3954"/>
    <w:rsid w:val="009C3C2A"/>
    <w:rsid w:val="009C40B5"/>
    <w:rsid w:val="009C4984"/>
    <w:rsid w:val="009C4CEA"/>
    <w:rsid w:val="009C4DF1"/>
    <w:rsid w:val="009C4F9B"/>
    <w:rsid w:val="009C51B9"/>
    <w:rsid w:val="009C568F"/>
    <w:rsid w:val="009C5825"/>
    <w:rsid w:val="009C594F"/>
    <w:rsid w:val="009C5AF6"/>
    <w:rsid w:val="009C5B28"/>
    <w:rsid w:val="009C5B64"/>
    <w:rsid w:val="009C619B"/>
    <w:rsid w:val="009C61A0"/>
    <w:rsid w:val="009C6BD6"/>
    <w:rsid w:val="009C6BF0"/>
    <w:rsid w:val="009C6FC0"/>
    <w:rsid w:val="009C7020"/>
    <w:rsid w:val="009C7651"/>
    <w:rsid w:val="009C7D0C"/>
    <w:rsid w:val="009C7EE1"/>
    <w:rsid w:val="009C7FFA"/>
    <w:rsid w:val="009D057C"/>
    <w:rsid w:val="009D0653"/>
    <w:rsid w:val="009D089D"/>
    <w:rsid w:val="009D08C1"/>
    <w:rsid w:val="009D0E6C"/>
    <w:rsid w:val="009D149A"/>
    <w:rsid w:val="009D1639"/>
    <w:rsid w:val="009D1E6A"/>
    <w:rsid w:val="009D3186"/>
    <w:rsid w:val="009D3263"/>
    <w:rsid w:val="009D3330"/>
    <w:rsid w:val="009D338A"/>
    <w:rsid w:val="009D37A7"/>
    <w:rsid w:val="009D37E5"/>
    <w:rsid w:val="009D45D3"/>
    <w:rsid w:val="009D53C9"/>
    <w:rsid w:val="009D5E95"/>
    <w:rsid w:val="009D629F"/>
    <w:rsid w:val="009D6532"/>
    <w:rsid w:val="009D6727"/>
    <w:rsid w:val="009D6B1D"/>
    <w:rsid w:val="009D6B84"/>
    <w:rsid w:val="009D6CB7"/>
    <w:rsid w:val="009D7167"/>
    <w:rsid w:val="009D718A"/>
    <w:rsid w:val="009D7377"/>
    <w:rsid w:val="009D7E96"/>
    <w:rsid w:val="009D7FCE"/>
    <w:rsid w:val="009E02B3"/>
    <w:rsid w:val="009E06F6"/>
    <w:rsid w:val="009E06FC"/>
    <w:rsid w:val="009E0B3A"/>
    <w:rsid w:val="009E0BF6"/>
    <w:rsid w:val="009E14E7"/>
    <w:rsid w:val="009E158C"/>
    <w:rsid w:val="009E1631"/>
    <w:rsid w:val="009E1B52"/>
    <w:rsid w:val="009E1B6E"/>
    <w:rsid w:val="009E1C0F"/>
    <w:rsid w:val="009E1FFD"/>
    <w:rsid w:val="009E23DE"/>
    <w:rsid w:val="009E3007"/>
    <w:rsid w:val="009E30BD"/>
    <w:rsid w:val="009E35E5"/>
    <w:rsid w:val="009E374B"/>
    <w:rsid w:val="009E3859"/>
    <w:rsid w:val="009E3B9A"/>
    <w:rsid w:val="009E44D4"/>
    <w:rsid w:val="009E4814"/>
    <w:rsid w:val="009E494A"/>
    <w:rsid w:val="009E4A14"/>
    <w:rsid w:val="009E4AE9"/>
    <w:rsid w:val="009E4D25"/>
    <w:rsid w:val="009E4FBB"/>
    <w:rsid w:val="009E54AE"/>
    <w:rsid w:val="009E586A"/>
    <w:rsid w:val="009E5B10"/>
    <w:rsid w:val="009E5C97"/>
    <w:rsid w:val="009E5DC6"/>
    <w:rsid w:val="009E60B9"/>
    <w:rsid w:val="009E6181"/>
    <w:rsid w:val="009E66AE"/>
    <w:rsid w:val="009E6C91"/>
    <w:rsid w:val="009E6C9B"/>
    <w:rsid w:val="009E6EFB"/>
    <w:rsid w:val="009E7F9F"/>
    <w:rsid w:val="009F0502"/>
    <w:rsid w:val="009F050D"/>
    <w:rsid w:val="009F0536"/>
    <w:rsid w:val="009F05FC"/>
    <w:rsid w:val="009F0BEE"/>
    <w:rsid w:val="009F10BD"/>
    <w:rsid w:val="009F1BBB"/>
    <w:rsid w:val="009F1D0E"/>
    <w:rsid w:val="009F1FA6"/>
    <w:rsid w:val="009F22A0"/>
    <w:rsid w:val="009F24C0"/>
    <w:rsid w:val="009F295C"/>
    <w:rsid w:val="009F38F1"/>
    <w:rsid w:val="009F3987"/>
    <w:rsid w:val="009F3A45"/>
    <w:rsid w:val="009F3D7C"/>
    <w:rsid w:val="009F3EB5"/>
    <w:rsid w:val="009F416B"/>
    <w:rsid w:val="009F4344"/>
    <w:rsid w:val="009F4564"/>
    <w:rsid w:val="009F4819"/>
    <w:rsid w:val="009F4CA0"/>
    <w:rsid w:val="009F4E82"/>
    <w:rsid w:val="009F5081"/>
    <w:rsid w:val="009F565D"/>
    <w:rsid w:val="009F5B1E"/>
    <w:rsid w:val="009F5CF0"/>
    <w:rsid w:val="009F61ED"/>
    <w:rsid w:val="009F632F"/>
    <w:rsid w:val="009F6530"/>
    <w:rsid w:val="009F6ED1"/>
    <w:rsid w:val="009F70C2"/>
    <w:rsid w:val="009F7B1D"/>
    <w:rsid w:val="00A001EF"/>
    <w:rsid w:val="00A005FE"/>
    <w:rsid w:val="00A007F5"/>
    <w:rsid w:val="00A0108D"/>
    <w:rsid w:val="00A013D1"/>
    <w:rsid w:val="00A014E2"/>
    <w:rsid w:val="00A01532"/>
    <w:rsid w:val="00A01857"/>
    <w:rsid w:val="00A01A83"/>
    <w:rsid w:val="00A01CE4"/>
    <w:rsid w:val="00A01D67"/>
    <w:rsid w:val="00A02026"/>
    <w:rsid w:val="00A02283"/>
    <w:rsid w:val="00A02D3E"/>
    <w:rsid w:val="00A0328B"/>
    <w:rsid w:val="00A032DE"/>
    <w:rsid w:val="00A0337F"/>
    <w:rsid w:val="00A040ED"/>
    <w:rsid w:val="00A0455B"/>
    <w:rsid w:val="00A0486C"/>
    <w:rsid w:val="00A0518B"/>
    <w:rsid w:val="00A05505"/>
    <w:rsid w:val="00A058F8"/>
    <w:rsid w:val="00A069CA"/>
    <w:rsid w:val="00A06E58"/>
    <w:rsid w:val="00A070D0"/>
    <w:rsid w:val="00A076C3"/>
    <w:rsid w:val="00A0775B"/>
    <w:rsid w:val="00A07838"/>
    <w:rsid w:val="00A07F53"/>
    <w:rsid w:val="00A1033E"/>
    <w:rsid w:val="00A10505"/>
    <w:rsid w:val="00A10543"/>
    <w:rsid w:val="00A108BB"/>
    <w:rsid w:val="00A10966"/>
    <w:rsid w:val="00A10F2A"/>
    <w:rsid w:val="00A11508"/>
    <w:rsid w:val="00A116B1"/>
    <w:rsid w:val="00A11D34"/>
    <w:rsid w:val="00A11D8C"/>
    <w:rsid w:val="00A11E79"/>
    <w:rsid w:val="00A12035"/>
    <w:rsid w:val="00A12476"/>
    <w:rsid w:val="00A124BF"/>
    <w:rsid w:val="00A1258F"/>
    <w:rsid w:val="00A12625"/>
    <w:rsid w:val="00A1262E"/>
    <w:rsid w:val="00A12CA1"/>
    <w:rsid w:val="00A12EFF"/>
    <w:rsid w:val="00A1323F"/>
    <w:rsid w:val="00A132B1"/>
    <w:rsid w:val="00A13452"/>
    <w:rsid w:val="00A1376B"/>
    <w:rsid w:val="00A13989"/>
    <w:rsid w:val="00A13CF2"/>
    <w:rsid w:val="00A13EB7"/>
    <w:rsid w:val="00A140B8"/>
    <w:rsid w:val="00A141F6"/>
    <w:rsid w:val="00A14D68"/>
    <w:rsid w:val="00A156C3"/>
    <w:rsid w:val="00A15E28"/>
    <w:rsid w:val="00A16161"/>
    <w:rsid w:val="00A16FF5"/>
    <w:rsid w:val="00A170F1"/>
    <w:rsid w:val="00A20972"/>
    <w:rsid w:val="00A20AD9"/>
    <w:rsid w:val="00A21028"/>
    <w:rsid w:val="00A21095"/>
    <w:rsid w:val="00A213E8"/>
    <w:rsid w:val="00A215CF"/>
    <w:rsid w:val="00A21694"/>
    <w:rsid w:val="00A21786"/>
    <w:rsid w:val="00A21E57"/>
    <w:rsid w:val="00A227B2"/>
    <w:rsid w:val="00A22A6B"/>
    <w:rsid w:val="00A22ACC"/>
    <w:rsid w:val="00A22E1D"/>
    <w:rsid w:val="00A22FE0"/>
    <w:rsid w:val="00A239BB"/>
    <w:rsid w:val="00A23CDE"/>
    <w:rsid w:val="00A23FBD"/>
    <w:rsid w:val="00A23FED"/>
    <w:rsid w:val="00A24336"/>
    <w:rsid w:val="00A246F3"/>
    <w:rsid w:val="00A24F98"/>
    <w:rsid w:val="00A25020"/>
    <w:rsid w:val="00A25201"/>
    <w:rsid w:val="00A255FB"/>
    <w:rsid w:val="00A25E81"/>
    <w:rsid w:val="00A26125"/>
    <w:rsid w:val="00A261F0"/>
    <w:rsid w:val="00A26A7D"/>
    <w:rsid w:val="00A26F11"/>
    <w:rsid w:val="00A270CD"/>
    <w:rsid w:val="00A300CF"/>
    <w:rsid w:val="00A30469"/>
    <w:rsid w:val="00A30775"/>
    <w:rsid w:val="00A30817"/>
    <w:rsid w:val="00A30CA9"/>
    <w:rsid w:val="00A31618"/>
    <w:rsid w:val="00A3164F"/>
    <w:rsid w:val="00A318A6"/>
    <w:rsid w:val="00A31C50"/>
    <w:rsid w:val="00A3206B"/>
    <w:rsid w:val="00A32073"/>
    <w:rsid w:val="00A325C7"/>
    <w:rsid w:val="00A32774"/>
    <w:rsid w:val="00A32901"/>
    <w:rsid w:val="00A32B20"/>
    <w:rsid w:val="00A331F6"/>
    <w:rsid w:val="00A332A2"/>
    <w:rsid w:val="00A33395"/>
    <w:rsid w:val="00A335AD"/>
    <w:rsid w:val="00A33610"/>
    <w:rsid w:val="00A339B3"/>
    <w:rsid w:val="00A33CD7"/>
    <w:rsid w:val="00A33F5B"/>
    <w:rsid w:val="00A34043"/>
    <w:rsid w:val="00A34173"/>
    <w:rsid w:val="00A34D7E"/>
    <w:rsid w:val="00A3505E"/>
    <w:rsid w:val="00A352CC"/>
    <w:rsid w:val="00A353E3"/>
    <w:rsid w:val="00A36249"/>
    <w:rsid w:val="00A36361"/>
    <w:rsid w:val="00A36FBC"/>
    <w:rsid w:val="00A3707E"/>
    <w:rsid w:val="00A379C9"/>
    <w:rsid w:val="00A37BAA"/>
    <w:rsid w:val="00A37BDE"/>
    <w:rsid w:val="00A37D46"/>
    <w:rsid w:val="00A4090C"/>
    <w:rsid w:val="00A413AB"/>
    <w:rsid w:val="00A41705"/>
    <w:rsid w:val="00A41AE5"/>
    <w:rsid w:val="00A41F21"/>
    <w:rsid w:val="00A42446"/>
    <w:rsid w:val="00A42572"/>
    <w:rsid w:val="00A42E32"/>
    <w:rsid w:val="00A43984"/>
    <w:rsid w:val="00A43E87"/>
    <w:rsid w:val="00A43EB5"/>
    <w:rsid w:val="00A43FD4"/>
    <w:rsid w:val="00A44526"/>
    <w:rsid w:val="00A4498D"/>
    <w:rsid w:val="00A44C12"/>
    <w:rsid w:val="00A44CEE"/>
    <w:rsid w:val="00A4529A"/>
    <w:rsid w:val="00A45ADB"/>
    <w:rsid w:val="00A45E83"/>
    <w:rsid w:val="00A462EB"/>
    <w:rsid w:val="00A46443"/>
    <w:rsid w:val="00A46735"/>
    <w:rsid w:val="00A467D6"/>
    <w:rsid w:val="00A46803"/>
    <w:rsid w:val="00A46950"/>
    <w:rsid w:val="00A46AE4"/>
    <w:rsid w:val="00A46DAC"/>
    <w:rsid w:val="00A46F58"/>
    <w:rsid w:val="00A47091"/>
    <w:rsid w:val="00A4731D"/>
    <w:rsid w:val="00A47BE7"/>
    <w:rsid w:val="00A47C9E"/>
    <w:rsid w:val="00A47D94"/>
    <w:rsid w:val="00A47E9D"/>
    <w:rsid w:val="00A504BA"/>
    <w:rsid w:val="00A5073E"/>
    <w:rsid w:val="00A50804"/>
    <w:rsid w:val="00A5083A"/>
    <w:rsid w:val="00A509D9"/>
    <w:rsid w:val="00A509EF"/>
    <w:rsid w:val="00A50B74"/>
    <w:rsid w:val="00A5105D"/>
    <w:rsid w:val="00A51122"/>
    <w:rsid w:val="00A51374"/>
    <w:rsid w:val="00A5144C"/>
    <w:rsid w:val="00A51874"/>
    <w:rsid w:val="00A519D2"/>
    <w:rsid w:val="00A520FB"/>
    <w:rsid w:val="00A521E8"/>
    <w:rsid w:val="00A523D4"/>
    <w:rsid w:val="00A524BD"/>
    <w:rsid w:val="00A5256B"/>
    <w:rsid w:val="00A52C84"/>
    <w:rsid w:val="00A52E9A"/>
    <w:rsid w:val="00A52EA7"/>
    <w:rsid w:val="00A52F42"/>
    <w:rsid w:val="00A532A5"/>
    <w:rsid w:val="00A5383E"/>
    <w:rsid w:val="00A53930"/>
    <w:rsid w:val="00A53ADC"/>
    <w:rsid w:val="00A542BA"/>
    <w:rsid w:val="00A5435B"/>
    <w:rsid w:val="00A54618"/>
    <w:rsid w:val="00A54744"/>
    <w:rsid w:val="00A54773"/>
    <w:rsid w:val="00A5491B"/>
    <w:rsid w:val="00A54ABA"/>
    <w:rsid w:val="00A54E01"/>
    <w:rsid w:val="00A560F5"/>
    <w:rsid w:val="00A569BB"/>
    <w:rsid w:val="00A5750A"/>
    <w:rsid w:val="00A577B0"/>
    <w:rsid w:val="00A577DA"/>
    <w:rsid w:val="00A57948"/>
    <w:rsid w:val="00A579BF"/>
    <w:rsid w:val="00A57D90"/>
    <w:rsid w:val="00A57EFA"/>
    <w:rsid w:val="00A60126"/>
    <w:rsid w:val="00A60726"/>
    <w:rsid w:val="00A61311"/>
    <w:rsid w:val="00A61A58"/>
    <w:rsid w:val="00A629D7"/>
    <w:rsid w:val="00A63191"/>
    <w:rsid w:val="00A63BB8"/>
    <w:rsid w:val="00A63C37"/>
    <w:rsid w:val="00A643CD"/>
    <w:rsid w:val="00A6481B"/>
    <w:rsid w:val="00A649E4"/>
    <w:rsid w:val="00A64D6A"/>
    <w:rsid w:val="00A65A8C"/>
    <w:rsid w:val="00A65DB9"/>
    <w:rsid w:val="00A65E76"/>
    <w:rsid w:val="00A6625E"/>
    <w:rsid w:val="00A662DB"/>
    <w:rsid w:val="00A662DE"/>
    <w:rsid w:val="00A6632A"/>
    <w:rsid w:val="00A66343"/>
    <w:rsid w:val="00A664C1"/>
    <w:rsid w:val="00A665E4"/>
    <w:rsid w:val="00A66AE5"/>
    <w:rsid w:val="00A66EEA"/>
    <w:rsid w:val="00A670C2"/>
    <w:rsid w:val="00A676F2"/>
    <w:rsid w:val="00A6798F"/>
    <w:rsid w:val="00A67C3A"/>
    <w:rsid w:val="00A67CD0"/>
    <w:rsid w:val="00A70060"/>
    <w:rsid w:val="00A700D8"/>
    <w:rsid w:val="00A703BD"/>
    <w:rsid w:val="00A705DA"/>
    <w:rsid w:val="00A70C1F"/>
    <w:rsid w:val="00A70C2F"/>
    <w:rsid w:val="00A70F7C"/>
    <w:rsid w:val="00A717B1"/>
    <w:rsid w:val="00A71CC3"/>
    <w:rsid w:val="00A72883"/>
    <w:rsid w:val="00A72A07"/>
    <w:rsid w:val="00A732AE"/>
    <w:rsid w:val="00A73682"/>
    <w:rsid w:val="00A739B2"/>
    <w:rsid w:val="00A73F35"/>
    <w:rsid w:val="00A740B4"/>
    <w:rsid w:val="00A74699"/>
    <w:rsid w:val="00A7506F"/>
    <w:rsid w:val="00A750A4"/>
    <w:rsid w:val="00A75C29"/>
    <w:rsid w:val="00A75F8A"/>
    <w:rsid w:val="00A7603E"/>
    <w:rsid w:val="00A764CD"/>
    <w:rsid w:val="00A767CD"/>
    <w:rsid w:val="00A76A4D"/>
    <w:rsid w:val="00A76B38"/>
    <w:rsid w:val="00A76E70"/>
    <w:rsid w:val="00A771E5"/>
    <w:rsid w:val="00A77475"/>
    <w:rsid w:val="00A800E6"/>
    <w:rsid w:val="00A807C3"/>
    <w:rsid w:val="00A80A61"/>
    <w:rsid w:val="00A80AE9"/>
    <w:rsid w:val="00A80FF3"/>
    <w:rsid w:val="00A81078"/>
    <w:rsid w:val="00A8171C"/>
    <w:rsid w:val="00A81D8E"/>
    <w:rsid w:val="00A8226F"/>
    <w:rsid w:val="00A82683"/>
    <w:rsid w:val="00A82C90"/>
    <w:rsid w:val="00A82D30"/>
    <w:rsid w:val="00A838FF"/>
    <w:rsid w:val="00A83A17"/>
    <w:rsid w:val="00A83E4D"/>
    <w:rsid w:val="00A840B2"/>
    <w:rsid w:val="00A843CA"/>
    <w:rsid w:val="00A8444E"/>
    <w:rsid w:val="00A847A1"/>
    <w:rsid w:val="00A84C14"/>
    <w:rsid w:val="00A85246"/>
    <w:rsid w:val="00A85300"/>
    <w:rsid w:val="00A856A3"/>
    <w:rsid w:val="00A858F2"/>
    <w:rsid w:val="00A8611A"/>
    <w:rsid w:val="00A86774"/>
    <w:rsid w:val="00A86AB8"/>
    <w:rsid w:val="00A86C8A"/>
    <w:rsid w:val="00A87146"/>
    <w:rsid w:val="00A87240"/>
    <w:rsid w:val="00A8753A"/>
    <w:rsid w:val="00A8766E"/>
    <w:rsid w:val="00A876B4"/>
    <w:rsid w:val="00A87821"/>
    <w:rsid w:val="00A9042B"/>
    <w:rsid w:val="00A90668"/>
    <w:rsid w:val="00A90689"/>
    <w:rsid w:val="00A909A2"/>
    <w:rsid w:val="00A909C4"/>
    <w:rsid w:val="00A90AD8"/>
    <w:rsid w:val="00A90E26"/>
    <w:rsid w:val="00A91187"/>
    <w:rsid w:val="00A917B1"/>
    <w:rsid w:val="00A91FE4"/>
    <w:rsid w:val="00A92411"/>
    <w:rsid w:val="00A92735"/>
    <w:rsid w:val="00A92759"/>
    <w:rsid w:val="00A92E0E"/>
    <w:rsid w:val="00A931D2"/>
    <w:rsid w:val="00A934FA"/>
    <w:rsid w:val="00A93999"/>
    <w:rsid w:val="00A93BFA"/>
    <w:rsid w:val="00A93E68"/>
    <w:rsid w:val="00A93EC0"/>
    <w:rsid w:val="00A93FF7"/>
    <w:rsid w:val="00A94328"/>
    <w:rsid w:val="00A94822"/>
    <w:rsid w:val="00A94D7D"/>
    <w:rsid w:val="00A95580"/>
    <w:rsid w:val="00A95EA3"/>
    <w:rsid w:val="00A95FEC"/>
    <w:rsid w:val="00A96449"/>
    <w:rsid w:val="00A966C6"/>
    <w:rsid w:val="00A96902"/>
    <w:rsid w:val="00A96970"/>
    <w:rsid w:val="00A9699A"/>
    <w:rsid w:val="00A96B33"/>
    <w:rsid w:val="00A972AE"/>
    <w:rsid w:val="00A97D19"/>
    <w:rsid w:val="00AA01CC"/>
    <w:rsid w:val="00AA064F"/>
    <w:rsid w:val="00AA0768"/>
    <w:rsid w:val="00AA0AA2"/>
    <w:rsid w:val="00AA0F17"/>
    <w:rsid w:val="00AA1109"/>
    <w:rsid w:val="00AA142B"/>
    <w:rsid w:val="00AA1900"/>
    <w:rsid w:val="00AA192C"/>
    <w:rsid w:val="00AA22E0"/>
    <w:rsid w:val="00AA267B"/>
    <w:rsid w:val="00AA2812"/>
    <w:rsid w:val="00AA284E"/>
    <w:rsid w:val="00AA2D65"/>
    <w:rsid w:val="00AA2E7C"/>
    <w:rsid w:val="00AA337A"/>
    <w:rsid w:val="00AA3680"/>
    <w:rsid w:val="00AA499D"/>
    <w:rsid w:val="00AA4A1C"/>
    <w:rsid w:val="00AA5839"/>
    <w:rsid w:val="00AA5D6E"/>
    <w:rsid w:val="00AA5D86"/>
    <w:rsid w:val="00AA648F"/>
    <w:rsid w:val="00AA66CD"/>
    <w:rsid w:val="00AA6BBD"/>
    <w:rsid w:val="00AA77CB"/>
    <w:rsid w:val="00AA77ED"/>
    <w:rsid w:val="00AA7FCF"/>
    <w:rsid w:val="00AB092C"/>
    <w:rsid w:val="00AB0C98"/>
    <w:rsid w:val="00AB0E84"/>
    <w:rsid w:val="00AB0EF0"/>
    <w:rsid w:val="00AB11E7"/>
    <w:rsid w:val="00AB176A"/>
    <w:rsid w:val="00AB1924"/>
    <w:rsid w:val="00AB1E20"/>
    <w:rsid w:val="00AB21A2"/>
    <w:rsid w:val="00AB2A72"/>
    <w:rsid w:val="00AB2B7B"/>
    <w:rsid w:val="00AB35F3"/>
    <w:rsid w:val="00AB3862"/>
    <w:rsid w:val="00AB3C53"/>
    <w:rsid w:val="00AB3DD9"/>
    <w:rsid w:val="00AB3EA2"/>
    <w:rsid w:val="00AB4094"/>
    <w:rsid w:val="00AB4F2C"/>
    <w:rsid w:val="00AB5136"/>
    <w:rsid w:val="00AB5349"/>
    <w:rsid w:val="00AB5EED"/>
    <w:rsid w:val="00AB5FE6"/>
    <w:rsid w:val="00AB659D"/>
    <w:rsid w:val="00AB6674"/>
    <w:rsid w:val="00AB66C1"/>
    <w:rsid w:val="00AB68E1"/>
    <w:rsid w:val="00AB6AEF"/>
    <w:rsid w:val="00AB6BC6"/>
    <w:rsid w:val="00AB741F"/>
    <w:rsid w:val="00AB7737"/>
    <w:rsid w:val="00AB7937"/>
    <w:rsid w:val="00AB7A7D"/>
    <w:rsid w:val="00AB7C66"/>
    <w:rsid w:val="00AB7EEB"/>
    <w:rsid w:val="00AC0188"/>
    <w:rsid w:val="00AC040D"/>
    <w:rsid w:val="00AC04C9"/>
    <w:rsid w:val="00AC0677"/>
    <w:rsid w:val="00AC0D17"/>
    <w:rsid w:val="00AC0E7E"/>
    <w:rsid w:val="00AC135D"/>
    <w:rsid w:val="00AC1606"/>
    <w:rsid w:val="00AC17EC"/>
    <w:rsid w:val="00AC1C30"/>
    <w:rsid w:val="00AC1C4F"/>
    <w:rsid w:val="00AC1E68"/>
    <w:rsid w:val="00AC233E"/>
    <w:rsid w:val="00AC240C"/>
    <w:rsid w:val="00AC32F3"/>
    <w:rsid w:val="00AC3AE9"/>
    <w:rsid w:val="00AC49FC"/>
    <w:rsid w:val="00AC4EDF"/>
    <w:rsid w:val="00AC5102"/>
    <w:rsid w:val="00AC5BC7"/>
    <w:rsid w:val="00AC6D0F"/>
    <w:rsid w:val="00AC6DCE"/>
    <w:rsid w:val="00AC7171"/>
    <w:rsid w:val="00AC718A"/>
    <w:rsid w:val="00AC71F7"/>
    <w:rsid w:val="00AC756D"/>
    <w:rsid w:val="00AC7641"/>
    <w:rsid w:val="00AC7BBB"/>
    <w:rsid w:val="00AC7E5F"/>
    <w:rsid w:val="00AD00A1"/>
    <w:rsid w:val="00AD04D6"/>
    <w:rsid w:val="00AD05D4"/>
    <w:rsid w:val="00AD09D6"/>
    <w:rsid w:val="00AD0BD6"/>
    <w:rsid w:val="00AD0CE2"/>
    <w:rsid w:val="00AD1E24"/>
    <w:rsid w:val="00AD25B7"/>
    <w:rsid w:val="00AD3157"/>
    <w:rsid w:val="00AD3196"/>
    <w:rsid w:val="00AD4022"/>
    <w:rsid w:val="00AD4436"/>
    <w:rsid w:val="00AD4612"/>
    <w:rsid w:val="00AD48ED"/>
    <w:rsid w:val="00AD51AB"/>
    <w:rsid w:val="00AD5EC3"/>
    <w:rsid w:val="00AD6066"/>
    <w:rsid w:val="00AD630D"/>
    <w:rsid w:val="00AD63D7"/>
    <w:rsid w:val="00AD66EC"/>
    <w:rsid w:val="00AD699B"/>
    <w:rsid w:val="00AD6BF0"/>
    <w:rsid w:val="00AD6D8C"/>
    <w:rsid w:val="00AD747F"/>
    <w:rsid w:val="00AD7A44"/>
    <w:rsid w:val="00AE0A1B"/>
    <w:rsid w:val="00AE0D9E"/>
    <w:rsid w:val="00AE0E48"/>
    <w:rsid w:val="00AE15EB"/>
    <w:rsid w:val="00AE15F9"/>
    <w:rsid w:val="00AE1DAF"/>
    <w:rsid w:val="00AE1E3E"/>
    <w:rsid w:val="00AE1EC4"/>
    <w:rsid w:val="00AE1FA7"/>
    <w:rsid w:val="00AE2DD1"/>
    <w:rsid w:val="00AE2DE3"/>
    <w:rsid w:val="00AE330F"/>
    <w:rsid w:val="00AE3391"/>
    <w:rsid w:val="00AE36AE"/>
    <w:rsid w:val="00AE473D"/>
    <w:rsid w:val="00AE49BD"/>
    <w:rsid w:val="00AE4FF4"/>
    <w:rsid w:val="00AE5A3F"/>
    <w:rsid w:val="00AE5DCF"/>
    <w:rsid w:val="00AE5F4F"/>
    <w:rsid w:val="00AE61EA"/>
    <w:rsid w:val="00AE6283"/>
    <w:rsid w:val="00AE6317"/>
    <w:rsid w:val="00AE63DE"/>
    <w:rsid w:val="00AE6A7F"/>
    <w:rsid w:val="00AE6C42"/>
    <w:rsid w:val="00AE7207"/>
    <w:rsid w:val="00AE73AC"/>
    <w:rsid w:val="00AE748E"/>
    <w:rsid w:val="00AE75AF"/>
    <w:rsid w:val="00AE7FB8"/>
    <w:rsid w:val="00AF074B"/>
    <w:rsid w:val="00AF0900"/>
    <w:rsid w:val="00AF0C3C"/>
    <w:rsid w:val="00AF0F3A"/>
    <w:rsid w:val="00AF1241"/>
    <w:rsid w:val="00AF171F"/>
    <w:rsid w:val="00AF21EA"/>
    <w:rsid w:val="00AF243E"/>
    <w:rsid w:val="00AF256B"/>
    <w:rsid w:val="00AF300C"/>
    <w:rsid w:val="00AF309A"/>
    <w:rsid w:val="00AF37E9"/>
    <w:rsid w:val="00AF3A4F"/>
    <w:rsid w:val="00AF3CAD"/>
    <w:rsid w:val="00AF3D9A"/>
    <w:rsid w:val="00AF4028"/>
    <w:rsid w:val="00AF4468"/>
    <w:rsid w:val="00AF4831"/>
    <w:rsid w:val="00AF4E0B"/>
    <w:rsid w:val="00AF518A"/>
    <w:rsid w:val="00AF579F"/>
    <w:rsid w:val="00AF598B"/>
    <w:rsid w:val="00AF5B63"/>
    <w:rsid w:val="00AF5C47"/>
    <w:rsid w:val="00AF5DA8"/>
    <w:rsid w:val="00AF5DFA"/>
    <w:rsid w:val="00AF616C"/>
    <w:rsid w:val="00AF61E6"/>
    <w:rsid w:val="00AF6C70"/>
    <w:rsid w:val="00AF6D4F"/>
    <w:rsid w:val="00AF6FCC"/>
    <w:rsid w:val="00AF7448"/>
    <w:rsid w:val="00AF7475"/>
    <w:rsid w:val="00AF7AEB"/>
    <w:rsid w:val="00AF7D3E"/>
    <w:rsid w:val="00AF7DCB"/>
    <w:rsid w:val="00AF7FAA"/>
    <w:rsid w:val="00AF7FC1"/>
    <w:rsid w:val="00B0005C"/>
    <w:rsid w:val="00B00604"/>
    <w:rsid w:val="00B00AC3"/>
    <w:rsid w:val="00B0105D"/>
    <w:rsid w:val="00B0139B"/>
    <w:rsid w:val="00B01928"/>
    <w:rsid w:val="00B01C3C"/>
    <w:rsid w:val="00B020B7"/>
    <w:rsid w:val="00B0254B"/>
    <w:rsid w:val="00B02C15"/>
    <w:rsid w:val="00B02C89"/>
    <w:rsid w:val="00B02EDE"/>
    <w:rsid w:val="00B0366F"/>
    <w:rsid w:val="00B0399F"/>
    <w:rsid w:val="00B03E59"/>
    <w:rsid w:val="00B04BBF"/>
    <w:rsid w:val="00B04D32"/>
    <w:rsid w:val="00B04FFE"/>
    <w:rsid w:val="00B05881"/>
    <w:rsid w:val="00B0588E"/>
    <w:rsid w:val="00B05D8E"/>
    <w:rsid w:val="00B05E90"/>
    <w:rsid w:val="00B060F0"/>
    <w:rsid w:val="00B0612F"/>
    <w:rsid w:val="00B062F9"/>
    <w:rsid w:val="00B0655F"/>
    <w:rsid w:val="00B067ED"/>
    <w:rsid w:val="00B068FD"/>
    <w:rsid w:val="00B06B88"/>
    <w:rsid w:val="00B0713E"/>
    <w:rsid w:val="00B07256"/>
    <w:rsid w:val="00B0732F"/>
    <w:rsid w:val="00B0735E"/>
    <w:rsid w:val="00B0750E"/>
    <w:rsid w:val="00B077B7"/>
    <w:rsid w:val="00B07DB3"/>
    <w:rsid w:val="00B07F47"/>
    <w:rsid w:val="00B07F71"/>
    <w:rsid w:val="00B10936"/>
    <w:rsid w:val="00B1115B"/>
    <w:rsid w:val="00B124F8"/>
    <w:rsid w:val="00B1260F"/>
    <w:rsid w:val="00B126B6"/>
    <w:rsid w:val="00B13778"/>
    <w:rsid w:val="00B1381A"/>
    <w:rsid w:val="00B13AD8"/>
    <w:rsid w:val="00B13C52"/>
    <w:rsid w:val="00B13DEB"/>
    <w:rsid w:val="00B142E9"/>
    <w:rsid w:val="00B1436C"/>
    <w:rsid w:val="00B14692"/>
    <w:rsid w:val="00B14B3F"/>
    <w:rsid w:val="00B14F5E"/>
    <w:rsid w:val="00B14FAC"/>
    <w:rsid w:val="00B15693"/>
    <w:rsid w:val="00B156E3"/>
    <w:rsid w:val="00B1613D"/>
    <w:rsid w:val="00B16429"/>
    <w:rsid w:val="00B1737B"/>
    <w:rsid w:val="00B17A43"/>
    <w:rsid w:val="00B17A79"/>
    <w:rsid w:val="00B17EA4"/>
    <w:rsid w:val="00B17F8F"/>
    <w:rsid w:val="00B2004C"/>
    <w:rsid w:val="00B20BDC"/>
    <w:rsid w:val="00B20D2A"/>
    <w:rsid w:val="00B20EDA"/>
    <w:rsid w:val="00B21406"/>
    <w:rsid w:val="00B21830"/>
    <w:rsid w:val="00B21D50"/>
    <w:rsid w:val="00B21E0F"/>
    <w:rsid w:val="00B22003"/>
    <w:rsid w:val="00B221D1"/>
    <w:rsid w:val="00B22433"/>
    <w:rsid w:val="00B224D3"/>
    <w:rsid w:val="00B22555"/>
    <w:rsid w:val="00B2286F"/>
    <w:rsid w:val="00B229B4"/>
    <w:rsid w:val="00B22A58"/>
    <w:rsid w:val="00B22AA7"/>
    <w:rsid w:val="00B23161"/>
    <w:rsid w:val="00B23965"/>
    <w:rsid w:val="00B23AC6"/>
    <w:rsid w:val="00B23E5E"/>
    <w:rsid w:val="00B243BD"/>
    <w:rsid w:val="00B25402"/>
    <w:rsid w:val="00B25413"/>
    <w:rsid w:val="00B25515"/>
    <w:rsid w:val="00B25E4D"/>
    <w:rsid w:val="00B2663D"/>
    <w:rsid w:val="00B26A54"/>
    <w:rsid w:val="00B26BC9"/>
    <w:rsid w:val="00B27634"/>
    <w:rsid w:val="00B30216"/>
    <w:rsid w:val="00B303BF"/>
    <w:rsid w:val="00B305D1"/>
    <w:rsid w:val="00B30883"/>
    <w:rsid w:val="00B308D3"/>
    <w:rsid w:val="00B3111E"/>
    <w:rsid w:val="00B31970"/>
    <w:rsid w:val="00B31C3C"/>
    <w:rsid w:val="00B31CCA"/>
    <w:rsid w:val="00B31EE9"/>
    <w:rsid w:val="00B321AC"/>
    <w:rsid w:val="00B32470"/>
    <w:rsid w:val="00B3274A"/>
    <w:rsid w:val="00B32D9E"/>
    <w:rsid w:val="00B32E06"/>
    <w:rsid w:val="00B32EA5"/>
    <w:rsid w:val="00B33069"/>
    <w:rsid w:val="00B3309A"/>
    <w:rsid w:val="00B33309"/>
    <w:rsid w:val="00B33987"/>
    <w:rsid w:val="00B33A69"/>
    <w:rsid w:val="00B33BBE"/>
    <w:rsid w:val="00B33FC3"/>
    <w:rsid w:val="00B345ED"/>
    <w:rsid w:val="00B35566"/>
    <w:rsid w:val="00B35B18"/>
    <w:rsid w:val="00B361B9"/>
    <w:rsid w:val="00B365AC"/>
    <w:rsid w:val="00B36685"/>
    <w:rsid w:val="00B366B0"/>
    <w:rsid w:val="00B3671C"/>
    <w:rsid w:val="00B370DF"/>
    <w:rsid w:val="00B374A8"/>
    <w:rsid w:val="00B401E3"/>
    <w:rsid w:val="00B4025D"/>
    <w:rsid w:val="00B4073A"/>
    <w:rsid w:val="00B407BD"/>
    <w:rsid w:val="00B40855"/>
    <w:rsid w:val="00B40C18"/>
    <w:rsid w:val="00B40E3D"/>
    <w:rsid w:val="00B4233E"/>
    <w:rsid w:val="00B42B18"/>
    <w:rsid w:val="00B4353A"/>
    <w:rsid w:val="00B4385E"/>
    <w:rsid w:val="00B438AE"/>
    <w:rsid w:val="00B43957"/>
    <w:rsid w:val="00B43E5F"/>
    <w:rsid w:val="00B443B8"/>
    <w:rsid w:val="00B44413"/>
    <w:rsid w:val="00B445D3"/>
    <w:rsid w:val="00B44978"/>
    <w:rsid w:val="00B44F4B"/>
    <w:rsid w:val="00B450B0"/>
    <w:rsid w:val="00B45588"/>
    <w:rsid w:val="00B45915"/>
    <w:rsid w:val="00B45FA6"/>
    <w:rsid w:val="00B460F0"/>
    <w:rsid w:val="00B4640B"/>
    <w:rsid w:val="00B4661B"/>
    <w:rsid w:val="00B46678"/>
    <w:rsid w:val="00B4681E"/>
    <w:rsid w:val="00B46850"/>
    <w:rsid w:val="00B46AAE"/>
    <w:rsid w:val="00B475FF"/>
    <w:rsid w:val="00B504EE"/>
    <w:rsid w:val="00B5067F"/>
    <w:rsid w:val="00B51561"/>
    <w:rsid w:val="00B515D4"/>
    <w:rsid w:val="00B51988"/>
    <w:rsid w:val="00B51A4C"/>
    <w:rsid w:val="00B51DB2"/>
    <w:rsid w:val="00B52175"/>
    <w:rsid w:val="00B52A6D"/>
    <w:rsid w:val="00B533E8"/>
    <w:rsid w:val="00B53840"/>
    <w:rsid w:val="00B53A60"/>
    <w:rsid w:val="00B53FA8"/>
    <w:rsid w:val="00B54293"/>
    <w:rsid w:val="00B54350"/>
    <w:rsid w:val="00B543AE"/>
    <w:rsid w:val="00B546A0"/>
    <w:rsid w:val="00B54958"/>
    <w:rsid w:val="00B550A2"/>
    <w:rsid w:val="00B553C0"/>
    <w:rsid w:val="00B5581E"/>
    <w:rsid w:val="00B560B9"/>
    <w:rsid w:val="00B56476"/>
    <w:rsid w:val="00B56531"/>
    <w:rsid w:val="00B567E0"/>
    <w:rsid w:val="00B56FCF"/>
    <w:rsid w:val="00B571EF"/>
    <w:rsid w:val="00B60B96"/>
    <w:rsid w:val="00B60C50"/>
    <w:rsid w:val="00B619FF"/>
    <w:rsid w:val="00B61AE7"/>
    <w:rsid w:val="00B61C3D"/>
    <w:rsid w:val="00B61EBC"/>
    <w:rsid w:val="00B625C8"/>
    <w:rsid w:val="00B62BF5"/>
    <w:rsid w:val="00B62D94"/>
    <w:rsid w:val="00B6305F"/>
    <w:rsid w:val="00B633BC"/>
    <w:rsid w:val="00B63928"/>
    <w:rsid w:val="00B63DEB"/>
    <w:rsid w:val="00B63DF4"/>
    <w:rsid w:val="00B63E7A"/>
    <w:rsid w:val="00B63F75"/>
    <w:rsid w:val="00B6457B"/>
    <w:rsid w:val="00B64889"/>
    <w:rsid w:val="00B649F7"/>
    <w:rsid w:val="00B64A2C"/>
    <w:rsid w:val="00B653F8"/>
    <w:rsid w:val="00B65704"/>
    <w:rsid w:val="00B65776"/>
    <w:rsid w:val="00B659C0"/>
    <w:rsid w:val="00B659EB"/>
    <w:rsid w:val="00B65C8E"/>
    <w:rsid w:val="00B66130"/>
    <w:rsid w:val="00B668CF"/>
    <w:rsid w:val="00B66E1F"/>
    <w:rsid w:val="00B673A4"/>
    <w:rsid w:val="00B67455"/>
    <w:rsid w:val="00B67814"/>
    <w:rsid w:val="00B67E6F"/>
    <w:rsid w:val="00B700DA"/>
    <w:rsid w:val="00B70234"/>
    <w:rsid w:val="00B704C9"/>
    <w:rsid w:val="00B70917"/>
    <w:rsid w:val="00B7097B"/>
    <w:rsid w:val="00B70BD5"/>
    <w:rsid w:val="00B70D34"/>
    <w:rsid w:val="00B70E70"/>
    <w:rsid w:val="00B7109A"/>
    <w:rsid w:val="00B71331"/>
    <w:rsid w:val="00B7165A"/>
    <w:rsid w:val="00B71CD1"/>
    <w:rsid w:val="00B7233B"/>
    <w:rsid w:val="00B725F2"/>
    <w:rsid w:val="00B733DB"/>
    <w:rsid w:val="00B7359E"/>
    <w:rsid w:val="00B73724"/>
    <w:rsid w:val="00B73E10"/>
    <w:rsid w:val="00B7421C"/>
    <w:rsid w:val="00B74724"/>
    <w:rsid w:val="00B74943"/>
    <w:rsid w:val="00B749EE"/>
    <w:rsid w:val="00B7577A"/>
    <w:rsid w:val="00B75BE9"/>
    <w:rsid w:val="00B76705"/>
    <w:rsid w:val="00B76E07"/>
    <w:rsid w:val="00B76FF0"/>
    <w:rsid w:val="00B7700B"/>
    <w:rsid w:val="00B77863"/>
    <w:rsid w:val="00B77D49"/>
    <w:rsid w:val="00B77EBB"/>
    <w:rsid w:val="00B80042"/>
    <w:rsid w:val="00B80212"/>
    <w:rsid w:val="00B80B95"/>
    <w:rsid w:val="00B80CF1"/>
    <w:rsid w:val="00B826DC"/>
    <w:rsid w:val="00B829D7"/>
    <w:rsid w:val="00B82B0B"/>
    <w:rsid w:val="00B82BAF"/>
    <w:rsid w:val="00B830DB"/>
    <w:rsid w:val="00B836B1"/>
    <w:rsid w:val="00B838D2"/>
    <w:rsid w:val="00B838E2"/>
    <w:rsid w:val="00B839C1"/>
    <w:rsid w:val="00B84A01"/>
    <w:rsid w:val="00B84B11"/>
    <w:rsid w:val="00B84B79"/>
    <w:rsid w:val="00B84E6C"/>
    <w:rsid w:val="00B85CB6"/>
    <w:rsid w:val="00B860ED"/>
    <w:rsid w:val="00B86941"/>
    <w:rsid w:val="00B86C7D"/>
    <w:rsid w:val="00B86E57"/>
    <w:rsid w:val="00B86F63"/>
    <w:rsid w:val="00B87221"/>
    <w:rsid w:val="00B87E64"/>
    <w:rsid w:val="00B87F4E"/>
    <w:rsid w:val="00B90078"/>
    <w:rsid w:val="00B905E0"/>
    <w:rsid w:val="00B908E9"/>
    <w:rsid w:val="00B90AEF"/>
    <w:rsid w:val="00B90D7B"/>
    <w:rsid w:val="00B9197F"/>
    <w:rsid w:val="00B91A97"/>
    <w:rsid w:val="00B91CA8"/>
    <w:rsid w:val="00B91FEA"/>
    <w:rsid w:val="00B928FC"/>
    <w:rsid w:val="00B92BCF"/>
    <w:rsid w:val="00B92F78"/>
    <w:rsid w:val="00B92FB1"/>
    <w:rsid w:val="00B9344B"/>
    <w:rsid w:val="00B935C8"/>
    <w:rsid w:val="00B93606"/>
    <w:rsid w:val="00B93677"/>
    <w:rsid w:val="00B936A5"/>
    <w:rsid w:val="00B936F8"/>
    <w:rsid w:val="00B93934"/>
    <w:rsid w:val="00B93F6E"/>
    <w:rsid w:val="00B94271"/>
    <w:rsid w:val="00B946AC"/>
    <w:rsid w:val="00B94966"/>
    <w:rsid w:val="00B94AE0"/>
    <w:rsid w:val="00B94DC1"/>
    <w:rsid w:val="00B94FCE"/>
    <w:rsid w:val="00B957FC"/>
    <w:rsid w:val="00B95A35"/>
    <w:rsid w:val="00B95BF1"/>
    <w:rsid w:val="00B960D1"/>
    <w:rsid w:val="00B960EF"/>
    <w:rsid w:val="00B960F2"/>
    <w:rsid w:val="00B961EF"/>
    <w:rsid w:val="00B9626C"/>
    <w:rsid w:val="00B967AB"/>
    <w:rsid w:val="00B969A0"/>
    <w:rsid w:val="00B96C77"/>
    <w:rsid w:val="00B97512"/>
    <w:rsid w:val="00B976F7"/>
    <w:rsid w:val="00B978E5"/>
    <w:rsid w:val="00B97B42"/>
    <w:rsid w:val="00B97EFF"/>
    <w:rsid w:val="00BA00C8"/>
    <w:rsid w:val="00BA01C1"/>
    <w:rsid w:val="00BA02E7"/>
    <w:rsid w:val="00BA0A9C"/>
    <w:rsid w:val="00BA0E3E"/>
    <w:rsid w:val="00BA1308"/>
    <w:rsid w:val="00BA13F4"/>
    <w:rsid w:val="00BA19A6"/>
    <w:rsid w:val="00BA19E7"/>
    <w:rsid w:val="00BA1ACB"/>
    <w:rsid w:val="00BA2163"/>
    <w:rsid w:val="00BA21CB"/>
    <w:rsid w:val="00BA2285"/>
    <w:rsid w:val="00BA2F22"/>
    <w:rsid w:val="00BA3763"/>
    <w:rsid w:val="00BA3849"/>
    <w:rsid w:val="00BA3A3E"/>
    <w:rsid w:val="00BA4532"/>
    <w:rsid w:val="00BA4613"/>
    <w:rsid w:val="00BA4A2B"/>
    <w:rsid w:val="00BA50B1"/>
    <w:rsid w:val="00BA5265"/>
    <w:rsid w:val="00BA52DC"/>
    <w:rsid w:val="00BA53C2"/>
    <w:rsid w:val="00BA5520"/>
    <w:rsid w:val="00BA5572"/>
    <w:rsid w:val="00BA5642"/>
    <w:rsid w:val="00BA59A7"/>
    <w:rsid w:val="00BA5ECA"/>
    <w:rsid w:val="00BA5F3E"/>
    <w:rsid w:val="00BA60C2"/>
    <w:rsid w:val="00BA68E2"/>
    <w:rsid w:val="00BA79E6"/>
    <w:rsid w:val="00BA7EC6"/>
    <w:rsid w:val="00BB0C01"/>
    <w:rsid w:val="00BB1830"/>
    <w:rsid w:val="00BB1A28"/>
    <w:rsid w:val="00BB1C64"/>
    <w:rsid w:val="00BB1FA9"/>
    <w:rsid w:val="00BB24D6"/>
    <w:rsid w:val="00BB257C"/>
    <w:rsid w:val="00BB2653"/>
    <w:rsid w:val="00BB276C"/>
    <w:rsid w:val="00BB2FA9"/>
    <w:rsid w:val="00BB32C2"/>
    <w:rsid w:val="00BB374F"/>
    <w:rsid w:val="00BB397D"/>
    <w:rsid w:val="00BB3CAC"/>
    <w:rsid w:val="00BB3F6D"/>
    <w:rsid w:val="00BB430A"/>
    <w:rsid w:val="00BB44B8"/>
    <w:rsid w:val="00BB4D78"/>
    <w:rsid w:val="00BB5169"/>
    <w:rsid w:val="00BB543E"/>
    <w:rsid w:val="00BB5EC8"/>
    <w:rsid w:val="00BB5F9B"/>
    <w:rsid w:val="00BB5FA6"/>
    <w:rsid w:val="00BB61D3"/>
    <w:rsid w:val="00BB64B4"/>
    <w:rsid w:val="00BB6A0F"/>
    <w:rsid w:val="00BB6A7A"/>
    <w:rsid w:val="00BB737D"/>
    <w:rsid w:val="00BB781A"/>
    <w:rsid w:val="00BC00D0"/>
    <w:rsid w:val="00BC0A5A"/>
    <w:rsid w:val="00BC1233"/>
    <w:rsid w:val="00BC15AE"/>
    <w:rsid w:val="00BC166B"/>
    <w:rsid w:val="00BC1B71"/>
    <w:rsid w:val="00BC2029"/>
    <w:rsid w:val="00BC231F"/>
    <w:rsid w:val="00BC23E1"/>
    <w:rsid w:val="00BC26FB"/>
    <w:rsid w:val="00BC27EA"/>
    <w:rsid w:val="00BC2AC7"/>
    <w:rsid w:val="00BC2B2E"/>
    <w:rsid w:val="00BC34CC"/>
    <w:rsid w:val="00BC35C2"/>
    <w:rsid w:val="00BC382F"/>
    <w:rsid w:val="00BC3A27"/>
    <w:rsid w:val="00BC3B5D"/>
    <w:rsid w:val="00BC3D77"/>
    <w:rsid w:val="00BC3FFD"/>
    <w:rsid w:val="00BC4574"/>
    <w:rsid w:val="00BC4AC6"/>
    <w:rsid w:val="00BC4B0E"/>
    <w:rsid w:val="00BC4CC1"/>
    <w:rsid w:val="00BC4E1A"/>
    <w:rsid w:val="00BC4F22"/>
    <w:rsid w:val="00BC5116"/>
    <w:rsid w:val="00BC515D"/>
    <w:rsid w:val="00BC5359"/>
    <w:rsid w:val="00BC5BDF"/>
    <w:rsid w:val="00BC5C2A"/>
    <w:rsid w:val="00BC5E92"/>
    <w:rsid w:val="00BC6290"/>
    <w:rsid w:val="00BC6B8A"/>
    <w:rsid w:val="00BC6EFA"/>
    <w:rsid w:val="00BC715E"/>
    <w:rsid w:val="00BC7189"/>
    <w:rsid w:val="00BC733C"/>
    <w:rsid w:val="00BD039B"/>
    <w:rsid w:val="00BD10C9"/>
    <w:rsid w:val="00BD1C54"/>
    <w:rsid w:val="00BD1F26"/>
    <w:rsid w:val="00BD2CE9"/>
    <w:rsid w:val="00BD3396"/>
    <w:rsid w:val="00BD34D8"/>
    <w:rsid w:val="00BD367F"/>
    <w:rsid w:val="00BD376F"/>
    <w:rsid w:val="00BD37DD"/>
    <w:rsid w:val="00BD3BA6"/>
    <w:rsid w:val="00BD3BB8"/>
    <w:rsid w:val="00BD40F2"/>
    <w:rsid w:val="00BD4577"/>
    <w:rsid w:val="00BD46E3"/>
    <w:rsid w:val="00BD498E"/>
    <w:rsid w:val="00BD499B"/>
    <w:rsid w:val="00BD4BDF"/>
    <w:rsid w:val="00BD546A"/>
    <w:rsid w:val="00BD7337"/>
    <w:rsid w:val="00BD761B"/>
    <w:rsid w:val="00BD7A9C"/>
    <w:rsid w:val="00BD7E25"/>
    <w:rsid w:val="00BD7EA7"/>
    <w:rsid w:val="00BE03D7"/>
    <w:rsid w:val="00BE0C31"/>
    <w:rsid w:val="00BE0E9F"/>
    <w:rsid w:val="00BE1ADC"/>
    <w:rsid w:val="00BE2467"/>
    <w:rsid w:val="00BE277F"/>
    <w:rsid w:val="00BE294F"/>
    <w:rsid w:val="00BE33F1"/>
    <w:rsid w:val="00BE3410"/>
    <w:rsid w:val="00BE35DC"/>
    <w:rsid w:val="00BE38D2"/>
    <w:rsid w:val="00BE4049"/>
    <w:rsid w:val="00BE43A1"/>
    <w:rsid w:val="00BE443E"/>
    <w:rsid w:val="00BE4882"/>
    <w:rsid w:val="00BE4A2A"/>
    <w:rsid w:val="00BE4DBA"/>
    <w:rsid w:val="00BE4E44"/>
    <w:rsid w:val="00BE53B4"/>
    <w:rsid w:val="00BE5963"/>
    <w:rsid w:val="00BE5BA4"/>
    <w:rsid w:val="00BE5CB1"/>
    <w:rsid w:val="00BE5D91"/>
    <w:rsid w:val="00BE61AB"/>
    <w:rsid w:val="00BE6327"/>
    <w:rsid w:val="00BE6499"/>
    <w:rsid w:val="00BE6737"/>
    <w:rsid w:val="00BE7563"/>
    <w:rsid w:val="00BE7C19"/>
    <w:rsid w:val="00BE7EB4"/>
    <w:rsid w:val="00BE7F1C"/>
    <w:rsid w:val="00BF0502"/>
    <w:rsid w:val="00BF0864"/>
    <w:rsid w:val="00BF1277"/>
    <w:rsid w:val="00BF1578"/>
    <w:rsid w:val="00BF1A6D"/>
    <w:rsid w:val="00BF265D"/>
    <w:rsid w:val="00BF2BEF"/>
    <w:rsid w:val="00BF2D84"/>
    <w:rsid w:val="00BF2DF5"/>
    <w:rsid w:val="00BF3044"/>
    <w:rsid w:val="00BF326B"/>
    <w:rsid w:val="00BF3304"/>
    <w:rsid w:val="00BF3498"/>
    <w:rsid w:val="00BF372D"/>
    <w:rsid w:val="00BF373D"/>
    <w:rsid w:val="00BF37FF"/>
    <w:rsid w:val="00BF3917"/>
    <w:rsid w:val="00BF42CD"/>
    <w:rsid w:val="00BF44BA"/>
    <w:rsid w:val="00BF465C"/>
    <w:rsid w:val="00BF4DF6"/>
    <w:rsid w:val="00BF5397"/>
    <w:rsid w:val="00BF5853"/>
    <w:rsid w:val="00BF5CA9"/>
    <w:rsid w:val="00BF5D54"/>
    <w:rsid w:val="00BF617C"/>
    <w:rsid w:val="00BF663E"/>
    <w:rsid w:val="00BF6AFE"/>
    <w:rsid w:val="00BF6CB0"/>
    <w:rsid w:val="00BF6E1B"/>
    <w:rsid w:val="00BF6FCE"/>
    <w:rsid w:val="00BF7277"/>
    <w:rsid w:val="00BF7672"/>
    <w:rsid w:val="00C00526"/>
    <w:rsid w:val="00C0058E"/>
    <w:rsid w:val="00C00753"/>
    <w:rsid w:val="00C00908"/>
    <w:rsid w:val="00C009ED"/>
    <w:rsid w:val="00C00AD6"/>
    <w:rsid w:val="00C00E43"/>
    <w:rsid w:val="00C00F77"/>
    <w:rsid w:val="00C0111B"/>
    <w:rsid w:val="00C01206"/>
    <w:rsid w:val="00C01683"/>
    <w:rsid w:val="00C0175F"/>
    <w:rsid w:val="00C024A8"/>
    <w:rsid w:val="00C02F16"/>
    <w:rsid w:val="00C03098"/>
    <w:rsid w:val="00C03C17"/>
    <w:rsid w:val="00C03E7C"/>
    <w:rsid w:val="00C03F7E"/>
    <w:rsid w:val="00C041DE"/>
    <w:rsid w:val="00C046FD"/>
    <w:rsid w:val="00C04894"/>
    <w:rsid w:val="00C04BB6"/>
    <w:rsid w:val="00C04D12"/>
    <w:rsid w:val="00C0547E"/>
    <w:rsid w:val="00C05C0A"/>
    <w:rsid w:val="00C05E35"/>
    <w:rsid w:val="00C061DF"/>
    <w:rsid w:val="00C06443"/>
    <w:rsid w:val="00C06724"/>
    <w:rsid w:val="00C06897"/>
    <w:rsid w:val="00C06D92"/>
    <w:rsid w:val="00C07379"/>
    <w:rsid w:val="00C0748A"/>
    <w:rsid w:val="00C076C8"/>
    <w:rsid w:val="00C0792B"/>
    <w:rsid w:val="00C07E1A"/>
    <w:rsid w:val="00C10044"/>
    <w:rsid w:val="00C1075C"/>
    <w:rsid w:val="00C10BFF"/>
    <w:rsid w:val="00C11246"/>
    <w:rsid w:val="00C11AE8"/>
    <w:rsid w:val="00C11B43"/>
    <w:rsid w:val="00C11ED6"/>
    <w:rsid w:val="00C122BD"/>
    <w:rsid w:val="00C126D1"/>
    <w:rsid w:val="00C12719"/>
    <w:rsid w:val="00C12BF7"/>
    <w:rsid w:val="00C12F3D"/>
    <w:rsid w:val="00C132CC"/>
    <w:rsid w:val="00C1353E"/>
    <w:rsid w:val="00C137CB"/>
    <w:rsid w:val="00C13ADA"/>
    <w:rsid w:val="00C13C2E"/>
    <w:rsid w:val="00C144E1"/>
    <w:rsid w:val="00C144EB"/>
    <w:rsid w:val="00C1470B"/>
    <w:rsid w:val="00C14B51"/>
    <w:rsid w:val="00C15B24"/>
    <w:rsid w:val="00C15C0C"/>
    <w:rsid w:val="00C15E61"/>
    <w:rsid w:val="00C15FA3"/>
    <w:rsid w:val="00C164BE"/>
    <w:rsid w:val="00C169B8"/>
    <w:rsid w:val="00C1706E"/>
    <w:rsid w:val="00C17743"/>
    <w:rsid w:val="00C179B8"/>
    <w:rsid w:val="00C17A51"/>
    <w:rsid w:val="00C2002A"/>
    <w:rsid w:val="00C201BD"/>
    <w:rsid w:val="00C2036B"/>
    <w:rsid w:val="00C2036C"/>
    <w:rsid w:val="00C203BF"/>
    <w:rsid w:val="00C203ED"/>
    <w:rsid w:val="00C208E4"/>
    <w:rsid w:val="00C20E14"/>
    <w:rsid w:val="00C21187"/>
    <w:rsid w:val="00C2119F"/>
    <w:rsid w:val="00C214D4"/>
    <w:rsid w:val="00C2162F"/>
    <w:rsid w:val="00C219D2"/>
    <w:rsid w:val="00C22270"/>
    <w:rsid w:val="00C22938"/>
    <w:rsid w:val="00C22D05"/>
    <w:rsid w:val="00C23051"/>
    <w:rsid w:val="00C23992"/>
    <w:rsid w:val="00C23DF1"/>
    <w:rsid w:val="00C23E1A"/>
    <w:rsid w:val="00C23F13"/>
    <w:rsid w:val="00C24F7F"/>
    <w:rsid w:val="00C25428"/>
    <w:rsid w:val="00C255EB"/>
    <w:rsid w:val="00C25B2B"/>
    <w:rsid w:val="00C263E6"/>
    <w:rsid w:val="00C26610"/>
    <w:rsid w:val="00C266E0"/>
    <w:rsid w:val="00C2681F"/>
    <w:rsid w:val="00C26EAF"/>
    <w:rsid w:val="00C27077"/>
    <w:rsid w:val="00C273C9"/>
    <w:rsid w:val="00C276C9"/>
    <w:rsid w:val="00C278E8"/>
    <w:rsid w:val="00C27D2A"/>
    <w:rsid w:val="00C302D4"/>
    <w:rsid w:val="00C30368"/>
    <w:rsid w:val="00C3078A"/>
    <w:rsid w:val="00C308F7"/>
    <w:rsid w:val="00C30A93"/>
    <w:rsid w:val="00C30E12"/>
    <w:rsid w:val="00C31280"/>
    <w:rsid w:val="00C314E2"/>
    <w:rsid w:val="00C3160F"/>
    <w:rsid w:val="00C31781"/>
    <w:rsid w:val="00C32294"/>
    <w:rsid w:val="00C322FA"/>
    <w:rsid w:val="00C323C5"/>
    <w:rsid w:val="00C32857"/>
    <w:rsid w:val="00C329FF"/>
    <w:rsid w:val="00C32CD6"/>
    <w:rsid w:val="00C33476"/>
    <w:rsid w:val="00C33799"/>
    <w:rsid w:val="00C3387F"/>
    <w:rsid w:val="00C3399A"/>
    <w:rsid w:val="00C33E41"/>
    <w:rsid w:val="00C3499D"/>
    <w:rsid w:val="00C34ABE"/>
    <w:rsid w:val="00C34BBD"/>
    <w:rsid w:val="00C3532E"/>
    <w:rsid w:val="00C35409"/>
    <w:rsid w:val="00C354E5"/>
    <w:rsid w:val="00C354FE"/>
    <w:rsid w:val="00C3561E"/>
    <w:rsid w:val="00C35B8A"/>
    <w:rsid w:val="00C361E2"/>
    <w:rsid w:val="00C3673D"/>
    <w:rsid w:val="00C36F45"/>
    <w:rsid w:val="00C37606"/>
    <w:rsid w:val="00C37C75"/>
    <w:rsid w:val="00C37F6A"/>
    <w:rsid w:val="00C408B1"/>
    <w:rsid w:val="00C40DCC"/>
    <w:rsid w:val="00C40F28"/>
    <w:rsid w:val="00C40FC2"/>
    <w:rsid w:val="00C4196C"/>
    <w:rsid w:val="00C42561"/>
    <w:rsid w:val="00C42934"/>
    <w:rsid w:val="00C42C8A"/>
    <w:rsid w:val="00C4320C"/>
    <w:rsid w:val="00C433D1"/>
    <w:rsid w:val="00C433FC"/>
    <w:rsid w:val="00C43855"/>
    <w:rsid w:val="00C43A28"/>
    <w:rsid w:val="00C43AFB"/>
    <w:rsid w:val="00C440E1"/>
    <w:rsid w:val="00C4427E"/>
    <w:rsid w:val="00C443A5"/>
    <w:rsid w:val="00C44462"/>
    <w:rsid w:val="00C44C28"/>
    <w:rsid w:val="00C455A7"/>
    <w:rsid w:val="00C455CD"/>
    <w:rsid w:val="00C45636"/>
    <w:rsid w:val="00C46265"/>
    <w:rsid w:val="00C4645C"/>
    <w:rsid w:val="00C46543"/>
    <w:rsid w:val="00C46562"/>
    <w:rsid w:val="00C46891"/>
    <w:rsid w:val="00C46A11"/>
    <w:rsid w:val="00C46C24"/>
    <w:rsid w:val="00C46CB0"/>
    <w:rsid w:val="00C46D00"/>
    <w:rsid w:val="00C46E33"/>
    <w:rsid w:val="00C47226"/>
    <w:rsid w:val="00C4730F"/>
    <w:rsid w:val="00C475A7"/>
    <w:rsid w:val="00C50004"/>
    <w:rsid w:val="00C5059F"/>
    <w:rsid w:val="00C5082E"/>
    <w:rsid w:val="00C50D13"/>
    <w:rsid w:val="00C50E05"/>
    <w:rsid w:val="00C50E4D"/>
    <w:rsid w:val="00C51054"/>
    <w:rsid w:val="00C512C6"/>
    <w:rsid w:val="00C515A8"/>
    <w:rsid w:val="00C51934"/>
    <w:rsid w:val="00C52052"/>
    <w:rsid w:val="00C5239A"/>
    <w:rsid w:val="00C525ED"/>
    <w:rsid w:val="00C525F4"/>
    <w:rsid w:val="00C52873"/>
    <w:rsid w:val="00C529BA"/>
    <w:rsid w:val="00C530F3"/>
    <w:rsid w:val="00C534ED"/>
    <w:rsid w:val="00C536E3"/>
    <w:rsid w:val="00C539BD"/>
    <w:rsid w:val="00C53BAA"/>
    <w:rsid w:val="00C53BFC"/>
    <w:rsid w:val="00C53D5C"/>
    <w:rsid w:val="00C53F7B"/>
    <w:rsid w:val="00C54062"/>
    <w:rsid w:val="00C54132"/>
    <w:rsid w:val="00C542DD"/>
    <w:rsid w:val="00C5465C"/>
    <w:rsid w:val="00C548D7"/>
    <w:rsid w:val="00C54993"/>
    <w:rsid w:val="00C552C4"/>
    <w:rsid w:val="00C55A0B"/>
    <w:rsid w:val="00C55D69"/>
    <w:rsid w:val="00C55D75"/>
    <w:rsid w:val="00C563CD"/>
    <w:rsid w:val="00C57534"/>
    <w:rsid w:val="00C57636"/>
    <w:rsid w:val="00C57EAE"/>
    <w:rsid w:val="00C600CA"/>
    <w:rsid w:val="00C6034F"/>
    <w:rsid w:val="00C6065C"/>
    <w:rsid w:val="00C60693"/>
    <w:rsid w:val="00C60E38"/>
    <w:rsid w:val="00C60E94"/>
    <w:rsid w:val="00C60F8D"/>
    <w:rsid w:val="00C61299"/>
    <w:rsid w:val="00C61CF2"/>
    <w:rsid w:val="00C61E50"/>
    <w:rsid w:val="00C6245C"/>
    <w:rsid w:val="00C62B98"/>
    <w:rsid w:val="00C63101"/>
    <w:rsid w:val="00C643BA"/>
    <w:rsid w:val="00C64AC6"/>
    <w:rsid w:val="00C64D49"/>
    <w:rsid w:val="00C650FB"/>
    <w:rsid w:val="00C65582"/>
    <w:rsid w:val="00C66031"/>
    <w:rsid w:val="00C66094"/>
    <w:rsid w:val="00C663F7"/>
    <w:rsid w:val="00C666B8"/>
    <w:rsid w:val="00C66AC8"/>
    <w:rsid w:val="00C66D6A"/>
    <w:rsid w:val="00C670BB"/>
    <w:rsid w:val="00C67B4F"/>
    <w:rsid w:val="00C67C17"/>
    <w:rsid w:val="00C67F2A"/>
    <w:rsid w:val="00C7041B"/>
    <w:rsid w:val="00C70609"/>
    <w:rsid w:val="00C70771"/>
    <w:rsid w:val="00C707CA"/>
    <w:rsid w:val="00C70CC2"/>
    <w:rsid w:val="00C71154"/>
    <w:rsid w:val="00C71272"/>
    <w:rsid w:val="00C71400"/>
    <w:rsid w:val="00C7145C"/>
    <w:rsid w:val="00C7164D"/>
    <w:rsid w:val="00C71D3A"/>
    <w:rsid w:val="00C7213A"/>
    <w:rsid w:val="00C729CB"/>
    <w:rsid w:val="00C729DF"/>
    <w:rsid w:val="00C72A3E"/>
    <w:rsid w:val="00C73010"/>
    <w:rsid w:val="00C7351B"/>
    <w:rsid w:val="00C73A60"/>
    <w:rsid w:val="00C73C21"/>
    <w:rsid w:val="00C73CED"/>
    <w:rsid w:val="00C73EBE"/>
    <w:rsid w:val="00C73F34"/>
    <w:rsid w:val="00C741FB"/>
    <w:rsid w:val="00C74227"/>
    <w:rsid w:val="00C7431D"/>
    <w:rsid w:val="00C744B0"/>
    <w:rsid w:val="00C749C6"/>
    <w:rsid w:val="00C74B47"/>
    <w:rsid w:val="00C74C09"/>
    <w:rsid w:val="00C757B0"/>
    <w:rsid w:val="00C758C4"/>
    <w:rsid w:val="00C75985"/>
    <w:rsid w:val="00C759EE"/>
    <w:rsid w:val="00C75D0B"/>
    <w:rsid w:val="00C75D1B"/>
    <w:rsid w:val="00C75D28"/>
    <w:rsid w:val="00C7621A"/>
    <w:rsid w:val="00C763DA"/>
    <w:rsid w:val="00C76728"/>
    <w:rsid w:val="00C76B00"/>
    <w:rsid w:val="00C76C52"/>
    <w:rsid w:val="00C77075"/>
    <w:rsid w:val="00C772CB"/>
    <w:rsid w:val="00C7735D"/>
    <w:rsid w:val="00C802F0"/>
    <w:rsid w:val="00C803AA"/>
    <w:rsid w:val="00C8067F"/>
    <w:rsid w:val="00C80C31"/>
    <w:rsid w:val="00C80D93"/>
    <w:rsid w:val="00C8117A"/>
    <w:rsid w:val="00C812CF"/>
    <w:rsid w:val="00C81461"/>
    <w:rsid w:val="00C815CA"/>
    <w:rsid w:val="00C8162B"/>
    <w:rsid w:val="00C82283"/>
    <w:rsid w:val="00C82304"/>
    <w:rsid w:val="00C825A5"/>
    <w:rsid w:val="00C82ABF"/>
    <w:rsid w:val="00C8307F"/>
    <w:rsid w:val="00C831A7"/>
    <w:rsid w:val="00C83322"/>
    <w:rsid w:val="00C834B6"/>
    <w:rsid w:val="00C8387B"/>
    <w:rsid w:val="00C83FAF"/>
    <w:rsid w:val="00C84138"/>
    <w:rsid w:val="00C84487"/>
    <w:rsid w:val="00C845AE"/>
    <w:rsid w:val="00C8538E"/>
    <w:rsid w:val="00C857C1"/>
    <w:rsid w:val="00C858B6"/>
    <w:rsid w:val="00C859F5"/>
    <w:rsid w:val="00C85B4C"/>
    <w:rsid w:val="00C85B7A"/>
    <w:rsid w:val="00C85DEF"/>
    <w:rsid w:val="00C86B12"/>
    <w:rsid w:val="00C86BA2"/>
    <w:rsid w:val="00C86C5F"/>
    <w:rsid w:val="00C87285"/>
    <w:rsid w:val="00C87521"/>
    <w:rsid w:val="00C87692"/>
    <w:rsid w:val="00C876DD"/>
    <w:rsid w:val="00C87C45"/>
    <w:rsid w:val="00C904AA"/>
    <w:rsid w:val="00C904B7"/>
    <w:rsid w:val="00C90736"/>
    <w:rsid w:val="00C90ADA"/>
    <w:rsid w:val="00C90BBE"/>
    <w:rsid w:val="00C91099"/>
    <w:rsid w:val="00C9150F"/>
    <w:rsid w:val="00C917F9"/>
    <w:rsid w:val="00C91895"/>
    <w:rsid w:val="00C92208"/>
    <w:rsid w:val="00C922DB"/>
    <w:rsid w:val="00C92661"/>
    <w:rsid w:val="00C926A0"/>
    <w:rsid w:val="00C92C90"/>
    <w:rsid w:val="00C92D60"/>
    <w:rsid w:val="00C92FDA"/>
    <w:rsid w:val="00C9337B"/>
    <w:rsid w:val="00C934D9"/>
    <w:rsid w:val="00C9382C"/>
    <w:rsid w:val="00C93D69"/>
    <w:rsid w:val="00C93FB3"/>
    <w:rsid w:val="00C94010"/>
    <w:rsid w:val="00C94462"/>
    <w:rsid w:val="00C94E5C"/>
    <w:rsid w:val="00C94F4C"/>
    <w:rsid w:val="00C952B0"/>
    <w:rsid w:val="00C95EB4"/>
    <w:rsid w:val="00C96358"/>
    <w:rsid w:val="00C96551"/>
    <w:rsid w:val="00C96781"/>
    <w:rsid w:val="00C967EC"/>
    <w:rsid w:val="00C974C2"/>
    <w:rsid w:val="00C9760B"/>
    <w:rsid w:val="00C977F3"/>
    <w:rsid w:val="00C97AC1"/>
    <w:rsid w:val="00C97C35"/>
    <w:rsid w:val="00C97E53"/>
    <w:rsid w:val="00C97FCC"/>
    <w:rsid w:val="00CA0A9A"/>
    <w:rsid w:val="00CA0E01"/>
    <w:rsid w:val="00CA1801"/>
    <w:rsid w:val="00CA1BB0"/>
    <w:rsid w:val="00CA1E18"/>
    <w:rsid w:val="00CA234F"/>
    <w:rsid w:val="00CA2F09"/>
    <w:rsid w:val="00CA2FD4"/>
    <w:rsid w:val="00CA31BF"/>
    <w:rsid w:val="00CA340A"/>
    <w:rsid w:val="00CA379E"/>
    <w:rsid w:val="00CA38B5"/>
    <w:rsid w:val="00CA39DB"/>
    <w:rsid w:val="00CA3B72"/>
    <w:rsid w:val="00CA3E57"/>
    <w:rsid w:val="00CA3F17"/>
    <w:rsid w:val="00CA42C8"/>
    <w:rsid w:val="00CA4C16"/>
    <w:rsid w:val="00CA5201"/>
    <w:rsid w:val="00CA5588"/>
    <w:rsid w:val="00CA58C6"/>
    <w:rsid w:val="00CA5D24"/>
    <w:rsid w:val="00CA6563"/>
    <w:rsid w:val="00CA677A"/>
    <w:rsid w:val="00CA6783"/>
    <w:rsid w:val="00CA703A"/>
    <w:rsid w:val="00CA7277"/>
    <w:rsid w:val="00CA74CF"/>
    <w:rsid w:val="00CA7A38"/>
    <w:rsid w:val="00CA7B55"/>
    <w:rsid w:val="00CB045E"/>
    <w:rsid w:val="00CB0477"/>
    <w:rsid w:val="00CB08D2"/>
    <w:rsid w:val="00CB0D6C"/>
    <w:rsid w:val="00CB189E"/>
    <w:rsid w:val="00CB1E0B"/>
    <w:rsid w:val="00CB1E39"/>
    <w:rsid w:val="00CB1F40"/>
    <w:rsid w:val="00CB216F"/>
    <w:rsid w:val="00CB26E7"/>
    <w:rsid w:val="00CB272B"/>
    <w:rsid w:val="00CB291D"/>
    <w:rsid w:val="00CB2AB4"/>
    <w:rsid w:val="00CB2BD8"/>
    <w:rsid w:val="00CB314A"/>
    <w:rsid w:val="00CB35AB"/>
    <w:rsid w:val="00CB3CD3"/>
    <w:rsid w:val="00CB3D45"/>
    <w:rsid w:val="00CB3D46"/>
    <w:rsid w:val="00CB46E3"/>
    <w:rsid w:val="00CB488C"/>
    <w:rsid w:val="00CB5667"/>
    <w:rsid w:val="00CB56B0"/>
    <w:rsid w:val="00CB5BEB"/>
    <w:rsid w:val="00CB6309"/>
    <w:rsid w:val="00CB6315"/>
    <w:rsid w:val="00CB6855"/>
    <w:rsid w:val="00CB6B18"/>
    <w:rsid w:val="00CB6BE2"/>
    <w:rsid w:val="00CB6D8F"/>
    <w:rsid w:val="00CB7327"/>
    <w:rsid w:val="00CB76D6"/>
    <w:rsid w:val="00CB7EF6"/>
    <w:rsid w:val="00CB7EFE"/>
    <w:rsid w:val="00CC03F4"/>
    <w:rsid w:val="00CC06D0"/>
    <w:rsid w:val="00CC06E1"/>
    <w:rsid w:val="00CC09AE"/>
    <w:rsid w:val="00CC0B40"/>
    <w:rsid w:val="00CC0B80"/>
    <w:rsid w:val="00CC0FA7"/>
    <w:rsid w:val="00CC17AC"/>
    <w:rsid w:val="00CC182B"/>
    <w:rsid w:val="00CC1E45"/>
    <w:rsid w:val="00CC25B6"/>
    <w:rsid w:val="00CC2A32"/>
    <w:rsid w:val="00CC344E"/>
    <w:rsid w:val="00CC425C"/>
    <w:rsid w:val="00CC4341"/>
    <w:rsid w:val="00CC4978"/>
    <w:rsid w:val="00CC4AF9"/>
    <w:rsid w:val="00CC4ECE"/>
    <w:rsid w:val="00CC4ED9"/>
    <w:rsid w:val="00CC50A5"/>
    <w:rsid w:val="00CC54B7"/>
    <w:rsid w:val="00CC591B"/>
    <w:rsid w:val="00CC5A52"/>
    <w:rsid w:val="00CC5B1A"/>
    <w:rsid w:val="00CC5D28"/>
    <w:rsid w:val="00CC5D73"/>
    <w:rsid w:val="00CC5FFE"/>
    <w:rsid w:val="00CC66EE"/>
    <w:rsid w:val="00CC6BEA"/>
    <w:rsid w:val="00CC6E62"/>
    <w:rsid w:val="00CC7482"/>
    <w:rsid w:val="00CC764D"/>
    <w:rsid w:val="00CC7C64"/>
    <w:rsid w:val="00CC7EDE"/>
    <w:rsid w:val="00CD0093"/>
    <w:rsid w:val="00CD0251"/>
    <w:rsid w:val="00CD0631"/>
    <w:rsid w:val="00CD0B07"/>
    <w:rsid w:val="00CD0E26"/>
    <w:rsid w:val="00CD0FF9"/>
    <w:rsid w:val="00CD112C"/>
    <w:rsid w:val="00CD1274"/>
    <w:rsid w:val="00CD13E5"/>
    <w:rsid w:val="00CD1445"/>
    <w:rsid w:val="00CD1C6F"/>
    <w:rsid w:val="00CD1EA0"/>
    <w:rsid w:val="00CD22D8"/>
    <w:rsid w:val="00CD239A"/>
    <w:rsid w:val="00CD24A6"/>
    <w:rsid w:val="00CD2A0D"/>
    <w:rsid w:val="00CD2DC4"/>
    <w:rsid w:val="00CD34C3"/>
    <w:rsid w:val="00CD3622"/>
    <w:rsid w:val="00CD3694"/>
    <w:rsid w:val="00CD38A6"/>
    <w:rsid w:val="00CD3AE8"/>
    <w:rsid w:val="00CD3CDD"/>
    <w:rsid w:val="00CD44E4"/>
    <w:rsid w:val="00CD4A3C"/>
    <w:rsid w:val="00CD4BA4"/>
    <w:rsid w:val="00CD4F00"/>
    <w:rsid w:val="00CD5897"/>
    <w:rsid w:val="00CD5C15"/>
    <w:rsid w:val="00CD60CE"/>
    <w:rsid w:val="00CD6320"/>
    <w:rsid w:val="00CD6981"/>
    <w:rsid w:val="00CD6D94"/>
    <w:rsid w:val="00CD6F86"/>
    <w:rsid w:val="00CD7375"/>
    <w:rsid w:val="00CD7773"/>
    <w:rsid w:val="00CD7861"/>
    <w:rsid w:val="00CD7B12"/>
    <w:rsid w:val="00CD7E5A"/>
    <w:rsid w:val="00CD7EF0"/>
    <w:rsid w:val="00CE05C0"/>
    <w:rsid w:val="00CE06D6"/>
    <w:rsid w:val="00CE06EF"/>
    <w:rsid w:val="00CE0BE3"/>
    <w:rsid w:val="00CE0CEB"/>
    <w:rsid w:val="00CE108B"/>
    <w:rsid w:val="00CE111E"/>
    <w:rsid w:val="00CE157B"/>
    <w:rsid w:val="00CE1B7B"/>
    <w:rsid w:val="00CE1D1A"/>
    <w:rsid w:val="00CE1E62"/>
    <w:rsid w:val="00CE2313"/>
    <w:rsid w:val="00CE2404"/>
    <w:rsid w:val="00CE2989"/>
    <w:rsid w:val="00CE2F03"/>
    <w:rsid w:val="00CE3131"/>
    <w:rsid w:val="00CE390E"/>
    <w:rsid w:val="00CE3A13"/>
    <w:rsid w:val="00CE3D52"/>
    <w:rsid w:val="00CE4102"/>
    <w:rsid w:val="00CE41CC"/>
    <w:rsid w:val="00CE41F2"/>
    <w:rsid w:val="00CE41FA"/>
    <w:rsid w:val="00CE42AE"/>
    <w:rsid w:val="00CE43D9"/>
    <w:rsid w:val="00CE44D9"/>
    <w:rsid w:val="00CE46B5"/>
    <w:rsid w:val="00CE503E"/>
    <w:rsid w:val="00CE5430"/>
    <w:rsid w:val="00CE5472"/>
    <w:rsid w:val="00CE5D4E"/>
    <w:rsid w:val="00CE5DB7"/>
    <w:rsid w:val="00CE5F09"/>
    <w:rsid w:val="00CE60BC"/>
    <w:rsid w:val="00CE6414"/>
    <w:rsid w:val="00CE6A4D"/>
    <w:rsid w:val="00CE7523"/>
    <w:rsid w:val="00CE7C15"/>
    <w:rsid w:val="00CE7D6B"/>
    <w:rsid w:val="00CF0ABD"/>
    <w:rsid w:val="00CF0C71"/>
    <w:rsid w:val="00CF0F89"/>
    <w:rsid w:val="00CF11A0"/>
    <w:rsid w:val="00CF130B"/>
    <w:rsid w:val="00CF20C9"/>
    <w:rsid w:val="00CF2589"/>
    <w:rsid w:val="00CF2698"/>
    <w:rsid w:val="00CF2C54"/>
    <w:rsid w:val="00CF2C83"/>
    <w:rsid w:val="00CF2D36"/>
    <w:rsid w:val="00CF2E2A"/>
    <w:rsid w:val="00CF342C"/>
    <w:rsid w:val="00CF3C3A"/>
    <w:rsid w:val="00CF41FF"/>
    <w:rsid w:val="00CF59FD"/>
    <w:rsid w:val="00CF5E9D"/>
    <w:rsid w:val="00CF698B"/>
    <w:rsid w:val="00CF702D"/>
    <w:rsid w:val="00CF71F5"/>
    <w:rsid w:val="00CF7204"/>
    <w:rsid w:val="00CF7403"/>
    <w:rsid w:val="00CF7663"/>
    <w:rsid w:val="00CF779D"/>
    <w:rsid w:val="00CF77BB"/>
    <w:rsid w:val="00CF7F28"/>
    <w:rsid w:val="00D00463"/>
    <w:rsid w:val="00D00C1B"/>
    <w:rsid w:val="00D00F84"/>
    <w:rsid w:val="00D0128D"/>
    <w:rsid w:val="00D01395"/>
    <w:rsid w:val="00D013BE"/>
    <w:rsid w:val="00D01F91"/>
    <w:rsid w:val="00D02C34"/>
    <w:rsid w:val="00D03672"/>
    <w:rsid w:val="00D03B14"/>
    <w:rsid w:val="00D03F23"/>
    <w:rsid w:val="00D03F5F"/>
    <w:rsid w:val="00D047AB"/>
    <w:rsid w:val="00D04B66"/>
    <w:rsid w:val="00D04BAF"/>
    <w:rsid w:val="00D04EE6"/>
    <w:rsid w:val="00D04FD2"/>
    <w:rsid w:val="00D05626"/>
    <w:rsid w:val="00D057DF"/>
    <w:rsid w:val="00D0594E"/>
    <w:rsid w:val="00D059B7"/>
    <w:rsid w:val="00D05C9A"/>
    <w:rsid w:val="00D06701"/>
    <w:rsid w:val="00D06B08"/>
    <w:rsid w:val="00D06C42"/>
    <w:rsid w:val="00D06F77"/>
    <w:rsid w:val="00D074AB"/>
    <w:rsid w:val="00D07CD6"/>
    <w:rsid w:val="00D07DEF"/>
    <w:rsid w:val="00D10449"/>
    <w:rsid w:val="00D11019"/>
    <w:rsid w:val="00D11026"/>
    <w:rsid w:val="00D1165E"/>
    <w:rsid w:val="00D11A55"/>
    <w:rsid w:val="00D11BEC"/>
    <w:rsid w:val="00D12025"/>
    <w:rsid w:val="00D12228"/>
    <w:rsid w:val="00D126E8"/>
    <w:rsid w:val="00D13E2C"/>
    <w:rsid w:val="00D13ED6"/>
    <w:rsid w:val="00D1424B"/>
    <w:rsid w:val="00D148D2"/>
    <w:rsid w:val="00D148E6"/>
    <w:rsid w:val="00D14D54"/>
    <w:rsid w:val="00D15116"/>
    <w:rsid w:val="00D153CA"/>
    <w:rsid w:val="00D15B60"/>
    <w:rsid w:val="00D15CF7"/>
    <w:rsid w:val="00D1601D"/>
    <w:rsid w:val="00D1606C"/>
    <w:rsid w:val="00D16400"/>
    <w:rsid w:val="00D16874"/>
    <w:rsid w:val="00D16DD4"/>
    <w:rsid w:val="00D16EB9"/>
    <w:rsid w:val="00D1782C"/>
    <w:rsid w:val="00D17B89"/>
    <w:rsid w:val="00D17D51"/>
    <w:rsid w:val="00D17FB9"/>
    <w:rsid w:val="00D20336"/>
    <w:rsid w:val="00D20B04"/>
    <w:rsid w:val="00D20DE2"/>
    <w:rsid w:val="00D21051"/>
    <w:rsid w:val="00D210B7"/>
    <w:rsid w:val="00D21553"/>
    <w:rsid w:val="00D2159A"/>
    <w:rsid w:val="00D215D3"/>
    <w:rsid w:val="00D21788"/>
    <w:rsid w:val="00D21FD3"/>
    <w:rsid w:val="00D22352"/>
    <w:rsid w:val="00D228B0"/>
    <w:rsid w:val="00D22979"/>
    <w:rsid w:val="00D22B59"/>
    <w:rsid w:val="00D230D7"/>
    <w:rsid w:val="00D230F2"/>
    <w:rsid w:val="00D234A0"/>
    <w:rsid w:val="00D23606"/>
    <w:rsid w:val="00D23A4F"/>
    <w:rsid w:val="00D24060"/>
    <w:rsid w:val="00D248BF"/>
    <w:rsid w:val="00D24DC3"/>
    <w:rsid w:val="00D25468"/>
    <w:rsid w:val="00D25734"/>
    <w:rsid w:val="00D258BD"/>
    <w:rsid w:val="00D258F9"/>
    <w:rsid w:val="00D2604A"/>
    <w:rsid w:val="00D26171"/>
    <w:rsid w:val="00D261AF"/>
    <w:rsid w:val="00D26215"/>
    <w:rsid w:val="00D264BB"/>
    <w:rsid w:val="00D264FC"/>
    <w:rsid w:val="00D2658F"/>
    <w:rsid w:val="00D267C5"/>
    <w:rsid w:val="00D26926"/>
    <w:rsid w:val="00D26B8D"/>
    <w:rsid w:val="00D26F2D"/>
    <w:rsid w:val="00D26FA2"/>
    <w:rsid w:val="00D26FA5"/>
    <w:rsid w:val="00D27524"/>
    <w:rsid w:val="00D2773A"/>
    <w:rsid w:val="00D27BCD"/>
    <w:rsid w:val="00D27D5B"/>
    <w:rsid w:val="00D27D89"/>
    <w:rsid w:val="00D27FC8"/>
    <w:rsid w:val="00D302B5"/>
    <w:rsid w:val="00D303F6"/>
    <w:rsid w:val="00D3064A"/>
    <w:rsid w:val="00D306D1"/>
    <w:rsid w:val="00D3075B"/>
    <w:rsid w:val="00D30C0D"/>
    <w:rsid w:val="00D30EB7"/>
    <w:rsid w:val="00D30F84"/>
    <w:rsid w:val="00D310B4"/>
    <w:rsid w:val="00D315F8"/>
    <w:rsid w:val="00D31650"/>
    <w:rsid w:val="00D317D8"/>
    <w:rsid w:val="00D31FBF"/>
    <w:rsid w:val="00D320F6"/>
    <w:rsid w:val="00D323B8"/>
    <w:rsid w:val="00D327DB"/>
    <w:rsid w:val="00D32F5A"/>
    <w:rsid w:val="00D33815"/>
    <w:rsid w:val="00D338A6"/>
    <w:rsid w:val="00D340DE"/>
    <w:rsid w:val="00D344C3"/>
    <w:rsid w:val="00D3455D"/>
    <w:rsid w:val="00D3459E"/>
    <w:rsid w:val="00D349DB"/>
    <w:rsid w:val="00D34CBE"/>
    <w:rsid w:val="00D34CCF"/>
    <w:rsid w:val="00D3515C"/>
    <w:rsid w:val="00D3592A"/>
    <w:rsid w:val="00D3592E"/>
    <w:rsid w:val="00D3593C"/>
    <w:rsid w:val="00D35E41"/>
    <w:rsid w:val="00D364FD"/>
    <w:rsid w:val="00D36590"/>
    <w:rsid w:val="00D36A20"/>
    <w:rsid w:val="00D36EB7"/>
    <w:rsid w:val="00D36F8A"/>
    <w:rsid w:val="00D37321"/>
    <w:rsid w:val="00D376F3"/>
    <w:rsid w:val="00D37CF5"/>
    <w:rsid w:val="00D37EE1"/>
    <w:rsid w:val="00D4056D"/>
    <w:rsid w:val="00D40843"/>
    <w:rsid w:val="00D40A3B"/>
    <w:rsid w:val="00D410BD"/>
    <w:rsid w:val="00D41880"/>
    <w:rsid w:val="00D41EC2"/>
    <w:rsid w:val="00D427A4"/>
    <w:rsid w:val="00D42917"/>
    <w:rsid w:val="00D42A7E"/>
    <w:rsid w:val="00D42E25"/>
    <w:rsid w:val="00D43763"/>
    <w:rsid w:val="00D43D90"/>
    <w:rsid w:val="00D43FA5"/>
    <w:rsid w:val="00D441C1"/>
    <w:rsid w:val="00D446D0"/>
    <w:rsid w:val="00D44C34"/>
    <w:rsid w:val="00D45880"/>
    <w:rsid w:val="00D45E37"/>
    <w:rsid w:val="00D468FE"/>
    <w:rsid w:val="00D46F74"/>
    <w:rsid w:val="00D47055"/>
    <w:rsid w:val="00D472B0"/>
    <w:rsid w:val="00D47743"/>
    <w:rsid w:val="00D47A72"/>
    <w:rsid w:val="00D47AD2"/>
    <w:rsid w:val="00D505D5"/>
    <w:rsid w:val="00D507DA"/>
    <w:rsid w:val="00D5083F"/>
    <w:rsid w:val="00D508C5"/>
    <w:rsid w:val="00D50952"/>
    <w:rsid w:val="00D50BB3"/>
    <w:rsid w:val="00D51182"/>
    <w:rsid w:val="00D51F14"/>
    <w:rsid w:val="00D52053"/>
    <w:rsid w:val="00D521DE"/>
    <w:rsid w:val="00D5244E"/>
    <w:rsid w:val="00D527AE"/>
    <w:rsid w:val="00D52987"/>
    <w:rsid w:val="00D53028"/>
    <w:rsid w:val="00D532C5"/>
    <w:rsid w:val="00D53A34"/>
    <w:rsid w:val="00D53EF1"/>
    <w:rsid w:val="00D53EF2"/>
    <w:rsid w:val="00D542C1"/>
    <w:rsid w:val="00D54457"/>
    <w:rsid w:val="00D54769"/>
    <w:rsid w:val="00D55152"/>
    <w:rsid w:val="00D552FD"/>
    <w:rsid w:val="00D55511"/>
    <w:rsid w:val="00D55EDD"/>
    <w:rsid w:val="00D56430"/>
    <w:rsid w:val="00D565C4"/>
    <w:rsid w:val="00D56B9F"/>
    <w:rsid w:val="00D57199"/>
    <w:rsid w:val="00D5763E"/>
    <w:rsid w:val="00D5779F"/>
    <w:rsid w:val="00D57B48"/>
    <w:rsid w:val="00D60168"/>
    <w:rsid w:val="00D60263"/>
    <w:rsid w:val="00D60599"/>
    <w:rsid w:val="00D607B2"/>
    <w:rsid w:val="00D6089D"/>
    <w:rsid w:val="00D612D9"/>
    <w:rsid w:val="00D6171E"/>
    <w:rsid w:val="00D618F9"/>
    <w:rsid w:val="00D61BA3"/>
    <w:rsid w:val="00D6208C"/>
    <w:rsid w:val="00D62892"/>
    <w:rsid w:val="00D6291F"/>
    <w:rsid w:val="00D62A13"/>
    <w:rsid w:val="00D62DCD"/>
    <w:rsid w:val="00D62FBD"/>
    <w:rsid w:val="00D6316D"/>
    <w:rsid w:val="00D63343"/>
    <w:rsid w:val="00D63678"/>
    <w:rsid w:val="00D63E96"/>
    <w:rsid w:val="00D63FD1"/>
    <w:rsid w:val="00D64649"/>
    <w:rsid w:val="00D65552"/>
    <w:rsid w:val="00D65C06"/>
    <w:rsid w:val="00D665E5"/>
    <w:rsid w:val="00D6677C"/>
    <w:rsid w:val="00D66881"/>
    <w:rsid w:val="00D66B53"/>
    <w:rsid w:val="00D6708E"/>
    <w:rsid w:val="00D671AE"/>
    <w:rsid w:val="00D6723E"/>
    <w:rsid w:val="00D672DA"/>
    <w:rsid w:val="00D673DA"/>
    <w:rsid w:val="00D6757F"/>
    <w:rsid w:val="00D67B41"/>
    <w:rsid w:val="00D70544"/>
    <w:rsid w:val="00D70D60"/>
    <w:rsid w:val="00D7103E"/>
    <w:rsid w:val="00D71346"/>
    <w:rsid w:val="00D7172B"/>
    <w:rsid w:val="00D71784"/>
    <w:rsid w:val="00D718E5"/>
    <w:rsid w:val="00D71B92"/>
    <w:rsid w:val="00D720FF"/>
    <w:rsid w:val="00D7238B"/>
    <w:rsid w:val="00D724E1"/>
    <w:rsid w:val="00D725EA"/>
    <w:rsid w:val="00D7260B"/>
    <w:rsid w:val="00D73426"/>
    <w:rsid w:val="00D73652"/>
    <w:rsid w:val="00D73B18"/>
    <w:rsid w:val="00D74422"/>
    <w:rsid w:val="00D74455"/>
    <w:rsid w:val="00D7466D"/>
    <w:rsid w:val="00D74A97"/>
    <w:rsid w:val="00D74DD9"/>
    <w:rsid w:val="00D75222"/>
    <w:rsid w:val="00D75A9E"/>
    <w:rsid w:val="00D75C80"/>
    <w:rsid w:val="00D764CE"/>
    <w:rsid w:val="00D76594"/>
    <w:rsid w:val="00D76994"/>
    <w:rsid w:val="00D76E85"/>
    <w:rsid w:val="00D76FE0"/>
    <w:rsid w:val="00D7721A"/>
    <w:rsid w:val="00D77B0F"/>
    <w:rsid w:val="00D8088D"/>
    <w:rsid w:val="00D80B3F"/>
    <w:rsid w:val="00D80E9A"/>
    <w:rsid w:val="00D811F3"/>
    <w:rsid w:val="00D816E7"/>
    <w:rsid w:val="00D818B2"/>
    <w:rsid w:val="00D81A9F"/>
    <w:rsid w:val="00D81C45"/>
    <w:rsid w:val="00D824E0"/>
    <w:rsid w:val="00D82AC3"/>
    <w:rsid w:val="00D82D38"/>
    <w:rsid w:val="00D82E03"/>
    <w:rsid w:val="00D82F87"/>
    <w:rsid w:val="00D82FB5"/>
    <w:rsid w:val="00D830D9"/>
    <w:rsid w:val="00D83322"/>
    <w:rsid w:val="00D8332E"/>
    <w:rsid w:val="00D8391C"/>
    <w:rsid w:val="00D83BD6"/>
    <w:rsid w:val="00D83CC0"/>
    <w:rsid w:val="00D83EC5"/>
    <w:rsid w:val="00D84836"/>
    <w:rsid w:val="00D84FDA"/>
    <w:rsid w:val="00D858E2"/>
    <w:rsid w:val="00D859CC"/>
    <w:rsid w:val="00D85CAD"/>
    <w:rsid w:val="00D860F8"/>
    <w:rsid w:val="00D869A1"/>
    <w:rsid w:val="00D869DE"/>
    <w:rsid w:val="00D86C05"/>
    <w:rsid w:val="00D87471"/>
    <w:rsid w:val="00D87973"/>
    <w:rsid w:val="00D87ED8"/>
    <w:rsid w:val="00D87FFD"/>
    <w:rsid w:val="00D90F84"/>
    <w:rsid w:val="00D91250"/>
    <w:rsid w:val="00D915FC"/>
    <w:rsid w:val="00D91A69"/>
    <w:rsid w:val="00D921CC"/>
    <w:rsid w:val="00D92368"/>
    <w:rsid w:val="00D924BA"/>
    <w:rsid w:val="00D926CF"/>
    <w:rsid w:val="00D9271C"/>
    <w:rsid w:val="00D92797"/>
    <w:rsid w:val="00D92AF9"/>
    <w:rsid w:val="00D92C7B"/>
    <w:rsid w:val="00D93292"/>
    <w:rsid w:val="00D937F7"/>
    <w:rsid w:val="00D9494B"/>
    <w:rsid w:val="00D95334"/>
    <w:rsid w:val="00D95388"/>
    <w:rsid w:val="00D9607A"/>
    <w:rsid w:val="00D9650B"/>
    <w:rsid w:val="00D9651E"/>
    <w:rsid w:val="00D96733"/>
    <w:rsid w:val="00D9692E"/>
    <w:rsid w:val="00D96B39"/>
    <w:rsid w:val="00D96F32"/>
    <w:rsid w:val="00D9733D"/>
    <w:rsid w:val="00D97468"/>
    <w:rsid w:val="00D97716"/>
    <w:rsid w:val="00D978A9"/>
    <w:rsid w:val="00D97A49"/>
    <w:rsid w:val="00DA0186"/>
    <w:rsid w:val="00DA03A5"/>
    <w:rsid w:val="00DA03AE"/>
    <w:rsid w:val="00DA078F"/>
    <w:rsid w:val="00DA159C"/>
    <w:rsid w:val="00DA1AF7"/>
    <w:rsid w:val="00DA26DE"/>
    <w:rsid w:val="00DA2B22"/>
    <w:rsid w:val="00DA2E86"/>
    <w:rsid w:val="00DA3553"/>
    <w:rsid w:val="00DA36B6"/>
    <w:rsid w:val="00DA4154"/>
    <w:rsid w:val="00DA48E7"/>
    <w:rsid w:val="00DA4918"/>
    <w:rsid w:val="00DA4B2F"/>
    <w:rsid w:val="00DA4C42"/>
    <w:rsid w:val="00DA4E96"/>
    <w:rsid w:val="00DA56E3"/>
    <w:rsid w:val="00DA5749"/>
    <w:rsid w:val="00DA5923"/>
    <w:rsid w:val="00DA5BB6"/>
    <w:rsid w:val="00DA5C33"/>
    <w:rsid w:val="00DA68DE"/>
    <w:rsid w:val="00DA69F3"/>
    <w:rsid w:val="00DA6BB4"/>
    <w:rsid w:val="00DA7153"/>
    <w:rsid w:val="00DA757A"/>
    <w:rsid w:val="00DB06F1"/>
    <w:rsid w:val="00DB08BE"/>
    <w:rsid w:val="00DB0A96"/>
    <w:rsid w:val="00DB0EA2"/>
    <w:rsid w:val="00DB0F25"/>
    <w:rsid w:val="00DB1405"/>
    <w:rsid w:val="00DB170B"/>
    <w:rsid w:val="00DB1C27"/>
    <w:rsid w:val="00DB1DC8"/>
    <w:rsid w:val="00DB1EC7"/>
    <w:rsid w:val="00DB21DA"/>
    <w:rsid w:val="00DB2ABF"/>
    <w:rsid w:val="00DB2FD3"/>
    <w:rsid w:val="00DB3361"/>
    <w:rsid w:val="00DB36E4"/>
    <w:rsid w:val="00DB38A8"/>
    <w:rsid w:val="00DB3AAE"/>
    <w:rsid w:val="00DB3FBE"/>
    <w:rsid w:val="00DB4058"/>
    <w:rsid w:val="00DB47A8"/>
    <w:rsid w:val="00DB4867"/>
    <w:rsid w:val="00DB489D"/>
    <w:rsid w:val="00DB4FE8"/>
    <w:rsid w:val="00DB5080"/>
    <w:rsid w:val="00DB5154"/>
    <w:rsid w:val="00DB55A3"/>
    <w:rsid w:val="00DB5831"/>
    <w:rsid w:val="00DB67AF"/>
    <w:rsid w:val="00DB6B66"/>
    <w:rsid w:val="00DB6CA4"/>
    <w:rsid w:val="00DB6E32"/>
    <w:rsid w:val="00DB7AA7"/>
    <w:rsid w:val="00DB7C67"/>
    <w:rsid w:val="00DB7EDC"/>
    <w:rsid w:val="00DB7F7A"/>
    <w:rsid w:val="00DC0010"/>
    <w:rsid w:val="00DC0AC8"/>
    <w:rsid w:val="00DC0D51"/>
    <w:rsid w:val="00DC0E04"/>
    <w:rsid w:val="00DC12A4"/>
    <w:rsid w:val="00DC1B6B"/>
    <w:rsid w:val="00DC1C7C"/>
    <w:rsid w:val="00DC1CB2"/>
    <w:rsid w:val="00DC2881"/>
    <w:rsid w:val="00DC2993"/>
    <w:rsid w:val="00DC2D66"/>
    <w:rsid w:val="00DC2F77"/>
    <w:rsid w:val="00DC3330"/>
    <w:rsid w:val="00DC3391"/>
    <w:rsid w:val="00DC3AA4"/>
    <w:rsid w:val="00DC3BC6"/>
    <w:rsid w:val="00DC41F8"/>
    <w:rsid w:val="00DC484C"/>
    <w:rsid w:val="00DC49D4"/>
    <w:rsid w:val="00DC4F6C"/>
    <w:rsid w:val="00DC5551"/>
    <w:rsid w:val="00DC5642"/>
    <w:rsid w:val="00DC5698"/>
    <w:rsid w:val="00DC56A3"/>
    <w:rsid w:val="00DC5821"/>
    <w:rsid w:val="00DC59A6"/>
    <w:rsid w:val="00DC5AAC"/>
    <w:rsid w:val="00DC5DB0"/>
    <w:rsid w:val="00DC5EC6"/>
    <w:rsid w:val="00DC5FC2"/>
    <w:rsid w:val="00DC5FF3"/>
    <w:rsid w:val="00DC606E"/>
    <w:rsid w:val="00DC616E"/>
    <w:rsid w:val="00DC6C89"/>
    <w:rsid w:val="00DC70BF"/>
    <w:rsid w:val="00DC7168"/>
    <w:rsid w:val="00DC72E4"/>
    <w:rsid w:val="00DC74B4"/>
    <w:rsid w:val="00DC79EA"/>
    <w:rsid w:val="00DC7CD5"/>
    <w:rsid w:val="00DC7D39"/>
    <w:rsid w:val="00DD0740"/>
    <w:rsid w:val="00DD0AC9"/>
    <w:rsid w:val="00DD0C5F"/>
    <w:rsid w:val="00DD0D4D"/>
    <w:rsid w:val="00DD1BA3"/>
    <w:rsid w:val="00DD1FB4"/>
    <w:rsid w:val="00DD208C"/>
    <w:rsid w:val="00DD2533"/>
    <w:rsid w:val="00DD2CAB"/>
    <w:rsid w:val="00DD3118"/>
    <w:rsid w:val="00DD315B"/>
    <w:rsid w:val="00DD37FA"/>
    <w:rsid w:val="00DD3855"/>
    <w:rsid w:val="00DD44B4"/>
    <w:rsid w:val="00DD53A4"/>
    <w:rsid w:val="00DD575B"/>
    <w:rsid w:val="00DD60EE"/>
    <w:rsid w:val="00DD6400"/>
    <w:rsid w:val="00DD6A55"/>
    <w:rsid w:val="00DD6A58"/>
    <w:rsid w:val="00DD75AE"/>
    <w:rsid w:val="00DD7B9A"/>
    <w:rsid w:val="00DE0BAD"/>
    <w:rsid w:val="00DE0F85"/>
    <w:rsid w:val="00DE0F98"/>
    <w:rsid w:val="00DE11BE"/>
    <w:rsid w:val="00DE16E7"/>
    <w:rsid w:val="00DE1B29"/>
    <w:rsid w:val="00DE1E17"/>
    <w:rsid w:val="00DE2047"/>
    <w:rsid w:val="00DE22A6"/>
    <w:rsid w:val="00DE3221"/>
    <w:rsid w:val="00DE355F"/>
    <w:rsid w:val="00DE396E"/>
    <w:rsid w:val="00DE3F90"/>
    <w:rsid w:val="00DE472F"/>
    <w:rsid w:val="00DE4C14"/>
    <w:rsid w:val="00DE4D89"/>
    <w:rsid w:val="00DE4F82"/>
    <w:rsid w:val="00DE5129"/>
    <w:rsid w:val="00DE5A23"/>
    <w:rsid w:val="00DE5C23"/>
    <w:rsid w:val="00DE64F4"/>
    <w:rsid w:val="00DE662E"/>
    <w:rsid w:val="00DE6711"/>
    <w:rsid w:val="00DE7515"/>
    <w:rsid w:val="00DE75F7"/>
    <w:rsid w:val="00DE78D5"/>
    <w:rsid w:val="00DE7FBB"/>
    <w:rsid w:val="00DF03C0"/>
    <w:rsid w:val="00DF053B"/>
    <w:rsid w:val="00DF0635"/>
    <w:rsid w:val="00DF06E6"/>
    <w:rsid w:val="00DF0822"/>
    <w:rsid w:val="00DF0F0A"/>
    <w:rsid w:val="00DF11E4"/>
    <w:rsid w:val="00DF14B2"/>
    <w:rsid w:val="00DF1A94"/>
    <w:rsid w:val="00DF1D56"/>
    <w:rsid w:val="00DF1DC0"/>
    <w:rsid w:val="00DF1E44"/>
    <w:rsid w:val="00DF2245"/>
    <w:rsid w:val="00DF2281"/>
    <w:rsid w:val="00DF32A5"/>
    <w:rsid w:val="00DF353E"/>
    <w:rsid w:val="00DF3602"/>
    <w:rsid w:val="00DF3741"/>
    <w:rsid w:val="00DF3E85"/>
    <w:rsid w:val="00DF3EF7"/>
    <w:rsid w:val="00DF3F4D"/>
    <w:rsid w:val="00DF4110"/>
    <w:rsid w:val="00DF4152"/>
    <w:rsid w:val="00DF43A3"/>
    <w:rsid w:val="00DF480D"/>
    <w:rsid w:val="00DF4855"/>
    <w:rsid w:val="00DF4D3B"/>
    <w:rsid w:val="00DF4FA2"/>
    <w:rsid w:val="00DF4FA6"/>
    <w:rsid w:val="00DF5404"/>
    <w:rsid w:val="00DF5563"/>
    <w:rsid w:val="00DF588E"/>
    <w:rsid w:val="00DF5A97"/>
    <w:rsid w:val="00DF6536"/>
    <w:rsid w:val="00DF661B"/>
    <w:rsid w:val="00DF6801"/>
    <w:rsid w:val="00DF6803"/>
    <w:rsid w:val="00DF6A08"/>
    <w:rsid w:val="00DF6F03"/>
    <w:rsid w:val="00DF700B"/>
    <w:rsid w:val="00DF70ED"/>
    <w:rsid w:val="00DF715C"/>
    <w:rsid w:val="00DF7283"/>
    <w:rsid w:val="00DF7481"/>
    <w:rsid w:val="00DF76CB"/>
    <w:rsid w:val="00DF7BB5"/>
    <w:rsid w:val="00DF7ED8"/>
    <w:rsid w:val="00E00614"/>
    <w:rsid w:val="00E00A08"/>
    <w:rsid w:val="00E00AD6"/>
    <w:rsid w:val="00E00C2D"/>
    <w:rsid w:val="00E01194"/>
    <w:rsid w:val="00E01282"/>
    <w:rsid w:val="00E01642"/>
    <w:rsid w:val="00E016BE"/>
    <w:rsid w:val="00E01ABE"/>
    <w:rsid w:val="00E01CCD"/>
    <w:rsid w:val="00E02228"/>
    <w:rsid w:val="00E02340"/>
    <w:rsid w:val="00E026EC"/>
    <w:rsid w:val="00E02C60"/>
    <w:rsid w:val="00E031C3"/>
    <w:rsid w:val="00E0371F"/>
    <w:rsid w:val="00E03B25"/>
    <w:rsid w:val="00E0427D"/>
    <w:rsid w:val="00E049B8"/>
    <w:rsid w:val="00E049F7"/>
    <w:rsid w:val="00E04BCA"/>
    <w:rsid w:val="00E04CE1"/>
    <w:rsid w:val="00E051B2"/>
    <w:rsid w:val="00E05275"/>
    <w:rsid w:val="00E05AAD"/>
    <w:rsid w:val="00E05B67"/>
    <w:rsid w:val="00E05FFC"/>
    <w:rsid w:val="00E064BE"/>
    <w:rsid w:val="00E06560"/>
    <w:rsid w:val="00E06694"/>
    <w:rsid w:val="00E066E0"/>
    <w:rsid w:val="00E0680F"/>
    <w:rsid w:val="00E06882"/>
    <w:rsid w:val="00E06B3E"/>
    <w:rsid w:val="00E07040"/>
    <w:rsid w:val="00E0716C"/>
    <w:rsid w:val="00E07363"/>
    <w:rsid w:val="00E07463"/>
    <w:rsid w:val="00E0771D"/>
    <w:rsid w:val="00E079A7"/>
    <w:rsid w:val="00E07EAF"/>
    <w:rsid w:val="00E07FD5"/>
    <w:rsid w:val="00E10105"/>
    <w:rsid w:val="00E10931"/>
    <w:rsid w:val="00E10E04"/>
    <w:rsid w:val="00E1106A"/>
    <w:rsid w:val="00E11212"/>
    <w:rsid w:val="00E11677"/>
    <w:rsid w:val="00E11B03"/>
    <w:rsid w:val="00E11F08"/>
    <w:rsid w:val="00E12074"/>
    <w:rsid w:val="00E1241A"/>
    <w:rsid w:val="00E124BE"/>
    <w:rsid w:val="00E12AEA"/>
    <w:rsid w:val="00E12C39"/>
    <w:rsid w:val="00E13206"/>
    <w:rsid w:val="00E13279"/>
    <w:rsid w:val="00E1387C"/>
    <w:rsid w:val="00E13932"/>
    <w:rsid w:val="00E14C70"/>
    <w:rsid w:val="00E14D8E"/>
    <w:rsid w:val="00E15080"/>
    <w:rsid w:val="00E15637"/>
    <w:rsid w:val="00E16682"/>
    <w:rsid w:val="00E166D6"/>
    <w:rsid w:val="00E16A6D"/>
    <w:rsid w:val="00E16EB7"/>
    <w:rsid w:val="00E17266"/>
    <w:rsid w:val="00E17425"/>
    <w:rsid w:val="00E1750A"/>
    <w:rsid w:val="00E17562"/>
    <w:rsid w:val="00E178F1"/>
    <w:rsid w:val="00E203A8"/>
    <w:rsid w:val="00E20799"/>
    <w:rsid w:val="00E20912"/>
    <w:rsid w:val="00E20EED"/>
    <w:rsid w:val="00E215F1"/>
    <w:rsid w:val="00E2170B"/>
    <w:rsid w:val="00E219BF"/>
    <w:rsid w:val="00E22998"/>
    <w:rsid w:val="00E22CBD"/>
    <w:rsid w:val="00E22FCF"/>
    <w:rsid w:val="00E23151"/>
    <w:rsid w:val="00E2399F"/>
    <w:rsid w:val="00E239C6"/>
    <w:rsid w:val="00E24357"/>
    <w:rsid w:val="00E24439"/>
    <w:rsid w:val="00E245DC"/>
    <w:rsid w:val="00E2481E"/>
    <w:rsid w:val="00E24AEF"/>
    <w:rsid w:val="00E24BD3"/>
    <w:rsid w:val="00E2500B"/>
    <w:rsid w:val="00E25265"/>
    <w:rsid w:val="00E25272"/>
    <w:rsid w:val="00E25543"/>
    <w:rsid w:val="00E2565F"/>
    <w:rsid w:val="00E257CA"/>
    <w:rsid w:val="00E25C6E"/>
    <w:rsid w:val="00E26440"/>
    <w:rsid w:val="00E268FE"/>
    <w:rsid w:val="00E26F16"/>
    <w:rsid w:val="00E273D9"/>
    <w:rsid w:val="00E27A8E"/>
    <w:rsid w:val="00E27B1D"/>
    <w:rsid w:val="00E27E4B"/>
    <w:rsid w:val="00E30302"/>
    <w:rsid w:val="00E3041A"/>
    <w:rsid w:val="00E3043C"/>
    <w:rsid w:val="00E3051E"/>
    <w:rsid w:val="00E30AD5"/>
    <w:rsid w:val="00E30B11"/>
    <w:rsid w:val="00E30CD9"/>
    <w:rsid w:val="00E31327"/>
    <w:rsid w:val="00E31402"/>
    <w:rsid w:val="00E315A2"/>
    <w:rsid w:val="00E319F7"/>
    <w:rsid w:val="00E31E54"/>
    <w:rsid w:val="00E32415"/>
    <w:rsid w:val="00E3255B"/>
    <w:rsid w:val="00E326BF"/>
    <w:rsid w:val="00E32DF6"/>
    <w:rsid w:val="00E332AE"/>
    <w:rsid w:val="00E33465"/>
    <w:rsid w:val="00E336DD"/>
    <w:rsid w:val="00E33905"/>
    <w:rsid w:val="00E342F6"/>
    <w:rsid w:val="00E344F9"/>
    <w:rsid w:val="00E34629"/>
    <w:rsid w:val="00E35023"/>
    <w:rsid w:val="00E350D8"/>
    <w:rsid w:val="00E3511A"/>
    <w:rsid w:val="00E35240"/>
    <w:rsid w:val="00E35910"/>
    <w:rsid w:val="00E35B47"/>
    <w:rsid w:val="00E35BD7"/>
    <w:rsid w:val="00E35ED9"/>
    <w:rsid w:val="00E361AC"/>
    <w:rsid w:val="00E3622C"/>
    <w:rsid w:val="00E36279"/>
    <w:rsid w:val="00E36502"/>
    <w:rsid w:val="00E37230"/>
    <w:rsid w:val="00E37470"/>
    <w:rsid w:val="00E37634"/>
    <w:rsid w:val="00E37855"/>
    <w:rsid w:val="00E37A79"/>
    <w:rsid w:val="00E37A7E"/>
    <w:rsid w:val="00E37BE6"/>
    <w:rsid w:val="00E37E85"/>
    <w:rsid w:val="00E404A4"/>
    <w:rsid w:val="00E406EA"/>
    <w:rsid w:val="00E40BB6"/>
    <w:rsid w:val="00E411BA"/>
    <w:rsid w:val="00E415A8"/>
    <w:rsid w:val="00E42283"/>
    <w:rsid w:val="00E422AB"/>
    <w:rsid w:val="00E426CD"/>
    <w:rsid w:val="00E42C77"/>
    <w:rsid w:val="00E43DC6"/>
    <w:rsid w:val="00E440F6"/>
    <w:rsid w:val="00E4413F"/>
    <w:rsid w:val="00E4448D"/>
    <w:rsid w:val="00E4455A"/>
    <w:rsid w:val="00E44589"/>
    <w:rsid w:val="00E4496C"/>
    <w:rsid w:val="00E44A6D"/>
    <w:rsid w:val="00E44B8D"/>
    <w:rsid w:val="00E44DC7"/>
    <w:rsid w:val="00E45392"/>
    <w:rsid w:val="00E457B8"/>
    <w:rsid w:val="00E45EB9"/>
    <w:rsid w:val="00E466B4"/>
    <w:rsid w:val="00E46941"/>
    <w:rsid w:val="00E46A17"/>
    <w:rsid w:val="00E46BA1"/>
    <w:rsid w:val="00E46F57"/>
    <w:rsid w:val="00E47025"/>
    <w:rsid w:val="00E470F8"/>
    <w:rsid w:val="00E47346"/>
    <w:rsid w:val="00E47365"/>
    <w:rsid w:val="00E47445"/>
    <w:rsid w:val="00E47725"/>
    <w:rsid w:val="00E478AB"/>
    <w:rsid w:val="00E47F58"/>
    <w:rsid w:val="00E500EF"/>
    <w:rsid w:val="00E50280"/>
    <w:rsid w:val="00E512BF"/>
    <w:rsid w:val="00E515DD"/>
    <w:rsid w:val="00E517BC"/>
    <w:rsid w:val="00E5194F"/>
    <w:rsid w:val="00E5312C"/>
    <w:rsid w:val="00E5316E"/>
    <w:rsid w:val="00E536F2"/>
    <w:rsid w:val="00E541C9"/>
    <w:rsid w:val="00E541FE"/>
    <w:rsid w:val="00E54367"/>
    <w:rsid w:val="00E543FE"/>
    <w:rsid w:val="00E54767"/>
    <w:rsid w:val="00E54F69"/>
    <w:rsid w:val="00E551B2"/>
    <w:rsid w:val="00E55229"/>
    <w:rsid w:val="00E55DF8"/>
    <w:rsid w:val="00E56063"/>
    <w:rsid w:val="00E56483"/>
    <w:rsid w:val="00E565D4"/>
    <w:rsid w:val="00E565F3"/>
    <w:rsid w:val="00E56730"/>
    <w:rsid w:val="00E5679B"/>
    <w:rsid w:val="00E57661"/>
    <w:rsid w:val="00E57D53"/>
    <w:rsid w:val="00E60AC5"/>
    <w:rsid w:val="00E60CA0"/>
    <w:rsid w:val="00E617FA"/>
    <w:rsid w:val="00E62DB6"/>
    <w:rsid w:val="00E632A4"/>
    <w:rsid w:val="00E63591"/>
    <w:rsid w:val="00E63709"/>
    <w:rsid w:val="00E63A1A"/>
    <w:rsid w:val="00E63B9D"/>
    <w:rsid w:val="00E63D50"/>
    <w:rsid w:val="00E63E7D"/>
    <w:rsid w:val="00E643CB"/>
    <w:rsid w:val="00E64678"/>
    <w:rsid w:val="00E64837"/>
    <w:rsid w:val="00E64AC4"/>
    <w:rsid w:val="00E64EE2"/>
    <w:rsid w:val="00E65470"/>
    <w:rsid w:val="00E6554B"/>
    <w:rsid w:val="00E655A2"/>
    <w:rsid w:val="00E65615"/>
    <w:rsid w:val="00E6565F"/>
    <w:rsid w:val="00E65A93"/>
    <w:rsid w:val="00E661FD"/>
    <w:rsid w:val="00E6653B"/>
    <w:rsid w:val="00E66709"/>
    <w:rsid w:val="00E67042"/>
    <w:rsid w:val="00E67253"/>
    <w:rsid w:val="00E67392"/>
    <w:rsid w:val="00E67433"/>
    <w:rsid w:val="00E674CD"/>
    <w:rsid w:val="00E67B1C"/>
    <w:rsid w:val="00E708F8"/>
    <w:rsid w:val="00E70967"/>
    <w:rsid w:val="00E70BD6"/>
    <w:rsid w:val="00E70C76"/>
    <w:rsid w:val="00E70CE2"/>
    <w:rsid w:val="00E70D78"/>
    <w:rsid w:val="00E70E52"/>
    <w:rsid w:val="00E70E79"/>
    <w:rsid w:val="00E710C7"/>
    <w:rsid w:val="00E71230"/>
    <w:rsid w:val="00E71632"/>
    <w:rsid w:val="00E7167D"/>
    <w:rsid w:val="00E71863"/>
    <w:rsid w:val="00E71CC1"/>
    <w:rsid w:val="00E72572"/>
    <w:rsid w:val="00E725C1"/>
    <w:rsid w:val="00E72A5D"/>
    <w:rsid w:val="00E72F2A"/>
    <w:rsid w:val="00E730A7"/>
    <w:rsid w:val="00E73B4D"/>
    <w:rsid w:val="00E73E3A"/>
    <w:rsid w:val="00E74015"/>
    <w:rsid w:val="00E743BA"/>
    <w:rsid w:val="00E74D21"/>
    <w:rsid w:val="00E74E00"/>
    <w:rsid w:val="00E74E16"/>
    <w:rsid w:val="00E74E43"/>
    <w:rsid w:val="00E754C9"/>
    <w:rsid w:val="00E75626"/>
    <w:rsid w:val="00E75927"/>
    <w:rsid w:val="00E75FAA"/>
    <w:rsid w:val="00E76282"/>
    <w:rsid w:val="00E765F4"/>
    <w:rsid w:val="00E770B2"/>
    <w:rsid w:val="00E774C3"/>
    <w:rsid w:val="00E775D6"/>
    <w:rsid w:val="00E778C1"/>
    <w:rsid w:val="00E77A8B"/>
    <w:rsid w:val="00E77B57"/>
    <w:rsid w:val="00E77C83"/>
    <w:rsid w:val="00E77FA1"/>
    <w:rsid w:val="00E8003C"/>
    <w:rsid w:val="00E8020B"/>
    <w:rsid w:val="00E80875"/>
    <w:rsid w:val="00E80ACB"/>
    <w:rsid w:val="00E81DF9"/>
    <w:rsid w:val="00E82BCE"/>
    <w:rsid w:val="00E82C8F"/>
    <w:rsid w:val="00E82CF3"/>
    <w:rsid w:val="00E83374"/>
    <w:rsid w:val="00E83A47"/>
    <w:rsid w:val="00E83C7D"/>
    <w:rsid w:val="00E83CB4"/>
    <w:rsid w:val="00E83E4E"/>
    <w:rsid w:val="00E83EB9"/>
    <w:rsid w:val="00E83F98"/>
    <w:rsid w:val="00E84299"/>
    <w:rsid w:val="00E84419"/>
    <w:rsid w:val="00E847C7"/>
    <w:rsid w:val="00E84BF5"/>
    <w:rsid w:val="00E84D5B"/>
    <w:rsid w:val="00E84DB9"/>
    <w:rsid w:val="00E8549D"/>
    <w:rsid w:val="00E855C4"/>
    <w:rsid w:val="00E85699"/>
    <w:rsid w:val="00E858C2"/>
    <w:rsid w:val="00E85B5E"/>
    <w:rsid w:val="00E85BCD"/>
    <w:rsid w:val="00E85BF7"/>
    <w:rsid w:val="00E85E76"/>
    <w:rsid w:val="00E85FDC"/>
    <w:rsid w:val="00E8677D"/>
    <w:rsid w:val="00E86AD7"/>
    <w:rsid w:val="00E86C90"/>
    <w:rsid w:val="00E872B8"/>
    <w:rsid w:val="00E87591"/>
    <w:rsid w:val="00E87727"/>
    <w:rsid w:val="00E87B4D"/>
    <w:rsid w:val="00E87BC8"/>
    <w:rsid w:val="00E904A3"/>
    <w:rsid w:val="00E90E27"/>
    <w:rsid w:val="00E90FF0"/>
    <w:rsid w:val="00E9181C"/>
    <w:rsid w:val="00E92E9C"/>
    <w:rsid w:val="00E92EB8"/>
    <w:rsid w:val="00E933A2"/>
    <w:rsid w:val="00E9428E"/>
    <w:rsid w:val="00E942D9"/>
    <w:rsid w:val="00E944E5"/>
    <w:rsid w:val="00E95072"/>
    <w:rsid w:val="00E95BEA"/>
    <w:rsid w:val="00E95F7B"/>
    <w:rsid w:val="00E9607C"/>
    <w:rsid w:val="00E96484"/>
    <w:rsid w:val="00E965D2"/>
    <w:rsid w:val="00E966D4"/>
    <w:rsid w:val="00E967D8"/>
    <w:rsid w:val="00E9683E"/>
    <w:rsid w:val="00E96C15"/>
    <w:rsid w:val="00E96D6B"/>
    <w:rsid w:val="00E973E6"/>
    <w:rsid w:val="00E979F4"/>
    <w:rsid w:val="00E97B17"/>
    <w:rsid w:val="00E97B74"/>
    <w:rsid w:val="00E97E7A"/>
    <w:rsid w:val="00EA00C9"/>
    <w:rsid w:val="00EA033C"/>
    <w:rsid w:val="00EA0777"/>
    <w:rsid w:val="00EA07E6"/>
    <w:rsid w:val="00EA0B99"/>
    <w:rsid w:val="00EA0F88"/>
    <w:rsid w:val="00EA1C4D"/>
    <w:rsid w:val="00EA29E7"/>
    <w:rsid w:val="00EA2A64"/>
    <w:rsid w:val="00EA2A69"/>
    <w:rsid w:val="00EA35E8"/>
    <w:rsid w:val="00EA4281"/>
    <w:rsid w:val="00EA42FD"/>
    <w:rsid w:val="00EA491E"/>
    <w:rsid w:val="00EA4E10"/>
    <w:rsid w:val="00EA4FE2"/>
    <w:rsid w:val="00EA534C"/>
    <w:rsid w:val="00EA5AD1"/>
    <w:rsid w:val="00EA60CA"/>
    <w:rsid w:val="00EA64E3"/>
    <w:rsid w:val="00EA6BBF"/>
    <w:rsid w:val="00EA6EB1"/>
    <w:rsid w:val="00EA7686"/>
    <w:rsid w:val="00EA7AA3"/>
    <w:rsid w:val="00EA7BB6"/>
    <w:rsid w:val="00EB00D7"/>
    <w:rsid w:val="00EB012A"/>
    <w:rsid w:val="00EB0306"/>
    <w:rsid w:val="00EB0683"/>
    <w:rsid w:val="00EB0886"/>
    <w:rsid w:val="00EB09B5"/>
    <w:rsid w:val="00EB0D9C"/>
    <w:rsid w:val="00EB0E9E"/>
    <w:rsid w:val="00EB0EEF"/>
    <w:rsid w:val="00EB11A0"/>
    <w:rsid w:val="00EB1461"/>
    <w:rsid w:val="00EB1B86"/>
    <w:rsid w:val="00EB1DD6"/>
    <w:rsid w:val="00EB1F75"/>
    <w:rsid w:val="00EB2075"/>
    <w:rsid w:val="00EB20B9"/>
    <w:rsid w:val="00EB224F"/>
    <w:rsid w:val="00EB2365"/>
    <w:rsid w:val="00EB2617"/>
    <w:rsid w:val="00EB2CAD"/>
    <w:rsid w:val="00EB2E4E"/>
    <w:rsid w:val="00EB32D2"/>
    <w:rsid w:val="00EB3E31"/>
    <w:rsid w:val="00EB41E1"/>
    <w:rsid w:val="00EB49D5"/>
    <w:rsid w:val="00EB5591"/>
    <w:rsid w:val="00EB579B"/>
    <w:rsid w:val="00EB5AE4"/>
    <w:rsid w:val="00EB6223"/>
    <w:rsid w:val="00EB6346"/>
    <w:rsid w:val="00EB64B6"/>
    <w:rsid w:val="00EB65A1"/>
    <w:rsid w:val="00EB6B4E"/>
    <w:rsid w:val="00EB70EB"/>
    <w:rsid w:val="00EB7244"/>
    <w:rsid w:val="00EB73BC"/>
    <w:rsid w:val="00EB7499"/>
    <w:rsid w:val="00EB76C8"/>
    <w:rsid w:val="00EB76CF"/>
    <w:rsid w:val="00EB7973"/>
    <w:rsid w:val="00EB7D42"/>
    <w:rsid w:val="00EC06AC"/>
    <w:rsid w:val="00EC0D24"/>
    <w:rsid w:val="00EC0FF2"/>
    <w:rsid w:val="00EC1517"/>
    <w:rsid w:val="00EC164C"/>
    <w:rsid w:val="00EC2453"/>
    <w:rsid w:val="00EC24A1"/>
    <w:rsid w:val="00EC25FF"/>
    <w:rsid w:val="00EC270D"/>
    <w:rsid w:val="00EC2F71"/>
    <w:rsid w:val="00EC2FCB"/>
    <w:rsid w:val="00EC3338"/>
    <w:rsid w:val="00EC3775"/>
    <w:rsid w:val="00EC3D34"/>
    <w:rsid w:val="00EC3E33"/>
    <w:rsid w:val="00EC401B"/>
    <w:rsid w:val="00EC4326"/>
    <w:rsid w:val="00EC4D54"/>
    <w:rsid w:val="00EC4EF8"/>
    <w:rsid w:val="00EC5047"/>
    <w:rsid w:val="00EC5FA9"/>
    <w:rsid w:val="00EC61DB"/>
    <w:rsid w:val="00EC6252"/>
    <w:rsid w:val="00EC6267"/>
    <w:rsid w:val="00EC6975"/>
    <w:rsid w:val="00EC7588"/>
    <w:rsid w:val="00EC7591"/>
    <w:rsid w:val="00EC7630"/>
    <w:rsid w:val="00EC7CDB"/>
    <w:rsid w:val="00EC7FE6"/>
    <w:rsid w:val="00ED06FE"/>
    <w:rsid w:val="00ED083F"/>
    <w:rsid w:val="00ED0C6D"/>
    <w:rsid w:val="00ED1216"/>
    <w:rsid w:val="00ED1686"/>
    <w:rsid w:val="00ED1C62"/>
    <w:rsid w:val="00ED224B"/>
    <w:rsid w:val="00ED2744"/>
    <w:rsid w:val="00ED2B41"/>
    <w:rsid w:val="00ED2C37"/>
    <w:rsid w:val="00ED2EDF"/>
    <w:rsid w:val="00ED3339"/>
    <w:rsid w:val="00ED337B"/>
    <w:rsid w:val="00ED3384"/>
    <w:rsid w:val="00ED35CC"/>
    <w:rsid w:val="00ED45A9"/>
    <w:rsid w:val="00ED46BA"/>
    <w:rsid w:val="00ED472D"/>
    <w:rsid w:val="00ED4AAE"/>
    <w:rsid w:val="00ED4B75"/>
    <w:rsid w:val="00ED4EF4"/>
    <w:rsid w:val="00ED507C"/>
    <w:rsid w:val="00ED50FF"/>
    <w:rsid w:val="00ED5491"/>
    <w:rsid w:val="00ED5AC8"/>
    <w:rsid w:val="00ED5DFA"/>
    <w:rsid w:val="00ED5EEC"/>
    <w:rsid w:val="00ED651A"/>
    <w:rsid w:val="00ED6565"/>
    <w:rsid w:val="00ED6AB2"/>
    <w:rsid w:val="00ED6E07"/>
    <w:rsid w:val="00ED7458"/>
    <w:rsid w:val="00ED757A"/>
    <w:rsid w:val="00ED760D"/>
    <w:rsid w:val="00ED7674"/>
    <w:rsid w:val="00ED7906"/>
    <w:rsid w:val="00ED7C28"/>
    <w:rsid w:val="00EE031C"/>
    <w:rsid w:val="00EE0F23"/>
    <w:rsid w:val="00EE1497"/>
    <w:rsid w:val="00EE187E"/>
    <w:rsid w:val="00EE1FD9"/>
    <w:rsid w:val="00EE215D"/>
    <w:rsid w:val="00EE2365"/>
    <w:rsid w:val="00EE29A1"/>
    <w:rsid w:val="00EE2D7B"/>
    <w:rsid w:val="00EE2E50"/>
    <w:rsid w:val="00EE2FAA"/>
    <w:rsid w:val="00EE30A5"/>
    <w:rsid w:val="00EE3436"/>
    <w:rsid w:val="00EE3559"/>
    <w:rsid w:val="00EE3949"/>
    <w:rsid w:val="00EE3B68"/>
    <w:rsid w:val="00EE3D4F"/>
    <w:rsid w:val="00EE402D"/>
    <w:rsid w:val="00EE429D"/>
    <w:rsid w:val="00EE4882"/>
    <w:rsid w:val="00EE4F88"/>
    <w:rsid w:val="00EE539F"/>
    <w:rsid w:val="00EE6067"/>
    <w:rsid w:val="00EE6079"/>
    <w:rsid w:val="00EE63F5"/>
    <w:rsid w:val="00EE6633"/>
    <w:rsid w:val="00EE6B37"/>
    <w:rsid w:val="00EE6CF0"/>
    <w:rsid w:val="00EE6DA6"/>
    <w:rsid w:val="00EE72E7"/>
    <w:rsid w:val="00EE7510"/>
    <w:rsid w:val="00EF01A0"/>
    <w:rsid w:val="00EF03E7"/>
    <w:rsid w:val="00EF044C"/>
    <w:rsid w:val="00EF0577"/>
    <w:rsid w:val="00EF0831"/>
    <w:rsid w:val="00EF0B80"/>
    <w:rsid w:val="00EF0E35"/>
    <w:rsid w:val="00EF1291"/>
    <w:rsid w:val="00EF1401"/>
    <w:rsid w:val="00EF140D"/>
    <w:rsid w:val="00EF1473"/>
    <w:rsid w:val="00EF1992"/>
    <w:rsid w:val="00EF1AEB"/>
    <w:rsid w:val="00EF1CE7"/>
    <w:rsid w:val="00EF1E0C"/>
    <w:rsid w:val="00EF230D"/>
    <w:rsid w:val="00EF29BD"/>
    <w:rsid w:val="00EF2A06"/>
    <w:rsid w:val="00EF2FA3"/>
    <w:rsid w:val="00EF3918"/>
    <w:rsid w:val="00EF41AA"/>
    <w:rsid w:val="00EF47FD"/>
    <w:rsid w:val="00EF4BFC"/>
    <w:rsid w:val="00EF4C09"/>
    <w:rsid w:val="00EF4F6B"/>
    <w:rsid w:val="00EF50AB"/>
    <w:rsid w:val="00EF57AB"/>
    <w:rsid w:val="00EF5929"/>
    <w:rsid w:val="00EF5D69"/>
    <w:rsid w:val="00EF5F87"/>
    <w:rsid w:val="00EF60FD"/>
    <w:rsid w:val="00EF618F"/>
    <w:rsid w:val="00EF63CF"/>
    <w:rsid w:val="00EF667E"/>
    <w:rsid w:val="00EF68E9"/>
    <w:rsid w:val="00EF6A62"/>
    <w:rsid w:val="00EF7242"/>
    <w:rsid w:val="00EF76BA"/>
    <w:rsid w:val="00EF78C0"/>
    <w:rsid w:val="00EF7C2B"/>
    <w:rsid w:val="00EF7E1F"/>
    <w:rsid w:val="00EF7E2E"/>
    <w:rsid w:val="00F002FA"/>
    <w:rsid w:val="00F00495"/>
    <w:rsid w:val="00F00B04"/>
    <w:rsid w:val="00F0107E"/>
    <w:rsid w:val="00F010AC"/>
    <w:rsid w:val="00F02125"/>
    <w:rsid w:val="00F02170"/>
    <w:rsid w:val="00F021F4"/>
    <w:rsid w:val="00F024ED"/>
    <w:rsid w:val="00F0293F"/>
    <w:rsid w:val="00F0298D"/>
    <w:rsid w:val="00F02CC5"/>
    <w:rsid w:val="00F02CCC"/>
    <w:rsid w:val="00F034F7"/>
    <w:rsid w:val="00F038A0"/>
    <w:rsid w:val="00F03CEF"/>
    <w:rsid w:val="00F03D40"/>
    <w:rsid w:val="00F03E32"/>
    <w:rsid w:val="00F04126"/>
    <w:rsid w:val="00F043F5"/>
    <w:rsid w:val="00F04737"/>
    <w:rsid w:val="00F051CD"/>
    <w:rsid w:val="00F054CE"/>
    <w:rsid w:val="00F055C9"/>
    <w:rsid w:val="00F05B2E"/>
    <w:rsid w:val="00F05F07"/>
    <w:rsid w:val="00F0617C"/>
    <w:rsid w:val="00F062A1"/>
    <w:rsid w:val="00F0662F"/>
    <w:rsid w:val="00F06B04"/>
    <w:rsid w:val="00F06C32"/>
    <w:rsid w:val="00F06F5E"/>
    <w:rsid w:val="00F070C9"/>
    <w:rsid w:val="00F07267"/>
    <w:rsid w:val="00F076BD"/>
    <w:rsid w:val="00F0780E"/>
    <w:rsid w:val="00F0792E"/>
    <w:rsid w:val="00F1016E"/>
    <w:rsid w:val="00F102A0"/>
    <w:rsid w:val="00F1030F"/>
    <w:rsid w:val="00F10942"/>
    <w:rsid w:val="00F109E8"/>
    <w:rsid w:val="00F10B6A"/>
    <w:rsid w:val="00F10D16"/>
    <w:rsid w:val="00F11399"/>
    <w:rsid w:val="00F1196F"/>
    <w:rsid w:val="00F11B15"/>
    <w:rsid w:val="00F11B28"/>
    <w:rsid w:val="00F11E03"/>
    <w:rsid w:val="00F11E28"/>
    <w:rsid w:val="00F12623"/>
    <w:rsid w:val="00F12723"/>
    <w:rsid w:val="00F12964"/>
    <w:rsid w:val="00F12B66"/>
    <w:rsid w:val="00F1304D"/>
    <w:rsid w:val="00F1324F"/>
    <w:rsid w:val="00F13323"/>
    <w:rsid w:val="00F13664"/>
    <w:rsid w:val="00F143C5"/>
    <w:rsid w:val="00F147C7"/>
    <w:rsid w:val="00F14969"/>
    <w:rsid w:val="00F14992"/>
    <w:rsid w:val="00F14C7A"/>
    <w:rsid w:val="00F1527C"/>
    <w:rsid w:val="00F15925"/>
    <w:rsid w:val="00F15B0A"/>
    <w:rsid w:val="00F16244"/>
    <w:rsid w:val="00F16500"/>
    <w:rsid w:val="00F16624"/>
    <w:rsid w:val="00F1680E"/>
    <w:rsid w:val="00F17595"/>
    <w:rsid w:val="00F17734"/>
    <w:rsid w:val="00F1773A"/>
    <w:rsid w:val="00F17994"/>
    <w:rsid w:val="00F179C2"/>
    <w:rsid w:val="00F17D21"/>
    <w:rsid w:val="00F20121"/>
    <w:rsid w:val="00F209A2"/>
    <w:rsid w:val="00F20BED"/>
    <w:rsid w:val="00F21288"/>
    <w:rsid w:val="00F21598"/>
    <w:rsid w:val="00F21BBC"/>
    <w:rsid w:val="00F21ECD"/>
    <w:rsid w:val="00F21FF3"/>
    <w:rsid w:val="00F221FE"/>
    <w:rsid w:val="00F2292E"/>
    <w:rsid w:val="00F22DC0"/>
    <w:rsid w:val="00F22FC1"/>
    <w:rsid w:val="00F23118"/>
    <w:rsid w:val="00F237BB"/>
    <w:rsid w:val="00F23EA7"/>
    <w:rsid w:val="00F23F0D"/>
    <w:rsid w:val="00F243E4"/>
    <w:rsid w:val="00F24B2A"/>
    <w:rsid w:val="00F24CD0"/>
    <w:rsid w:val="00F2510A"/>
    <w:rsid w:val="00F25286"/>
    <w:rsid w:val="00F27267"/>
    <w:rsid w:val="00F274C1"/>
    <w:rsid w:val="00F276B6"/>
    <w:rsid w:val="00F2797E"/>
    <w:rsid w:val="00F27D45"/>
    <w:rsid w:val="00F3010A"/>
    <w:rsid w:val="00F302A8"/>
    <w:rsid w:val="00F3033D"/>
    <w:rsid w:val="00F305A8"/>
    <w:rsid w:val="00F308A1"/>
    <w:rsid w:val="00F30B46"/>
    <w:rsid w:val="00F3157E"/>
    <w:rsid w:val="00F32A61"/>
    <w:rsid w:val="00F32C00"/>
    <w:rsid w:val="00F32C01"/>
    <w:rsid w:val="00F334B5"/>
    <w:rsid w:val="00F33828"/>
    <w:rsid w:val="00F33A54"/>
    <w:rsid w:val="00F33AB0"/>
    <w:rsid w:val="00F33C1D"/>
    <w:rsid w:val="00F34212"/>
    <w:rsid w:val="00F34374"/>
    <w:rsid w:val="00F345CF"/>
    <w:rsid w:val="00F3529A"/>
    <w:rsid w:val="00F35751"/>
    <w:rsid w:val="00F35E66"/>
    <w:rsid w:val="00F35EC0"/>
    <w:rsid w:val="00F35EE6"/>
    <w:rsid w:val="00F3777B"/>
    <w:rsid w:val="00F378E6"/>
    <w:rsid w:val="00F407C0"/>
    <w:rsid w:val="00F407F9"/>
    <w:rsid w:val="00F409AA"/>
    <w:rsid w:val="00F40D6C"/>
    <w:rsid w:val="00F40DB5"/>
    <w:rsid w:val="00F40F59"/>
    <w:rsid w:val="00F4104D"/>
    <w:rsid w:val="00F41217"/>
    <w:rsid w:val="00F4131F"/>
    <w:rsid w:val="00F41378"/>
    <w:rsid w:val="00F41737"/>
    <w:rsid w:val="00F41871"/>
    <w:rsid w:val="00F41A46"/>
    <w:rsid w:val="00F41B36"/>
    <w:rsid w:val="00F41C58"/>
    <w:rsid w:val="00F420A6"/>
    <w:rsid w:val="00F42250"/>
    <w:rsid w:val="00F42372"/>
    <w:rsid w:val="00F429B9"/>
    <w:rsid w:val="00F43085"/>
    <w:rsid w:val="00F43116"/>
    <w:rsid w:val="00F431DA"/>
    <w:rsid w:val="00F435C0"/>
    <w:rsid w:val="00F439E8"/>
    <w:rsid w:val="00F43A20"/>
    <w:rsid w:val="00F43D6C"/>
    <w:rsid w:val="00F43DA3"/>
    <w:rsid w:val="00F44748"/>
    <w:rsid w:val="00F447C5"/>
    <w:rsid w:val="00F44815"/>
    <w:rsid w:val="00F44FA8"/>
    <w:rsid w:val="00F4510C"/>
    <w:rsid w:val="00F4520B"/>
    <w:rsid w:val="00F45312"/>
    <w:rsid w:val="00F45A58"/>
    <w:rsid w:val="00F45DB4"/>
    <w:rsid w:val="00F46078"/>
    <w:rsid w:val="00F4607D"/>
    <w:rsid w:val="00F460E7"/>
    <w:rsid w:val="00F464B7"/>
    <w:rsid w:val="00F46908"/>
    <w:rsid w:val="00F46A92"/>
    <w:rsid w:val="00F475BF"/>
    <w:rsid w:val="00F47B37"/>
    <w:rsid w:val="00F503DD"/>
    <w:rsid w:val="00F50EDC"/>
    <w:rsid w:val="00F51350"/>
    <w:rsid w:val="00F5167C"/>
    <w:rsid w:val="00F5183C"/>
    <w:rsid w:val="00F519FD"/>
    <w:rsid w:val="00F51D18"/>
    <w:rsid w:val="00F51F94"/>
    <w:rsid w:val="00F52036"/>
    <w:rsid w:val="00F5261F"/>
    <w:rsid w:val="00F53525"/>
    <w:rsid w:val="00F535EA"/>
    <w:rsid w:val="00F53609"/>
    <w:rsid w:val="00F5380E"/>
    <w:rsid w:val="00F53B06"/>
    <w:rsid w:val="00F53FDD"/>
    <w:rsid w:val="00F541BF"/>
    <w:rsid w:val="00F544C6"/>
    <w:rsid w:val="00F5499B"/>
    <w:rsid w:val="00F54B12"/>
    <w:rsid w:val="00F54FAE"/>
    <w:rsid w:val="00F5508C"/>
    <w:rsid w:val="00F55783"/>
    <w:rsid w:val="00F557C5"/>
    <w:rsid w:val="00F55C72"/>
    <w:rsid w:val="00F55EC9"/>
    <w:rsid w:val="00F56072"/>
    <w:rsid w:val="00F56411"/>
    <w:rsid w:val="00F566E2"/>
    <w:rsid w:val="00F5685A"/>
    <w:rsid w:val="00F56981"/>
    <w:rsid w:val="00F569C2"/>
    <w:rsid w:val="00F56E38"/>
    <w:rsid w:val="00F573C4"/>
    <w:rsid w:val="00F57A68"/>
    <w:rsid w:val="00F57E00"/>
    <w:rsid w:val="00F60147"/>
    <w:rsid w:val="00F602B7"/>
    <w:rsid w:val="00F6078C"/>
    <w:rsid w:val="00F608DE"/>
    <w:rsid w:val="00F60A84"/>
    <w:rsid w:val="00F60AED"/>
    <w:rsid w:val="00F6177B"/>
    <w:rsid w:val="00F6261C"/>
    <w:rsid w:val="00F62A90"/>
    <w:rsid w:val="00F62E1A"/>
    <w:rsid w:val="00F62E41"/>
    <w:rsid w:val="00F632D0"/>
    <w:rsid w:val="00F63698"/>
    <w:rsid w:val="00F63F2E"/>
    <w:rsid w:val="00F64179"/>
    <w:rsid w:val="00F64285"/>
    <w:rsid w:val="00F6484D"/>
    <w:rsid w:val="00F64BB6"/>
    <w:rsid w:val="00F64EB1"/>
    <w:rsid w:val="00F64EF7"/>
    <w:rsid w:val="00F64FA4"/>
    <w:rsid w:val="00F65149"/>
    <w:rsid w:val="00F654AD"/>
    <w:rsid w:val="00F65854"/>
    <w:rsid w:val="00F66AC9"/>
    <w:rsid w:val="00F66CBB"/>
    <w:rsid w:val="00F673BE"/>
    <w:rsid w:val="00F676F7"/>
    <w:rsid w:val="00F67A12"/>
    <w:rsid w:val="00F701E5"/>
    <w:rsid w:val="00F704C5"/>
    <w:rsid w:val="00F70642"/>
    <w:rsid w:val="00F707B8"/>
    <w:rsid w:val="00F70852"/>
    <w:rsid w:val="00F70BFF"/>
    <w:rsid w:val="00F71659"/>
    <w:rsid w:val="00F71EA5"/>
    <w:rsid w:val="00F727FA"/>
    <w:rsid w:val="00F72BB8"/>
    <w:rsid w:val="00F731D2"/>
    <w:rsid w:val="00F73615"/>
    <w:rsid w:val="00F7387A"/>
    <w:rsid w:val="00F73915"/>
    <w:rsid w:val="00F73AC3"/>
    <w:rsid w:val="00F73CE7"/>
    <w:rsid w:val="00F74047"/>
    <w:rsid w:val="00F74A43"/>
    <w:rsid w:val="00F74FC6"/>
    <w:rsid w:val="00F751E6"/>
    <w:rsid w:val="00F7552B"/>
    <w:rsid w:val="00F75CCE"/>
    <w:rsid w:val="00F76902"/>
    <w:rsid w:val="00F76E49"/>
    <w:rsid w:val="00F771CB"/>
    <w:rsid w:val="00F7755E"/>
    <w:rsid w:val="00F775FA"/>
    <w:rsid w:val="00F778C8"/>
    <w:rsid w:val="00F77CD1"/>
    <w:rsid w:val="00F77E07"/>
    <w:rsid w:val="00F80093"/>
    <w:rsid w:val="00F801D8"/>
    <w:rsid w:val="00F8021F"/>
    <w:rsid w:val="00F8028F"/>
    <w:rsid w:val="00F802B1"/>
    <w:rsid w:val="00F808B5"/>
    <w:rsid w:val="00F809E0"/>
    <w:rsid w:val="00F80B14"/>
    <w:rsid w:val="00F81242"/>
    <w:rsid w:val="00F812E4"/>
    <w:rsid w:val="00F8151F"/>
    <w:rsid w:val="00F818FE"/>
    <w:rsid w:val="00F819D5"/>
    <w:rsid w:val="00F81C96"/>
    <w:rsid w:val="00F81EB5"/>
    <w:rsid w:val="00F820D1"/>
    <w:rsid w:val="00F827FC"/>
    <w:rsid w:val="00F82F3A"/>
    <w:rsid w:val="00F831AA"/>
    <w:rsid w:val="00F8386F"/>
    <w:rsid w:val="00F83EF0"/>
    <w:rsid w:val="00F842F5"/>
    <w:rsid w:val="00F8442A"/>
    <w:rsid w:val="00F84AC3"/>
    <w:rsid w:val="00F84B10"/>
    <w:rsid w:val="00F84B2C"/>
    <w:rsid w:val="00F84CDE"/>
    <w:rsid w:val="00F84E9C"/>
    <w:rsid w:val="00F85239"/>
    <w:rsid w:val="00F854C0"/>
    <w:rsid w:val="00F8568E"/>
    <w:rsid w:val="00F8569F"/>
    <w:rsid w:val="00F859D9"/>
    <w:rsid w:val="00F85E3B"/>
    <w:rsid w:val="00F85FA2"/>
    <w:rsid w:val="00F85FE2"/>
    <w:rsid w:val="00F8636C"/>
    <w:rsid w:val="00F8672F"/>
    <w:rsid w:val="00F869EE"/>
    <w:rsid w:val="00F8703A"/>
    <w:rsid w:val="00F87364"/>
    <w:rsid w:val="00F876A3"/>
    <w:rsid w:val="00F87BCD"/>
    <w:rsid w:val="00F9007E"/>
    <w:rsid w:val="00F90958"/>
    <w:rsid w:val="00F91002"/>
    <w:rsid w:val="00F912BE"/>
    <w:rsid w:val="00F9154C"/>
    <w:rsid w:val="00F915EA"/>
    <w:rsid w:val="00F92519"/>
    <w:rsid w:val="00F92793"/>
    <w:rsid w:val="00F92A3E"/>
    <w:rsid w:val="00F92BD4"/>
    <w:rsid w:val="00F93B66"/>
    <w:rsid w:val="00F93EBC"/>
    <w:rsid w:val="00F94117"/>
    <w:rsid w:val="00F945E2"/>
    <w:rsid w:val="00F94925"/>
    <w:rsid w:val="00F949F1"/>
    <w:rsid w:val="00F94AFF"/>
    <w:rsid w:val="00F9512C"/>
    <w:rsid w:val="00F95311"/>
    <w:rsid w:val="00F95CC3"/>
    <w:rsid w:val="00F9615A"/>
    <w:rsid w:val="00F96499"/>
    <w:rsid w:val="00F976DC"/>
    <w:rsid w:val="00F97B3B"/>
    <w:rsid w:val="00FA0552"/>
    <w:rsid w:val="00FA072E"/>
    <w:rsid w:val="00FA0A5E"/>
    <w:rsid w:val="00FA0B92"/>
    <w:rsid w:val="00FA160E"/>
    <w:rsid w:val="00FA19F0"/>
    <w:rsid w:val="00FA1B96"/>
    <w:rsid w:val="00FA25B4"/>
    <w:rsid w:val="00FA2967"/>
    <w:rsid w:val="00FA2F5A"/>
    <w:rsid w:val="00FA3183"/>
    <w:rsid w:val="00FA3870"/>
    <w:rsid w:val="00FA393A"/>
    <w:rsid w:val="00FA3AE5"/>
    <w:rsid w:val="00FA3C0D"/>
    <w:rsid w:val="00FA4080"/>
    <w:rsid w:val="00FA45C6"/>
    <w:rsid w:val="00FA4C1E"/>
    <w:rsid w:val="00FA4CDA"/>
    <w:rsid w:val="00FA4DCA"/>
    <w:rsid w:val="00FA4E13"/>
    <w:rsid w:val="00FA4ECF"/>
    <w:rsid w:val="00FA52DC"/>
    <w:rsid w:val="00FA57B5"/>
    <w:rsid w:val="00FA590D"/>
    <w:rsid w:val="00FA595B"/>
    <w:rsid w:val="00FA5AB4"/>
    <w:rsid w:val="00FA5AC2"/>
    <w:rsid w:val="00FA61AE"/>
    <w:rsid w:val="00FA61AF"/>
    <w:rsid w:val="00FA6D5E"/>
    <w:rsid w:val="00FA6FDD"/>
    <w:rsid w:val="00FA7032"/>
    <w:rsid w:val="00FA70F8"/>
    <w:rsid w:val="00FA7788"/>
    <w:rsid w:val="00FA781C"/>
    <w:rsid w:val="00FA7D84"/>
    <w:rsid w:val="00FB00AC"/>
    <w:rsid w:val="00FB074D"/>
    <w:rsid w:val="00FB0755"/>
    <w:rsid w:val="00FB09E8"/>
    <w:rsid w:val="00FB0CF5"/>
    <w:rsid w:val="00FB0DCF"/>
    <w:rsid w:val="00FB0E59"/>
    <w:rsid w:val="00FB1449"/>
    <w:rsid w:val="00FB182E"/>
    <w:rsid w:val="00FB183E"/>
    <w:rsid w:val="00FB18C3"/>
    <w:rsid w:val="00FB281F"/>
    <w:rsid w:val="00FB28C8"/>
    <w:rsid w:val="00FB295D"/>
    <w:rsid w:val="00FB322A"/>
    <w:rsid w:val="00FB3397"/>
    <w:rsid w:val="00FB3417"/>
    <w:rsid w:val="00FB356E"/>
    <w:rsid w:val="00FB3769"/>
    <w:rsid w:val="00FB3AC2"/>
    <w:rsid w:val="00FB41BA"/>
    <w:rsid w:val="00FB4B1F"/>
    <w:rsid w:val="00FB4F42"/>
    <w:rsid w:val="00FB4F6A"/>
    <w:rsid w:val="00FB52B3"/>
    <w:rsid w:val="00FB59BB"/>
    <w:rsid w:val="00FB5A26"/>
    <w:rsid w:val="00FB612B"/>
    <w:rsid w:val="00FB71D8"/>
    <w:rsid w:val="00FB71F4"/>
    <w:rsid w:val="00FB774A"/>
    <w:rsid w:val="00FB7A2C"/>
    <w:rsid w:val="00FB7DA4"/>
    <w:rsid w:val="00FB7F64"/>
    <w:rsid w:val="00FC0F2E"/>
    <w:rsid w:val="00FC1062"/>
    <w:rsid w:val="00FC1CE6"/>
    <w:rsid w:val="00FC1D6E"/>
    <w:rsid w:val="00FC2289"/>
    <w:rsid w:val="00FC2470"/>
    <w:rsid w:val="00FC2673"/>
    <w:rsid w:val="00FC29F9"/>
    <w:rsid w:val="00FC2C33"/>
    <w:rsid w:val="00FC2F2D"/>
    <w:rsid w:val="00FC3180"/>
    <w:rsid w:val="00FC32DD"/>
    <w:rsid w:val="00FC3829"/>
    <w:rsid w:val="00FC3C46"/>
    <w:rsid w:val="00FC3C83"/>
    <w:rsid w:val="00FC3D33"/>
    <w:rsid w:val="00FC4345"/>
    <w:rsid w:val="00FC449E"/>
    <w:rsid w:val="00FC44FB"/>
    <w:rsid w:val="00FC467B"/>
    <w:rsid w:val="00FC4BF8"/>
    <w:rsid w:val="00FC4EAE"/>
    <w:rsid w:val="00FC4FA1"/>
    <w:rsid w:val="00FC5134"/>
    <w:rsid w:val="00FC520F"/>
    <w:rsid w:val="00FC53A4"/>
    <w:rsid w:val="00FC583F"/>
    <w:rsid w:val="00FC6373"/>
    <w:rsid w:val="00FC652C"/>
    <w:rsid w:val="00FC668C"/>
    <w:rsid w:val="00FC66FE"/>
    <w:rsid w:val="00FC67F1"/>
    <w:rsid w:val="00FC7068"/>
    <w:rsid w:val="00FC716B"/>
    <w:rsid w:val="00FC73C6"/>
    <w:rsid w:val="00FC754F"/>
    <w:rsid w:val="00FC7620"/>
    <w:rsid w:val="00FC7723"/>
    <w:rsid w:val="00FC7A2E"/>
    <w:rsid w:val="00FC7CC7"/>
    <w:rsid w:val="00FC7D4F"/>
    <w:rsid w:val="00FC7E27"/>
    <w:rsid w:val="00FD003A"/>
    <w:rsid w:val="00FD01FB"/>
    <w:rsid w:val="00FD03AD"/>
    <w:rsid w:val="00FD04B8"/>
    <w:rsid w:val="00FD07C6"/>
    <w:rsid w:val="00FD14FD"/>
    <w:rsid w:val="00FD159C"/>
    <w:rsid w:val="00FD1617"/>
    <w:rsid w:val="00FD1D69"/>
    <w:rsid w:val="00FD1F42"/>
    <w:rsid w:val="00FD2273"/>
    <w:rsid w:val="00FD28B2"/>
    <w:rsid w:val="00FD28D1"/>
    <w:rsid w:val="00FD2FBC"/>
    <w:rsid w:val="00FD30EE"/>
    <w:rsid w:val="00FD3653"/>
    <w:rsid w:val="00FD3778"/>
    <w:rsid w:val="00FD4459"/>
    <w:rsid w:val="00FD47D5"/>
    <w:rsid w:val="00FD4AB4"/>
    <w:rsid w:val="00FD5BDD"/>
    <w:rsid w:val="00FD5DD4"/>
    <w:rsid w:val="00FD5EA9"/>
    <w:rsid w:val="00FD64DF"/>
    <w:rsid w:val="00FD6D02"/>
    <w:rsid w:val="00FD6E00"/>
    <w:rsid w:val="00FD7276"/>
    <w:rsid w:val="00FD7626"/>
    <w:rsid w:val="00FD76C2"/>
    <w:rsid w:val="00FD776B"/>
    <w:rsid w:val="00FD77C0"/>
    <w:rsid w:val="00FD7C99"/>
    <w:rsid w:val="00FE029B"/>
    <w:rsid w:val="00FE077A"/>
    <w:rsid w:val="00FE0D73"/>
    <w:rsid w:val="00FE0E5F"/>
    <w:rsid w:val="00FE1212"/>
    <w:rsid w:val="00FE20FE"/>
    <w:rsid w:val="00FE2251"/>
    <w:rsid w:val="00FE22D0"/>
    <w:rsid w:val="00FE26DD"/>
    <w:rsid w:val="00FE2D39"/>
    <w:rsid w:val="00FE301B"/>
    <w:rsid w:val="00FE3105"/>
    <w:rsid w:val="00FE36CA"/>
    <w:rsid w:val="00FE3A2D"/>
    <w:rsid w:val="00FE4061"/>
    <w:rsid w:val="00FE4B48"/>
    <w:rsid w:val="00FE4B6F"/>
    <w:rsid w:val="00FE51ED"/>
    <w:rsid w:val="00FE53FE"/>
    <w:rsid w:val="00FE5547"/>
    <w:rsid w:val="00FE55DD"/>
    <w:rsid w:val="00FE5818"/>
    <w:rsid w:val="00FE599F"/>
    <w:rsid w:val="00FE5B53"/>
    <w:rsid w:val="00FE6507"/>
    <w:rsid w:val="00FE6564"/>
    <w:rsid w:val="00FE69A2"/>
    <w:rsid w:val="00FE69B5"/>
    <w:rsid w:val="00FE6E4B"/>
    <w:rsid w:val="00FE71F8"/>
    <w:rsid w:val="00FE7266"/>
    <w:rsid w:val="00FE758B"/>
    <w:rsid w:val="00FE7C21"/>
    <w:rsid w:val="00FE7DC3"/>
    <w:rsid w:val="00FF0765"/>
    <w:rsid w:val="00FF0781"/>
    <w:rsid w:val="00FF0924"/>
    <w:rsid w:val="00FF0936"/>
    <w:rsid w:val="00FF0A3F"/>
    <w:rsid w:val="00FF0A73"/>
    <w:rsid w:val="00FF18F4"/>
    <w:rsid w:val="00FF2007"/>
    <w:rsid w:val="00FF20E4"/>
    <w:rsid w:val="00FF245F"/>
    <w:rsid w:val="00FF2B9C"/>
    <w:rsid w:val="00FF308D"/>
    <w:rsid w:val="00FF31F5"/>
    <w:rsid w:val="00FF3430"/>
    <w:rsid w:val="00FF4344"/>
    <w:rsid w:val="00FF453A"/>
    <w:rsid w:val="00FF4841"/>
    <w:rsid w:val="00FF4881"/>
    <w:rsid w:val="00FF4BB3"/>
    <w:rsid w:val="00FF4ECC"/>
    <w:rsid w:val="00FF4F6A"/>
    <w:rsid w:val="00FF55FE"/>
    <w:rsid w:val="00FF566B"/>
    <w:rsid w:val="00FF657C"/>
    <w:rsid w:val="00FF65C7"/>
    <w:rsid w:val="00FF6DF5"/>
    <w:rsid w:val="00FF765E"/>
    <w:rsid w:val="00FF77E5"/>
    <w:rsid w:val="00FF7991"/>
    <w:rsid w:val="00FF7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 fillcolor="#8fbe31" stroke="f">
      <v:fill color="#8fbe31"/>
      <v:stroke on="f"/>
      <o:colormenu v:ext="edit" fillcolor="none [3212]" strokecolor="#00b0f0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Colorful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254427"/>
    <w:pPr>
      <w:widowControl w:val="0"/>
      <w:spacing w:line="360" w:lineRule="auto"/>
      <w:jc w:val="both"/>
    </w:pPr>
    <w:rPr>
      <w:rFonts w:ascii="Monaco" w:eastAsia="华文细黑" w:hAnsi="Monaco"/>
      <w:kern w:val="2"/>
      <w:szCs w:val="24"/>
    </w:rPr>
  </w:style>
  <w:style w:type="paragraph" w:styleId="1">
    <w:name w:val="heading 1"/>
    <w:basedOn w:val="a1"/>
    <w:next w:val="a1"/>
    <w:qFormat/>
    <w:rsid w:val="00C845AE"/>
    <w:pPr>
      <w:keepNext/>
      <w:keepLines/>
      <w:pBdr>
        <w:bottom w:val="single" w:sz="4" w:space="1" w:color="auto"/>
      </w:pBdr>
      <w:shd w:val="clear" w:color="auto" w:fill="FFFFFF"/>
      <w:spacing w:before="340" w:after="330" w:line="578" w:lineRule="auto"/>
      <w:jc w:val="left"/>
      <w:outlineLvl w:val="0"/>
    </w:pPr>
    <w:rPr>
      <w:rFonts w:eastAsia="黑体"/>
      <w:sz w:val="36"/>
    </w:rPr>
  </w:style>
  <w:style w:type="paragraph" w:styleId="2">
    <w:name w:val="heading 2"/>
    <w:basedOn w:val="a1"/>
    <w:next w:val="a1"/>
    <w:qFormat/>
    <w:rsid w:val="00975324"/>
    <w:pPr>
      <w:keepNext/>
      <w:keepLines/>
      <w:numPr>
        <w:ilvl w:val="1"/>
        <w:numId w:val="1"/>
      </w:numPr>
      <w:pBdr>
        <w:bottom w:val="single" w:sz="4" w:space="1" w:color="auto"/>
      </w:pBdr>
      <w:spacing w:before="260" w:after="260"/>
      <w:outlineLvl w:val="1"/>
    </w:pPr>
    <w:rPr>
      <w:rFonts w:eastAsia="黑体"/>
      <w:sz w:val="40"/>
    </w:rPr>
  </w:style>
  <w:style w:type="paragraph" w:styleId="3">
    <w:name w:val="heading 3"/>
    <w:basedOn w:val="a1"/>
    <w:next w:val="a1"/>
    <w:qFormat/>
    <w:rsid w:val="00DD0D4D"/>
    <w:pPr>
      <w:keepNext/>
      <w:keepLines/>
      <w:numPr>
        <w:ilvl w:val="2"/>
        <w:numId w:val="1"/>
      </w:numPr>
      <w:spacing w:before="260" w:after="260"/>
      <w:outlineLvl w:val="2"/>
    </w:pPr>
    <w:rPr>
      <w:rFonts w:eastAsia="黑体"/>
      <w:sz w:val="28"/>
    </w:rPr>
  </w:style>
  <w:style w:type="paragraph" w:styleId="4">
    <w:name w:val="heading 4"/>
    <w:basedOn w:val="a1"/>
    <w:next w:val="a1"/>
    <w:autoRedefine/>
    <w:qFormat/>
    <w:rsid w:val="006D702F"/>
    <w:pPr>
      <w:keepNext/>
      <w:keepLines/>
      <w:numPr>
        <w:ilvl w:val="3"/>
        <w:numId w:val="1"/>
      </w:numPr>
      <w:shd w:val="clear" w:color="auto" w:fill="FFFFFF"/>
      <w:spacing w:before="280" w:after="290" w:line="376" w:lineRule="auto"/>
      <w:outlineLvl w:val="3"/>
    </w:pPr>
    <w:rPr>
      <w:bCs/>
      <w:sz w:val="24"/>
    </w:rPr>
  </w:style>
  <w:style w:type="paragraph" w:styleId="5">
    <w:name w:val="heading 5"/>
    <w:basedOn w:val="a1"/>
    <w:next w:val="a1"/>
    <w:qFormat/>
    <w:rsid w:val="00E8020B"/>
    <w:pPr>
      <w:keepNext/>
      <w:keepLines/>
      <w:numPr>
        <w:ilvl w:val="4"/>
        <w:numId w:val="1"/>
      </w:numPr>
      <w:tabs>
        <w:tab w:val="clear" w:pos="1582"/>
        <w:tab w:val="num" w:pos="1440"/>
      </w:tabs>
      <w:spacing w:before="280" w:after="290"/>
      <w:ind w:left="1008"/>
      <w:outlineLvl w:val="4"/>
    </w:pPr>
    <w:rPr>
      <w:rFonts w:ascii="宋体" w:hAnsi="宋体"/>
      <w:bCs/>
      <w:sz w:val="24"/>
      <w:szCs w:val="28"/>
    </w:rPr>
  </w:style>
  <w:style w:type="paragraph" w:styleId="6">
    <w:name w:val="heading 6"/>
    <w:basedOn w:val="a1"/>
    <w:next w:val="a1"/>
    <w:qFormat/>
    <w:rsid w:val="00E8020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sz w:val="24"/>
    </w:rPr>
  </w:style>
  <w:style w:type="paragraph" w:styleId="7">
    <w:name w:val="heading 7"/>
    <w:aliases w:val="表头"/>
    <w:basedOn w:val="a1"/>
    <w:next w:val="a1"/>
    <w:qFormat/>
    <w:rsid w:val="00E8020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宋体" w:hAnsi="宋体"/>
      <w:b/>
      <w:bCs/>
      <w:sz w:val="24"/>
    </w:rPr>
  </w:style>
  <w:style w:type="paragraph" w:styleId="8">
    <w:name w:val="heading 8"/>
    <w:basedOn w:val="a1"/>
    <w:next w:val="a1"/>
    <w:qFormat/>
    <w:rsid w:val="00E8020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rsid w:val="00E8020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XL">
    <w:name w:val="图片文字（XL）"/>
    <w:rsid w:val="00E8020B"/>
    <w:pPr>
      <w:jc w:val="center"/>
    </w:pPr>
    <w:rPr>
      <w:b/>
      <w:noProof/>
      <w:sz w:val="24"/>
    </w:rPr>
  </w:style>
  <w:style w:type="paragraph" w:customStyle="1" w:styleId="a6">
    <w:name w:val="图片文字（大号）"/>
    <w:rsid w:val="00E8020B"/>
    <w:rPr>
      <w:noProof/>
      <w:sz w:val="21"/>
    </w:rPr>
  </w:style>
  <w:style w:type="paragraph" w:styleId="a7">
    <w:name w:val="Document Map"/>
    <w:basedOn w:val="a1"/>
    <w:semiHidden/>
    <w:rsid w:val="00E8020B"/>
    <w:pPr>
      <w:shd w:val="clear" w:color="auto" w:fill="000080"/>
    </w:pPr>
  </w:style>
  <w:style w:type="paragraph" w:styleId="a8">
    <w:name w:val="Normal Indent"/>
    <w:aliases w:val="表正文,正文非缩进,特点,正文缩进 Char,正文（首行缩进两字） Char"/>
    <w:basedOn w:val="a1"/>
    <w:semiHidden/>
    <w:rsid w:val="00E8020B"/>
    <w:pPr>
      <w:ind w:firstLine="420"/>
    </w:pPr>
    <w:rPr>
      <w:szCs w:val="20"/>
    </w:rPr>
  </w:style>
  <w:style w:type="paragraph" w:styleId="20">
    <w:name w:val="Body Text 2"/>
    <w:basedOn w:val="a1"/>
    <w:semiHidden/>
    <w:rsid w:val="00E8020B"/>
    <w:pPr>
      <w:ind w:firstLineChars="200" w:firstLine="200"/>
    </w:pPr>
    <w:rPr>
      <w:rFonts w:ascii="华文彩云" w:eastAsia="华文彩云" w:hAnsi="宋体"/>
      <w:color w:val="000000"/>
    </w:rPr>
  </w:style>
  <w:style w:type="paragraph" w:styleId="30">
    <w:name w:val="Body Text 3"/>
    <w:basedOn w:val="a1"/>
    <w:semiHidden/>
    <w:rsid w:val="00E8020B"/>
    <w:pPr>
      <w:ind w:firstLineChars="200" w:firstLine="200"/>
    </w:pPr>
    <w:rPr>
      <w:rFonts w:ascii="宋体" w:hAnsi="宋体"/>
      <w:color w:val="000000"/>
      <w:sz w:val="24"/>
    </w:rPr>
  </w:style>
  <w:style w:type="paragraph" w:styleId="21">
    <w:name w:val="Body Text Indent 2"/>
    <w:basedOn w:val="a1"/>
    <w:semiHidden/>
    <w:rsid w:val="00E8020B"/>
    <w:pPr>
      <w:ind w:firstLineChars="225" w:firstLine="473"/>
    </w:pPr>
  </w:style>
  <w:style w:type="paragraph" w:styleId="31">
    <w:name w:val="Body Text Indent 3"/>
    <w:basedOn w:val="a1"/>
    <w:semiHidden/>
    <w:rsid w:val="00E8020B"/>
    <w:pPr>
      <w:ind w:firstLine="420"/>
    </w:pPr>
  </w:style>
  <w:style w:type="paragraph" w:styleId="a9">
    <w:name w:val="Body Text Indent"/>
    <w:aliases w:val="特点标题"/>
    <w:basedOn w:val="a1"/>
    <w:semiHidden/>
    <w:rsid w:val="00E8020B"/>
    <w:pPr>
      <w:ind w:firstLine="425"/>
    </w:pPr>
    <w:rPr>
      <w:spacing w:val="20"/>
      <w:sz w:val="24"/>
      <w:szCs w:val="20"/>
    </w:rPr>
  </w:style>
  <w:style w:type="paragraph" w:customStyle="1" w:styleId="a0">
    <w:name w:val="正文缩进带符号"/>
    <w:autoRedefine/>
    <w:rsid w:val="00E8020B"/>
    <w:pPr>
      <w:numPr>
        <w:numId w:val="2"/>
      </w:numPr>
      <w:spacing w:line="360" w:lineRule="auto"/>
      <w:jc w:val="both"/>
    </w:pPr>
    <w:rPr>
      <w:noProof/>
      <w:kern w:val="2"/>
      <w:sz w:val="24"/>
    </w:rPr>
  </w:style>
  <w:style w:type="paragraph" w:styleId="10">
    <w:name w:val="toc 1"/>
    <w:basedOn w:val="a1"/>
    <w:next w:val="a1"/>
    <w:autoRedefine/>
    <w:uiPriority w:val="39"/>
    <w:qFormat/>
    <w:rsid w:val="00C25428"/>
    <w:pPr>
      <w:spacing w:before="120" w:after="120"/>
      <w:jc w:val="left"/>
    </w:pPr>
    <w:rPr>
      <w:b/>
      <w:bCs/>
      <w:caps/>
    </w:rPr>
  </w:style>
  <w:style w:type="paragraph" w:styleId="22">
    <w:name w:val="toc 2"/>
    <w:basedOn w:val="a1"/>
    <w:next w:val="a1"/>
    <w:autoRedefine/>
    <w:uiPriority w:val="39"/>
    <w:qFormat/>
    <w:rsid w:val="00E8020B"/>
    <w:pPr>
      <w:ind w:left="210"/>
      <w:jc w:val="left"/>
    </w:pPr>
    <w:rPr>
      <w:smallCaps/>
    </w:rPr>
  </w:style>
  <w:style w:type="paragraph" w:styleId="32">
    <w:name w:val="toc 3"/>
    <w:basedOn w:val="a1"/>
    <w:next w:val="a1"/>
    <w:autoRedefine/>
    <w:uiPriority w:val="39"/>
    <w:qFormat/>
    <w:rsid w:val="00E8020B"/>
    <w:pPr>
      <w:ind w:left="420"/>
      <w:jc w:val="left"/>
    </w:pPr>
    <w:rPr>
      <w:i/>
      <w:iCs/>
    </w:rPr>
  </w:style>
  <w:style w:type="paragraph" w:styleId="40">
    <w:name w:val="toc 4"/>
    <w:basedOn w:val="a1"/>
    <w:next w:val="a1"/>
    <w:autoRedefine/>
    <w:uiPriority w:val="39"/>
    <w:rsid w:val="00E8020B"/>
    <w:pPr>
      <w:ind w:left="630"/>
      <w:jc w:val="left"/>
    </w:pPr>
    <w:rPr>
      <w:szCs w:val="21"/>
    </w:rPr>
  </w:style>
  <w:style w:type="paragraph" w:styleId="50">
    <w:name w:val="toc 5"/>
    <w:basedOn w:val="a1"/>
    <w:next w:val="a1"/>
    <w:autoRedefine/>
    <w:uiPriority w:val="39"/>
    <w:rsid w:val="00E8020B"/>
    <w:pPr>
      <w:ind w:left="840"/>
      <w:jc w:val="left"/>
    </w:pPr>
    <w:rPr>
      <w:szCs w:val="21"/>
    </w:rPr>
  </w:style>
  <w:style w:type="paragraph" w:styleId="60">
    <w:name w:val="toc 6"/>
    <w:basedOn w:val="a1"/>
    <w:next w:val="a1"/>
    <w:autoRedefine/>
    <w:uiPriority w:val="39"/>
    <w:rsid w:val="00E8020B"/>
    <w:pPr>
      <w:ind w:left="1050"/>
      <w:jc w:val="left"/>
    </w:pPr>
    <w:rPr>
      <w:szCs w:val="21"/>
    </w:rPr>
  </w:style>
  <w:style w:type="paragraph" w:styleId="70">
    <w:name w:val="toc 7"/>
    <w:basedOn w:val="a1"/>
    <w:next w:val="a1"/>
    <w:autoRedefine/>
    <w:uiPriority w:val="39"/>
    <w:rsid w:val="00E8020B"/>
    <w:pPr>
      <w:ind w:left="1260"/>
      <w:jc w:val="left"/>
    </w:pPr>
    <w:rPr>
      <w:szCs w:val="21"/>
    </w:rPr>
  </w:style>
  <w:style w:type="paragraph" w:styleId="80">
    <w:name w:val="toc 8"/>
    <w:basedOn w:val="a1"/>
    <w:next w:val="a1"/>
    <w:autoRedefine/>
    <w:uiPriority w:val="39"/>
    <w:rsid w:val="00E8020B"/>
    <w:pPr>
      <w:ind w:left="1470"/>
      <w:jc w:val="left"/>
    </w:pPr>
    <w:rPr>
      <w:szCs w:val="21"/>
    </w:rPr>
  </w:style>
  <w:style w:type="paragraph" w:styleId="90">
    <w:name w:val="toc 9"/>
    <w:basedOn w:val="a1"/>
    <w:next w:val="a1"/>
    <w:autoRedefine/>
    <w:uiPriority w:val="39"/>
    <w:rsid w:val="00E8020B"/>
    <w:pPr>
      <w:ind w:left="1680"/>
      <w:jc w:val="left"/>
    </w:pPr>
    <w:rPr>
      <w:szCs w:val="21"/>
    </w:rPr>
  </w:style>
  <w:style w:type="paragraph" w:customStyle="1" w:styleId="aa">
    <w:name w:val="表格文字（居中）"/>
    <w:autoRedefine/>
    <w:rsid w:val="00E8020B"/>
    <w:pPr>
      <w:widowControl w:val="0"/>
      <w:adjustRightInd w:val="0"/>
      <w:spacing w:line="360" w:lineRule="auto"/>
      <w:jc w:val="center"/>
    </w:pPr>
    <w:rPr>
      <w:rFonts w:ascii="宋体"/>
      <w:kern w:val="2"/>
      <w:sz w:val="24"/>
    </w:rPr>
  </w:style>
  <w:style w:type="paragraph" w:customStyle="1" w:styleId="ab">
    <w:name w:val="表格文字（左对齐）"/>
    <w:rsid w:val="00E8020B"/>
    <w:pPr>
      <w:spacing w:line="360" w:lineRule="auto"/>
    </w:pPr>
    <w:rPr>
      <w:sz w:val="24"/>
    </w:rPr>
  </w:style>
  <w:style w:type="character" w:styleId="ac">
    <w:name w:val="Hyperlink"/>
    <w:basedOn w:val="a3"/>
    <w:uiPriority w:val="99"/>
    <w:rsid w:val="00E8020B"/>
    <w:rPr>
      <w:color w:val="0000FF"/>
      <w:u w:val="single"/>
    </w:rPr>
  </w:style>
  <w:style w:type="paragraph" w:styleId="ad">
    <w:name w:val="header"/>
    <w:basedOn w:val="a1"/>
    <w:link w:val="Char"/>
    <w:uiPriority w:val="99"/>
    <w:rsid w:val="00E80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page number"/>
    <w:basedOn w:val="a3"/>
    <w:semiHidden/>
    <w:rsid w:val="00E8020B"/>
  </w:style>
  <w:style w:type="paragraph" w:styleId="af">
    <w:name w:val="footer"/>
    <w:basedOn w:val="a1"/>
    <w:link w:val="Char0"/>
    <w:uiPriority w:val="99"/>
    <w:rsid w:val="00E80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0">
    <w:name w:val="FollowedHyperlink"/>
    <w:basedOn w:val="a3"/>
    <w:semiHidden/>
    <w:rsid w:val="00E8020B"/>
    <w:rPr>
      <w:color w:val="800080"/>
      <w:u w:val="single"/>
    </w:rPr>
  </w:style>
  <w:style w:type="paragraph" w:customStyle="1" w:styleId="af1">
    <w:name w:val="正文反白"/>
    <w:basedOn w:val="a1"/>
    <w:next w:val="a1"/>
    <w:autoRedefine/>
    <w:rsid w:val="00E8020B"/>
    <w:pPr>
      <w:shd w:val="clear" w:color="auto" w:fill="737373"/>
    </w:pPr>
    <w:rPr>
      <w:rFonts w:ascii="Tahoma" w:eastAsia="Tahoma" w:hAnsi="Tahoma"/>
      <w:color w:val="FFFFFF"/>
      <w:szCs w:val="21"/>
    </w:rPr>
  </w:style>
  <w:style w:type="paragraph" w:customStyle="1" w:styleId="a">
    <w:name w:val="*号样式"/>
    <w:basedOn w:val="a1"/>
    <w:rsid w:val="00E8020B"/>
    <w:pPr>
      <w:numPr>
        <w:numId w:val="3"/>
      </w:numPr>
      <w:autoSpaceDE w:val="0"/>
      <w:autoSpaceDN w:val="0"/>
      <w:adjustRightInd w:val="0"/>
    </w:pPr>
    <w:rPr>
      <w:rFonts w:ascii="宋体" w:hAnsi="宋体"/>
      <w:szCs w:val="21"/>
      <w:lang w:val="zh-CN"/>
    </w:rPr>
  </w:style>
  <w:style w:type="character" w:customStyle="1" w:styleId="tpccontent1">
    <w:name w:val="tpc_content1"/>
    <w:basedOn w:val="a3"/>
    <w:rsid w:val="00E8020B"/>
    <w:rPr>
      <w:sz w:val="20"/>
      <w:szCs w:val="20"/>
    </w:rPr>
  </w:style>
  <w:style w:type="paragraph" w:styleId="af2">
    <w:name w:val="Normal (Web)"/>
    <w:basedOn w:val="a1"/>
    <w:semiHidden/>
    <w:rsid w:val="00E8020B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1"/>
    <w:link w:val="HTMLChar"/>
    <w:uiPriority w:val="99"/>
    <w:semiHidden/>
    <w:rsid w:val="00E80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 w:cs="Courier New"/>
      <w:kern w:val="0"/>
      <w:szCs w:val="20"/>
    </w:rPr>
  </w:style>
  <w:style w:type="paragraph" w:styleId="af3">
    <w:name w:val="Balloon Text"/>
    <w:basedOn w:val="a1"/>
    <w:link w:val="Char1"/>
    <w:uiPriority w:val="99"/>
    <w:semiHidden/>
    <w:unhideWhenUsed/>
    <w:rsid w:val="002B1FAA"/>
    <w:pPr>
      <w:spacing w:line="240" w:lineRule="auto"/>
    </w:pPr>
    <w:rPr>
      <w:sz w:val="16"/>
      <w:szCs w:val="16"/>
    </w:rPr>
  </w:style>
  <w:style w:type="character" w:customStyle="1" w:styleId="Char1">
    <w:name w:val="批注框文本 Char"/>
    <w:basedOn w:val="a3"/>
    <w:link w:val="af3"/>
    <w:uiPriority w:val="99"/>
    <w:semiHidden/>
    <w:rsid w:val="002B1FAA"/>
    <w:rPr>
      <w:kern w:val="2"/>
      <w:sz w:val="16"/>
      <w:szCs w:val="16"/>
    </w:rPr>
  </w:style>
  <w:style w:type="table" w:styleId="af4">
    <w:name w:val="Table Grid"/>
    <w:basedOn w:val="a4"/>
    <w:uiPriority w:val="59"/>
    <w:rsid w:val="00B058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Intense Emphasis"/>
    <w:basedOn w:val="a3"/>
    <w:uiPriority w:val="21"/>
    <w:qFormat/>
    <w:rsid w:val="00B908E9"/>
    <w:rPr>
      <w:b/>
      <w:bCs/>
      <w:i/>
      <w:iCs/>
      <w:color w:val="4F81BD"/>
    </w:rPr>
  </w:style>
  <w:style w:type="paragraph" w:styleId="af6">
    <w:name w:val="Subtitle"/>
    <w:basedOn w:val="a1"/>
    <w:next w:val="a1"/>
    <w:link w:val="Char2"/>
    <w:uiPriority w:val="11"/>
    <w:qFormat/>
    <w:rsid w:val="00470F24"/>
    <w:pPr>
      <w:spacing w:before="240" w:after="60" w:line="312" w:lineRule="auto"/>
      <w:jc w:val="left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basedOn w:val="a3"/>
    <w:link w:val="af6"/>
    <w:uiPriority w:val="11"/>
    <w:rsid w:val="00470F24"/>
    <w:rPr>
      <w:rFonts w:ascii="Cambria" w:eastAsia="华文细黑" w:hAnsi="Cambria"/>
      <w:b/>
      <w:bCs/>
      <w:kern w:val="28"/>
      <w:sz w:val="32"/>
      <w:szCs w:val="32"/>
    </w:rPr>
  </w:style>
  <w:style w:type="character" w:styleId="af7">
    <w:name w:val="Book Title"/>
    <w:basedOn w:val="a3"/>
    <w:uiPriority w:val="33"/>
    <w:qFormat/>
    <w:rsid w:val="008A159C"/>
    <w:rPr>
      <w:b/>
      <w:bCs/>
      <w:smallCaps/>
      <w:spacing w:val="5"/>
    </w:rPr>
  </w:style>
  <w:style w:type="character" w:styleId="af8">
    <w:name w:val="Emphasis"/>
    <w:basedOn w:val="a3"/>
    <w:uiPriority w:val="20"/>
    <w:qFormat/>
    <w:rsid w:val="008A159C"/>
    <w:rPr>
      <w:i/>
      <w:iCs/>
    </w:rPr>
  </w:style>
  <w:style w:type="paragraph" w:styleId="TOC">
    <w:name w:val="TOC Heading"/>
    <w:basedOn w:val="1"/>
    <w:next w:val="a1"/>
    <w:uiPriority w:val="39"/>
    <w:qFormat/>
    <w:rsid w:val="00057E62"/>
    <w:pPr>
      <w:widowControl/>
      <w:shd w:val="clear" w:color="auto" w:fill="auto"/>
      <w:spacing w:before="480" w:after="0" w:line="276" w:lineRule="auto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code">
    <w:name w:val="code"/>
    <w:basedOn w:val="a1"/>
    <w:link w:val="codeChar"/>
    <w:qFormat/>
    <w:rsid w:val="00DA078F"/>
    <w:rPr>
      <w:rFonts w:ascii="Consolas" w:eastAsia="Consolas" w:hAnsi="Consolas"/>
    </w:rPr>
  </w:style>
  <w:style w:type="paragraph" w:customStyle="1" w:styleId="OP">
    <w:name w:val="OP"/>
    <w:basedOn w:val="a1"/>
    <w:link w:val="OPChar"/>
    <w:rsid w:val="00FB295D"/>
    <w:pPr>
      <w:numPr>
        <w:numId w:val="4"/>
      </w:numPr>
    </w:pPr>
    <w:rPr>
      <w:rFonts w:eastAsia="黑体"/>
      <w:shadow/>
    </w:rPr>
  </w:style>
  <w:style w:type="character" w:customStyle="1" w:styleId="codeChar">
    <w:name w:val="code Char"/>
    <w:basedOn w:val="a3"/>
    <w:link w:val="code"/>
    <w:rsid w:val="00DA078F"/>
    <w:rPr>
      <w:rFonts w:ascii="Consolas" w:eastAsia="Consolas" w:hAnsi="Consolas"/>
      <w:kern w:val="2"/>
      <w:sz w:val="21"/>
      <w:szCs w:val="24"/>
    </w:rPr>
  </w:style>
  <w:style w:type="character" w:styleId="HTML0">
    <w:name w:val="HTML Code"/>
    <w:basedOn w:val="a3"/>
    <w:uiPriority w:val="99"/>
    <w:semiHidden/>
    <w:unhideWhenUsed/>
    <w:rsid w:val="00B60B96"/>
    <w:rPr>
      <w:rFonts w:ascii="宋体" w:eastAsia="宋体" w:hAnsi="宋体" w:cs="宋体"/>
      <w:sz w:val="24"/>
      <w:szCs w:val="24"/>
    </w:rPr>
  </w:style>
  <w:style w:type="character" w:customStyle="1" w:styleId="OPChar">
    <w:name w:val="OP Char"/>
    <w:basedOn w:val="a3"/>
    <w:link w:val="OP"/>
    <w:rsid w:val="00FB295D"/>
    <w:rPr>
      <w:rFonts w:ascii="Monaco" w:eastAsia="黑体" w:hAnsi="Monaco"/>
      <w:shadow/>
      <w:kern w:val="2"/>
      <w:szCs w:val="24"/>
    </w:rPr>
  </w:style>
  <w:style w:type="paragraph" w:styleId="af9">
    <w:name w:val="List Paragraph"/>
    <w:basedOn w:val="a1"/>
    <w:link w:val="Char3"/>
    <w:uiPriority w:val="34"/>
    <w:qFormat/>
    <w:rsid w:val="00F464B7"/>
    <w:pPr>
      <w:spacing w:line="240" w:lineRule="auto"/>
      <w:ind w:firstLineChars="200" w:firstLine="420"/>
    </w:pPr>
    <w:rPr>
      <w:rFonts w:ascii="Calibri" w:eastAsia="宋体" w:hAnsi="Calibri"/>
      <w:szCs w:val="22"/>
    </w:rPr>
  </w:style>
  <w:style w:type="paragraph" w:customStyle="1" w:styleId="list-1">
    <w:name w:val="list-1"/>
    <w:basedOn w:val="a1"/>
    <w:link w:val="list-1Char"/>
    <w:autoRedefine/>
    <w:qFormat/>
    <w:rsid w:val="003F41B6"/>
    <w:pPr>
      <w:ind w:left="300" w:firstLine="420"/>
    </w:pPr>
  </w:style>
  <w:style w:type="paragraph" w:customStyle="1" w:styleId="IBlue">
    <w:name w:val="IBlue"/>
    <w:basedOn w:val="a1"/>
    <w:link w:val="IBlueChar"/>
    <w:qFormat/>
    <w:rsid w:val="006D6AB6"/>
    <w:rPr>
      <w:rFonts w:ascii="宋体" w:hAnsi="Times New Roman"/>
      <w:snapToGrid w:val="0"/>
      <w:color w:val="0000FF"/>
      <w:kern w:val="0"/>
      <w:szCs w:val="20"/>
    </w:rPr>
  </w:style>
  <w:style w:type="character" w:customStyle="1" w:styleId="list-1Char">
    <w:name w:val="list-1 Char"/>
    <w:basedOn w:val="a3"/>
    <w:link w:val="list-1"/>
    <w:rsid w:val="003F41B6"/>
    <w:rPr>
      <w:rFonts w:ascii="Monaco" w:eastAsia="华文细黑" w:hAnsi="Monaco"/>
      <w:kern w:val="2"/>
      <w:szCs w:val="24"/>
    </w:rPr>
  </w:style>
  <w:style w:type="paragraph" w:customStyle="1" w:styleId="IRed">
    <w:name w:val="IRed"/>
    <w:basedOn w:val="a1"/>
    <w:link w:val="IRedChar"/>
    <w:qFormat/>
    <w:rsid w:val="006D6AB6"/>
    <w:rPr>
      <w:rFonts w:ascii="宋体" w:hAnsi="Times New Roman"/>
      <w:snapToGrid w:val="0"/>
      <w:color w:val="FF0000"/>
      <w:kern w:val="0"/>
      <w:szCs w:val="20"/>
    </w:rPr>
  </w:style>
  <w:style w:type="character" w:customStyle="1" w:styleId="IBlueChar">
    <w:name w:val="IBlue Char"/>
    <w:basedOn w:val="a3"/>
    <w:link w:val="IBlue"/>
    <w:rsid w:val="006D6AB6"/>
    <w:rPr>
      <w:rFonts w:ascii="宋体" w:eastAsia="宋体"/>
      <w:snapToGrid w:val="0"/>
      <w:color w:val="0000FF"/>
    </w:rPr>
  </w:style>
  <w:style w:type="paragraph" w:styleId="afa">
    <w:name w:val="No Spacing"/>
    <w:link w:val="Char4"/>
    <w:uiPriority w:val="1"/>
    <w:qFormat/>
    <w:rsid w:val="00C354FE"/>
    <w:rPr>
      <w:rFonts w:ascii="Calibri" w:hAnsi="Calibri"/>
      <w:sz w:val="22"/>
      <w:szCs w:val="22"/>
    </w:rPr>
  </w:style>
  <w:style w:type="character" w:customStyle="1" w:styleId="IRedChar">
    <w:name w:val="IRed Char"/>
    <w:basedOn w:val="a3"/>
    <w:link w:val="IRed"/>
    <w:rsid w:val="006D6AB6"/>
    <w:rPr>
      <w:rFonts w:ascii="宋体" w:eastAsia="宋体"/>
      <w:snapToGrid w:val="0"/>
      <w:color w:val="FF0000"/>
    </w:rPr>
  </w:style>
  <w:style w:type="character" w:customStyle="1" w:styleId="Char4">
    <w:name w:val="无间隔 Char"/>
    <w:basedOn w:val="a3"/>
    <w:link w:val="afa"/>
    <w:uiPriority w:val="1"/>
    <w:rsid w:val="00C354FE"/>
    <w:rPr>
      <w:rFonts w:ascii="Calibri" w:hAnsi="Calibri"/>
      <w:sz w:val="22"/>
      <w:szCs w:val="22"/>
      <w:lang w:val="en-US" w:eastAsia="zh-CN" w:bidi="ar-SA"/>
    </w:rPr>
  </w:style>
  <w:style w:type="character" w:customStyle="1" w:styleId="Char0">
    <w:name w:val="页脚 Char"/>
    <w:basedOn w:val="a3"/>
    <w:link w:val="af"/>
    <w:uiPriority w:val="99"/>
    <w:rsid w:val="00303977"/>
    <w:rPr>
      <w:rFonts w:ascii="Monaco" w:eastAsia="华文细黑" w:hAnsi="Monaco"/>
      <w:kern w:val="2"/>
      <w:sz w:val="18"/>
      <w:szCs w:val="18"/>
    </w:rPr>
  </w:style>
  <w:style w:type="character" w:customStyle="1" w:styleId="Char">
    <w:name w:val="页眉 Char"/>
    <w:basedOn w:val="a3"/>
    <w:link w:val="ad"/>
    <w:uiPriority w:val="99"/>
    <w:rsid w:val="002C2188"/>
    <w:rPr>
      <w:rFonts w:ascii="Monaco" w:eastAsia="华文细黑" w:hAnsi="Monaco"/>
      <w:kern w:val="2"/>
      <w:sz w:val="18"/>
      <w:szCs w:val="18"/>
    </w:rPr>
  </w:style>
  <w:style w:type="table" w:styleId="23">
    <w:name w:val="Table Colorful 2"/>
    <w:basedOn w:val="a4"/>
    <w:rsid w:val="00B92FB1"/>
    <w:pPr>
      <w:widowControl w:val="0"/>
      <w:spacing w:line="36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itle"/>
    <w:basedOn w:val="a1"/>
    <w:next w:val="a1"/>
    <w:link w:val="Char5"/>
    <w:uiPriority w:val="10"/>
    <w:qFormat/>
    <w:rsid w:val="00470F24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Char5">
    <w:name w:val="标题 Char"/>
    <w:basedOn w:val="a3"/>
    <w:link w:val="afb"/>
    <w:uiPriority w:val="10"/>
    <w:rsid w:val="00470F24"/>
    <w:rPr>
      <w:rFonts w:ascii="Cambria" w:hAnsi="Cambria" w:cs="Times New Roman"/>
      <w:b/>
      <w:bCs/>
      <w:kern w:val="2"/>
      <w:sz w:val="32"/>
      <w:szCs w:val="32"/>
    </w:rPr>
  </w:style>
  <w:style w:type="character" w:styleId="afc">
    <w:name w:val="Strong"/>
    <w:basedOn w:val="a3"/>
    <w:uiPriority w:val="22"/>
    <w:qFormat/>
    <w:rsid w:val="00470F24"/>
    <w:rPr>
      <w:b/>
      <w:bCs/>
    </w:rPr>
  </w:style>
  <w:style w:type="character" w:customStyle="1" w:styleId="Char3">
    <w:name w:val="列出段落 Char"/>
    <w:basedOn w:val="a3"/>
    <w:link w:val="af9"/>
    <w:uiPriority w:val="34"/>
    <w:rsid w:val="00196B30"/>
    <w:rPr>
      <w:rFonts w:ascii="Calibri" w:hAnsi="Calibri"/>
      <w:kern w:val="2"/>
      <w:szCs w:val="22"/>
    </w:rPr>
  </w:style>
  <w:style w:type="paragraph" w:customStyle="1" w:styleId="a2">
    <w:name w:val="a)列表样式2"/>
    <w:basedOn w:val="a1"/>
    <w:rsid w:val="00196B30"/>
    <w:pPr>
      <w:numPr>
        <w:numId w:val="5"/>
      </w:numPr>
    </w:pPr>
  </w:style>
  <w:style w:type="character" w:customStyle="1" w:styleId="apple-style-span">
    <w:name w:val="apple-style-span"/>
    <w:basedOn w:val="a3"/>
    <w:rsid w:val="00CE157B"/>
  </w:style>
  <w:style w:type="paragraph" w:customStyle="1" w:styleId="line891">
    <w:name w:val="line891"/>
    <w:basedOn w:val="a1"/>
    <w:rsid w:val="00C763D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3"/>
    <w:rsid w:val="00C763DA"/>
  </w:style>
  <w:style w:type="paragraph" w:customStyle="1" w:styleId="line862">
    <w:name w:val="line862"/>
    <w:basedOn w:val="a1"/>
    <w:rsid w:val="00C763D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3"/>
    <w:link w:val="HTML"/>
    <w:uiPriority w:val="99"/>
    <w:semiHidden/>
    <w:rsid w:val="00955FD4"/>
    <w:rPr>
      <w:rFonts w:ascii="黑体" w:eastAsia="黑体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30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517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15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7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52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14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3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895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38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97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73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51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71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24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01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135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92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82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2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21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ist.dl.sourceforge.net/project/expat/expat/2.1.0/expat-2.1.0.tar.g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dengleitju/flatq/archive/v1.0.2.tar.gz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esktop\&#27169;&#26495;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63919-1BC8-4730-BCD8-8A98B130D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模板2.dot</Template>
  <TotalTime>9828</TotalTime>
  <Pages>1</Pages>
  <Words>947</Words>
  <Characters>5403</Characters>
  <Application>Microsoft Office Word</Application>
  <DocSecurity>0</DocSecurity>
  <Lines>45</Lines>
  <Paragraphs>12</Paragraphs>
  <ScaleCrop>false</ScaleCrop>
  <Company>redeyes.net</Company>
  <LinksUpToDate>false</LinksUpToDate>
  <CharactersWithSpaces>6338</CharactersWithSpaces>
  <SharedDoc>false</SharedDoc>
  <HLinks>
    <vt:vector size="156" baseType="variant">
      <vt:variant>
        <vt:i4>1441849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_Toc354596779</vt:lpwstr>
      </vt:variant>
      <vt:variant>
        <vt:i4>1441849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_Toc354596778</vt:lpwstr>
      </vt:variant>
      <vt:variant>
        <vt:i4>1441849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_Toc354596777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_Toc354596776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_Toc354596775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_Toc354596774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_Toc354596773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_Toc354596772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_Toc354596771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_Toc354596770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_Toc354596769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_Toc354596768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_Toc354596767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_Toc354596766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_Toc354596765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_Toc354596764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_Toc354596763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_Toc354596762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_Toc354596761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_Toc354596760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_Toc354596759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_Toc354596758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_Toc354596757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_Toc354596756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_Toc354596755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_Toc354596754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研发监控系统改造方案</dc:title>
  <dc:subject>方案文档</dc:subject>
  <dc:creator>zhangchao1</dc:creator>
  <cp:keywords>监控</cp:keywords>
  <cp:lastModifiedBy>dell</cp:lastModifiedBy>
  <cp:revision>382</cp:revision>
  <cp:lastPrinted>2011-06-08T06:51:00Z</cp:lastPrinted>
  <dcterms:created xsi:type="dcterms:W3CDTF">2013-12-09T14:05:00Z</dcterms:created>
  <dcterms:modified xsi:type="dcterms:W3CDTF">2015-01-29T01:23:00Z</dcterms:modified>
</cp:coreProperties>
</file>